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9B8" w:rsidRPr="000420BB" w:rsidRDefault="009362E0" w:rsidP="00D17EE0">
      <w:pPr>
        <w:pStyle w:val="Logo"/>
        <w:tabs>
          <w:tab w:val="left" w:pos="6282"/>
        </w:tabs>
        <w:ind w:left="0"/>
        <w:jc w:val="left"/>
        <w:rPr>
          <w:rFonts w:ascii="Segoe UI" w:hAnsi="Segoe UI" w:cs="Segoe UI"/>
        </w:rPr>
      </w:pPr>
      <w:r w:rsidRPr="000420BB">
        <w:rPr>
          <w:rFonts w:ascii="Segoe UI" w:hAnsi="Segoe UI" w:cs="Segoe UI"/>
        </w:rPr>
        <w:t>Requirement</w:t>
      </w:r>
      <w:r>
        <w:rPr>
          <w:rFonts w:ascii="Segoe UI" w:hAnsi="Segoe UI" w:cs="Segoe UI"/>
        </w:rPr>
        <w:t xml:space="preserve"> </w:t>
      </w:r>
      <w:r w:rsidR="00D17EE0" w:rsidRPr="000420BB">
        <w:rPr>
          <w:rFonts w:ascii="Segoe UI" w:hAnsi="Segoe UI" w:cs="Segoe UI"/>
        </w:rPr>
        <w:t>Report</w:t>
      </w:r>
      <w:r w:rsidR="00FB47BE">
        <w:rPr>
          <w:rFonts w:ascii="Segoe UI" w:hAnsi="Segoe UI" w:cs="Segoe UI"/>
        </w:rPr>
        <w:drawing>
          <wp:inline distT="0" distB="0" distL="0" distR="0" wp14:anchorId="674D58B2" wp14:editId="1D50919D">
            <wp:extent cx="2210463" cy="2210463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92" cy="22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EE0" w:rsidRPr="000420BB">
        <w:rPr>
          <w:rFonts w:ascii="Segoe UI" w:hAnsi="Segoe UI" w:cs="Segoe UI"/>
        </w:rPr>
        <w:t xml:space="preserve">                  </w:t>
      </w:r>
    </w:p>
    <w:p w:rsidR="00E279B8" w:rsidRPr="000420BB" w:rsidRDefault="00E61D2F" w:rsidP="00E279B8">
      <w:pPr>
        <w:pStyle w:val="Tiuphu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Presented by:"/>
          <w:tag w:val="Presented by:"/>
          <w:id w:val="2116784469"/>
          <w:placeholder>
            <w:docPart w:val="A395173A54E04EF49B7FD4F435092BC1"/>
          </w:placeholder>
          <w:temporary/>
          <w:showingPlcHdr/>
          <w15:appearance w15:val="hidden"/>
        </w:sdtPr>
        <w:sdtEndPr/>
        <w:sdtContent>
          <w:r w:rsidR="00E279B8" w:rsidRPr="000420BB">
            <w:rPr>
              <w:rFonts w:ascii="Segoe UI" w:hAnsi="Segoe UI" w:cs="Segoe UI"/>
            </w:rPr>
            <w:t>Presented by:</w:t>
          </w:r>
        </w:sdtContent>
      </w:sdt>
      <w:r w:rsidR="00E279B8" w:rsidRPr="000420BB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Enter your name:"/>
          <w:tag w:val="Enter your name:"/>
          <w:id w:val="-679964544"/>
          <w:placeholder>
            <w:docPart w:val="95C2140D65354C988806BE66776B13B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Tuấn anh</w:t>
          </w:r>
        </w:sdtContent>
      </w:sdt>
    </w:p>
    <w:p w:rsidR="00E279B8" w:rsidRPr="000420BB" w:rsidRDefault="00E61D2F" w:rsidP="00E279B8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name:"/>
          <w:tag w:val=""/>
          <w:id w:val="442581965"/>
          <w:placeholder>
            <w:docPart w:val="F22BE60837994FC286265F33B2DB08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Team rampage</w:t>
          </w:r>
        </w:sdtContent>
      </w:sdt>
    </w:p>
    <w:p w:rsidR="00D17EE0" w:rsidRPr="000420BB" w:rsidRDefault="00E61D2F" w:rsidP="00603EF9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address:"/>
          <w:tag w:val="Enter company address:"/>
          <w:id w:val="1489432431"/>
          <w:placeholder>
            <w:docPart w:val="ADADB0B3C9C4482DBD9B687834C58A7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Khoa học tự nhiện</w:t>
          </w:r>
        </w:sdtContent>
      </w:sdt>
    </w:p>
    <w:p w:rsidR="00907CBB" w:rsidRPr="000420BB" w:rsidRDefault="00E61D2F">
      <w:pPr>
        <w:pStyle w:val="u1"/>
        <w:rPr>
          <w:rFonts w:ascii="Segoe UI" w:hAnsi="Segoe UI" w:cs="Segoe UI"/>
          <w:color w:val="FF0000"/>
        </w:rPr>
      </w:pPr>
      <w:sdt>
        <w:sdtPr>
          <w:rPr>
            <w:rFonts w:ascii="Segoe UI" w:hAnsi="Segoe UI" w:cs="Segoe UI"/>
            <w:color w:val="FF0000"/>
          </w:rPr>
          <w:alias w:val="Enter title:"/>
          <w:tag w:val=""/>
          <w:id w:val="1901021919"/>
          <w:placeholder>
            <w:docPart w:val="4D9EC8401D2B4B888BED970B8D69B77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  <w:color w:val="FF0000"/>
            </w:rPr>
            <w:t>TEAM RAMPAGE</w:t>
          </w:r>
        </w:sdtContent>
      </w:sdt>
    </w:p>
    <w:p w:rsidR="00907CBB" w:rsidRPr="000420BB" w:rsidRDefault="00D17EE0">
      <w:pPr>
        <w:pStyle w:val="u2"/>
        <w:rPr>
          <w:rFonts w:ascii="Segoe UI" w:hAnsi="Segoe UI" w:cs="Segoe UI"/>
          <w:color w:val="548AB7" w:themeColor="accent1" w:themeShade="BF"/>
          <w:sz w:val="36"/>
        </w:rPr>
      </w:pPr>
      <w:r w:rsidRPr="000420BB">
        <w:rPr>
          <w:rFonts w:ascii="Segoe UI" w:hAnsi="Segoe UI" w:cs="Segoe UI"/>
          <w:color w:val="548AB7" w:themeColor="accent1" w:themeShade="BF"/>
          <w:sz w:val="36"/>
        </w:rPr>
        <w:t>Mô tả sơ quát về phần mềm</w:t>
      </w:r>
    </w:p>
    <w:p w:rsidR="00447A67" w:rsidRDefault="00447A67" w:rsidP="00447A67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Phần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mềm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quản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lý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chi </w:t>
      </w:r>
      <w:proofErr w:type="spellStart"/>
      <w:r>
        <w:rPr>
          <w:rFonts w:ascii="Segoe UI" w:hAnsi="Segoe UI" w:cs="Segoe UI"/>
          <w:b/>
          <w:color w:val="4472C4"/>
          <w:sz w:val="28"/>
        </w:rPr>
        <w:t>tiêu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cá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nhân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dựa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trên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thu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nhập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thực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tế</w:t>
      </w:r>
      <w:proofErr w:type="spellEnd"/>
    </w:p>
    <w:p w:rsidR="00447A67" w:rsidRDefault="00447A67" w:rsidP="00447A67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Đăng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nhập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cùng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một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tài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khoản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trên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nhiều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thiết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bị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khác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nhau</w:t>
      </w:r>
      <w:proofErr w:type="spellEnd"/>
      <w:r>
        <w:rPr>
          <w:rFonts w:ascii="Segoe UI" w:hAnsi="Segoe UI" w:cs="Segoe UI"/>
          <w:b/>
          <w:color w:val="4472C4"/>
          <w:sz w:val="28"/>
        </w:rPr>
        <w:t>.</w:t>
      </w:r>
    </w:p>
    <w:p w:rsidR="00447A67" w:rsidRDefault="00447A67" w:rsidP="00447A67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Có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nhiều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loại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theo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từng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mục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đích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khác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nhau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được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gọi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là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khoản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chi </w:t>
      </w:r>
      <w:proofErr w:type="spellStart"/>
      <w:r>
        <w:rPr>
          <w:rFonts w:ascii="Segoe UI" w:hAnsi="Segoe UI" w:cs="Segoe UI"/>
          <w:b/>
          <w:color w:val="4472C4"/>
          <w:sz w:val="28"/>
        </w:rPr>
        <w:t>tiêu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. </w:t>
      </w:r>
      <w:proofErr w:type="spellStart"/>
      <w:r>
        <w:rPr>
          <w:rFonts w:ascii="Segoe UI" w:hAnsi="Segoe UI" w:cs="Segoe UI"/>
          <w:b/>
          <w:color w:val="4472C4"/>
          <w:sz w:val="28"/>
        </w:rPr>
        <w:t>Mỗi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khoản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chi </w:t>
      </w:r>
      <w:proofErr w:type="spellStart"/>
      <w:r>
        <w:rPr>
          <w:rFonts w:ascii="Segoe UI" w:hAnsi="Segoe UI" w:cs="Segoe UI"/>
          <w:b/>
          <w:color w:val="4472C4"/>
          <w:sz w:val="28"/>
        </w:rPr>
        <w:t>tiêu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là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một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phần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từ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ví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dùng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cho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một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mục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đích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riêng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biệt</w:t>
      </w:r>
      <w:proofErr w:type="spellEnd"/>
      <w:r>
        <w:rPr>
          <w:rFonts w:ascii="Segoe UI" w:hAnsi="Segoe UI" w:cs="Segoe UI"/>
          <w:b/>
          <w:color w:val="4472C4"/>
          <w:sz w:val="28"/>
        </w:rPr>
        <w:t>.</w:t>
      </w:r>
    </w:p>
    <w:p w:rsidR="00447A67" w:rsidRDefault="00447A67" w:rsidP="00447A67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Lưu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lại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các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khoản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chi </w:t>
      </w:r>
      <w:proofErr w:type="spellStart"/>
      <w:r>
        <w:rPr>
          <w:rFonts w:ascii="Segoe UI" w:hAnsi="Segoe UI" w:cs="Segoe UI"/>
          <w:b/>
          <w:color w:val="4472C4"/>
          <w:sz w:val="28"/>
        </w:rPr>
        <w:t>tiêu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đã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tạo</w:t>
      </w:r>
      <w:proofErr w:type="spellEnd"/>
      <w:r>
        <w:rPr>
          <w:rFonts w:ascii="Segoe UI" w:hAnsi="Segoe UI" w:cs="Segoe UI"/>
          <w:b/>
          <w:color w:val="4472C4"/>
          <w:sz w:val="28"/>
        </w:rPr>
        <w:t>.</w:t>
      </w:r>
    </w:p>
    <w:p w:rsidR="00447A67" w:rsidRDefault="00447A67" w:rsidP="00447A67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Gợi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ý </w:t>
      </w:r>
      <w:proofErr w:type="spellStart"/>
      <w:r>
        <w:rPr>
          <w:rFonts w:ascii="Segoe UI" w:hAnsi="Segoe UI" w:cs="Segoe UI"/>
          <w:b/>
          <w:color w:val="4472C4"/>
          <w:sz w:val="28"/>
        </w:rPr>
        <w:t>cách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quản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lý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thông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minh</w:t>
      </w:r>
      <w:proofErr w:type="spellEnd"/>
      <w:r>
        <w:rPr>
          <w:rFonts w:ascii="Segoe UI" w:hAnsi="Segoe UI" w:cs="Segoe UI"/>
          <w:b/>
          <w:color w:val="4472C4"/>
          <w:sz w:val="28"/>
        </w:rPr>
        <w:t>.</w:t>
      </w:r>
    </w:p>
    <w:p w:rsidR="00447A67" w:rsidRDefault="00447A67" w:rsidP="00447A67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Thông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kế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dữ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liệu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thu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/ chi </w:t>
      </w:r>
      <w:proofErr w:type="spellStart"/>
      <w:r>
        <w:rPr>
          <w:rFonts w:ascii="Segoe UI" w:hAnsi="Segoe UI" w:cs="Segoe UI"/>
          <w:b/>
          <w:color w:val="4472C4"/>
          <w:sz w:val="28"/>
        </w:rPr>
        <w:t>trong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môt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quá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trình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dài</w:t>
      </w:r>
      <w:proofErr w:type="spellEnd"/>
      <w:r>
        <w:rPr>
          <w:rFonts w:ascii="Segoe UI" w:hAnsi="Segoe UI" w:cs="Segoe UI"/>
          <w:b/>
          <w:color w:val="4472C4"/>
          <w:sz w:val="28"/>
        </w:rPr>
        <w:t>.</w:t>
      </w:r>
    </w:p>
    <w:p w:rsidR="00447A67" w:rsidRDefault="00447A67" w:rsidP="00447A67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Lưu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trữ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thông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tin </w:t>
      </w:r>
      <w:proofErr w:type="spellStart"/>
      <w:r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mà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cho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vay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và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mượn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của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người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khác</w:t>
      </w:r>
      <w:proofErr w:type="spellEnd"/>
      <w:r>
        <w:rPr>
          <w:rFonts w:ascii="Segoe UI" w:hAnsi="Segoe UI" w:cs="Segoe UI"/>
          <w:b/>
          <w:color w:val="4472C4"/>
          <w:sz w:val="28"/>
        </w:rPr>
        <w:t>.</w:t>
      </w:r>
    </w:p>
    <w:p w:rsidR="00447A67" w:rsidRDefault="00447A67" w:rsidP="00447A67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Thiết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lập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các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sự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kiện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dự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định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trong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tương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lai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để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tinh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toán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chi </w:t>
      </w:r>
      <w:proofErr w:type="spellStart"/>
      <w:r>
        <w:rPr>
          <w:rFonts w:ascii="Segoe UI" w:hAnsi="Segoe UI" w:cs="Segoe UI"/>
          <w:b/>
          <w:color w:val="4472C4"/>
          <w:sz w:val="28"/>
        </w:rPr>
        <w:t>tiêu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cho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hợp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lý</w:t>
      </w:r>
      <w:proofErr w:type="spellEnd"/>
      <w:r>
        <w:rPr>
          <w:rFonts w:ascii="Segoe UI" w:hAnsi="Segoe UI" w:cs="Segoe UI"/>
          <w:b/>
          <w:color w:val="4472C4"/>
          <w:sz w:val="28"/>
        </w:rPr>
        <w:t>.</w:t>
      </w:r>
    </w:p>
    <w:p w:rsidR="00447A67" w:rsidRDefault="00447A67" w:rsidP="00447A67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Liên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kết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với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Hot Deal </w:t>
      </w:r>
      <w:proofErr w:type="spellStart"/>
      <w:r>
        <w:rPr>
          <w:rFonts w:ascii="Segoe UI" w:hAnsi="Segoe UI" w:cs="Segoe UI"/>
          <w:b/>
          <w:color w:val="4472C4"/>
          <w:sz w:val="28"/>
        </w:rPr>
        <w:t>để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dể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dàng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xem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các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mã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giảm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giá</w:t>
      </w:r>
      <w:proofErr w:type="spellEnd"/>
    </w:p>
    <w:p w:rsidR="00745754" w:rsidRPr="00487747" w:rsidRDefault="00745754" w:rsidP="00745754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Có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hệ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thống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quản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lý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thông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tin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cá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nhân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của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các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khách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hàng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sử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dụng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ứng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dụng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>.</w:t>
      </w:r>
    </w:p>
    <w:p w:rsidR="00745754" w:rsidRPr="00487747" w:rsidRDefault="00745754" w:rsidP="00745754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Có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khả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năng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cấp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quyền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admin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cho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một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khách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hàng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>.</w:t>
      </w:r>
    </w:p>
    <w:p w:rsidR="00745754" w:rsidRPr="00487747" w:rsidRDefault="00745754" w:rsidP="00745754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487747">
        <w:rPr>
          <w:rFonts w:ascii="Segoe UI" w:hAnsi="Segoe UI" w:cs="Segoe UI"/>
          <w:b/>
          <w:color w:val="4472C4"/>
          <w:sz w:val="28"/>
        </w:rPr>
        <w:lastRenderedPageBreak/>
        <w:t>Có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hệ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thống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xem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tổng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và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tổng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chi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tiêu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của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các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khách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hàng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sử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dụng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ứng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dụng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>.</w:t>
      </w:r>
    </w:p>
    <w:p w:rsidR="00745754" w:rsidRDefault="00745754" w:rsidP="00745754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Có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hệ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thống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xem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tất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cả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487747">
        <w:rPr>
          <w:rFonts w:ascii="Segoe UI" w:hAnsi="Segoe UI" w:cs="Segoe UI"/>
          <w:b/>
          <w:color w:val="4472C4"/>
          <w:sz w:val="28"/>
        </w:rPr>
        <w:t>các</w:t>
      </w:r>
      <w:proofErr w:type="spellEnd"/>
      <w:r w:rsidRPr="00487747">
        <w:rPr>
          <w:rFonts w:ascii="Segoe UI" w:hAnsi="Segoe UI" w:cs="Segoe UI"/>
          <w:b/>
          <w:color w:val="4472C4"/>
          <w:sz w:val="28"/>
        </w:rPr>
        <w:t xml:space="preserve"> feedback.</w:t>
      </w:r>
    </w:p>
    <w:p w:rsidR="00D17EE0" w:rsidRPr="00603EF9" w:rsidRDefault="00745754" w:rsidP="00603EF9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Quản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lý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các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mã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giảm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giá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của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Hot Deal</w:t>
      </w:r>
      <w:r w:rsidR="00A65C9C">
        <w:rPr>
          <w:rFonts w:ascii="Segoe UI" w:hAnsi="Segoe UI" w:cs="Segoe UI"/>
          <w:b/>
          <w:color w:val="4472C4"/>
          <w:sz w:val="28"/>
        </w:rPr>
        <w:t>.</w:t>
      </w:r>
    </w:p>
    <w:p w:rsidR="00D17EE0" w:rsidRPr="000420BB" w:rsidRDefault="00D17EE0" w:rsidP="00932B6C">
      <w:pPr>
        <w:pStyle w:val="u1"/>
        <w:ind w:left="0"/>
        <w:rPr>
          <w:rFonts w:ascii="Segoe UI" w:hAnsi="Segoe UI" w:cs="Segoe UI"/>
          <w:color w:val="FF0000"/>
        </w:rPr>
      </w:pPr>
    </w:p>
    <w:p w:rsidR="00907CBB" w:rsidRPr="000420BB" w:rsidRDefault="00D17EE0" w:rsidP="00D17EE0">
      <w:pPr>
        <w:pStyle w:val="u2"/>
        <w:ind w:left="0"/>
        <w:rPr>
          <w:rFonts w:ascii="Segoe UI" w:hAnsi="Segoe UI" w:cs="Segoe UI"/>
          <w:color w:val="548AB7" w:themeColor="accent1" w:themeShade="BF"/>
          <w:sz w:val="36"/>
        </w:rPr>
      </w:pPr>
      <w:r w:rsidRPr="000420BB">
        <w:rPr>
          <w:rFonts w:ascii="Segoe UI" w:hAnsi="Segoe UI" w:cs="Segoe UI"/>
          <w:color w:val="548AB7" w:themeColor="accent1" w:themeShade="BF"/>
          <w:sz w:val="36"/>
        </w:rPr>
        <w:t xml:space="preserve"> Yêu Cầu của khách hàng</w:t>
      </w:r>
    </w:p>
    <w:tbl>
      <w:tblPr>
        <w:tblStyle w:val="Noborders"/>
        <w:tblW w:w="0" w:type="auto"/>
        <w:tblLook w:val="04A0" w:firstRow="1" w:lastRow="0" w:firstColumn="1" w:lastColumn="0" w:noHBand="0" w:noVBand="1"/>
      </w:tblPr>
      <w:tblGrid>
        <w:gridCol w:w="8916"/>
        <w:gridCol w:w="222"/>
        <w:gridCol w:w="222"/>
      </w:tblGrid>
      <w:tr w:rsidR="00D17EE0" w:rsidRPr="000420BB" w:rsidTr="00D17EE0">
        <w:tc>
          <w:tcPr>
            <w:tcW w:w="3116" w:type="dxa"/>
          </w:tcPr>
          <w:tbl>
            <w:tblPr>
              <w:tblW w:w="88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65"/>
              <w:gridCol w:w="5347"/>
              <w:gridCol w:w="2588"/>
            </w:tblGrid>
            <w:tr w:rsidR="00694CA2" w:rsidRPr="000420BB" w:rsidTr="00D22B7E">
              <w:tc>
                <w:tcPr>
                  <w:tcW w:w="829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Y/C</w:t>
                  </w:r>
                </w:p>
              </w:tc>
              <w:tc>
                <w:tcPr>
                  <w:tcW w:w="537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Mô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tả</w:t>
                  </w:r>
                  <w:proofErr w:type="spellEnd"/>
                </w:p>
              </w:tc>
              <w:tc>
                <w:tcPr>
                  <w:tcW w:w="2595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Ghi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chú</w:t>
                  </w:r>
                  <w:proofErr w:type="spellEnd"/>
                </w:p>
              </w:tc>
            </w:tr>
            <w:tr w:rsidR="00694CA2" w:rsidRPr="000420BB" w:rsidTr="00D22B7E">
              <w:tc>
                <w:tcPr>
                  <w:tcW w:w="829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R1</w:t>
                  </w:r>
                </w:p>
              </w:tc>
              <w:tc>
                <w:tcPr>
                  <w:tcW w:w="537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Các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thao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tác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cơ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bản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1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chương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trình</w:t>
                  </w:r>
                  <w:proofErr w:type="spellEnd"/>
                </w:p>
              </w:tc>
              <w:tc>
                <w:tcPr>
                  <w:tcW w:w="2595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Đăng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nhập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đăng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ký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đăng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proofErr w:type="gram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xuất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,…</w:t>
                  </w:r>
                  <w:proofErr w:type="gramEnd"/>
                </w:p>
              </w:tc>
            </w:tr>
            <w:tr w:rsidR="00694CA2" w:rsidRPr="000420BB" w:rsidTr="00D22B7E">
              <w:tc>
                <w:tcPr>
                  <w:tcW w:w="829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R2</w:t>
                  </w:r>
                </w:p>
              </w:tc>
              <w:tc>
                <w:tcPr>
                  <w:tcW w:w="5376" w:type="dxa"/>
                  <w:shd w:val="clear" w:color="auto" w:fill="auto"/>
                </w:tcPr>
                <w:p w:rsidR="00694CA2" w:rsidRPr="000420BB" w:rsidRDefault="000420BB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Có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khả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năng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quản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lý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Khoản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bản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thân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mình</w:t>
                  </w:r>
                  <w:proofErr w:type="spellEnd"/>
                </w:p>
              </w:tc>
              <w:tc>
                <w:tcPr>
                  <w:tcW w:w="2595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Thêm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Xóa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Coi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thông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tin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Khoản</w:t>
                  </w:r>
                  <w:proofErr w:type="spellEnd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.</w:t>
                  </w:r>
                </w:p>
              </w:tc>
            </w:tr>
            <w:tr w:rsidR="00694CA2" w:rsidRPr="000420BB" w:rsidTr="00D22B7E">
              <w:tc>
                <w:tcPr>
                  <w:tcW w:w="829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R3</w:t>
                  </w:r>
                </w:p>
              </w:tc>
              <w:tc>
                <w:tcPr>
                  <w:tcW w:w="537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Thêm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C749F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và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trên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1 </w:t>
                  </w:r>
                  <w:proofErr w:type="spell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Khoản</w:t>
                  </w:r>
                  <w:proofErr w:type="spellEnd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proofErr w:type="gram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.</w:t>
                  </w:r>
                  <w:proofErr w:type="gram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Lưu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lại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lich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sự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hoat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động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/ chi</w:t>
                  </w:r>
                  <w:r w:rsidR="00F54258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.</w:t>
                  </w:r>
                </w:p>
              </w:tc>
              <w:tc>
                <w:tcPr>
                  <w:tcW w:w="2595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</w:p>
              </w:tc>
            </w:tr>
            <w:tr w:rsidR="00694CA2" w:rsidRPr="000420BB" w:rsidTr="00D22B7E">
              <w:tc>
                <w:tcPr>
                  <w:tcW w:w="829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R4</w:t>
                  </w:r>
                </w:p>
              </w:tc>
              <w:tc>
                <w:tcPr>
                  <w:tcW w:w="537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Thống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kê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/ chi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bản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thân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trong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thời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gian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dài</w:t>
                  </w:r>
                  <w:proofErr w:type="spellEnd"/>
                </w:p>
              </w:tc>
              <w:tc>
                <w:tcPr>
                  <w:tcW w:w="2595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Xuất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số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liệu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/ chi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mỗi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Khoản</w:t>
                  </w:r>
                  <w:proofErr w:type="spellEnd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lastRenderedPageBreak/>
                    <w:t>và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vẽ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biểu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đồ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+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thông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tin chi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tiết</w:t>
                  </w:r>
                  <w:proofErr w:type="spellEnd"/>
                </w:p>
              </w:tc>
            </w:tr>
            <w:tr w:rsidR="00694CA2" w:rsidRPr="000420BB" w:rsidTr="00D22B7E">
              <w:tc>
                <w:tcPr>
                  <w:tcW w:w="829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lastRenderedPageBreak/>
                    <w:t>R5</w:t>
                  </w:r>
                </w:p>
              </w:tc>
              <w:tc>
                <w:tcPr>
                  <w:tcW w:w="5376" w:type="dxa"/>
                  <w:shd w:val="clear" w:color="auto" w:fill="auto"/>
                </w:tcPr>
                <w:p w:rsidR="00694CA2" w:rsidRPr="000420BB" w:rsidRDefault="00AB6AE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Gợi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ý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các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phương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pháp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chi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tiêu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minh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.</w:t>
                  </w:r>
                </w:p>
              </w:tc>
              <w:tc>
                <w:tcPr>
                  <w:tcW w:w="2595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Dùng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phương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pháp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50/20/30</w:t>
                  </w:r>
                </w:p>
              </w:tc>
            </w:tr>
            <w:tr w:rsidR="00694CA2" w:rsidRPr="000420BB" w:rsidTr="00D22B7E">
              <w:tc>
                <w:tcPr>
                  <w:tcW w:w="829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R6</w:t>
                  </w:r>
                </w:p>
              </w:tc>
              <w:tc>
                <w:tcPr>
                  <w:tcW w:w="5376" w:type="dxa"/>
                  <w:shd w:val="clear" w:color="auto" w:fill="auto"/>
                </w:tcPr>
                <w:p w:rsidR="00694CA2" w:rsidRPr="000420BB" w:rsidRDefault="00560F07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các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khoản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ghi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nợ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/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cho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vay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kern w:val="0"/>
                      <w:sz w:val="28"/>
                      <w14:ligatures w14:val="none"/>
                    </w:rPr>
                    <w:t>.</w:t>
                  </w:r>
                </w:p>
              </w:tc>
              <w:tc>
                <w:tcPr>
                  <w:tcW w:w="2595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</w:p>
              </w:tc>
            </w:tr>
            <w:tr w:rsidR="00694CA2" w:rsidRPr="000420BB" w:rsidTr="00D22B7E">
              <w:tc>
                <w:tcPr>
                  <w:tcW w:w="829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R7</w:t>
                  </w:r>
                </w:p>
              </w:tc>
              <w:tc>
                <w:tcPr>
                  <w:tcW w:w="537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Tạo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sự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kiện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dự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định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trong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tương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lai</w:t>
                  </w:r>
                  <w:proofErr w:type="spellEnd"/>
                </w:p>
              </w:tc>
              <w:tc>
                <w:tcPr>
                  <w:tcW w:w="2595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</w:p>
              </w:tc>
            </w:tr>
            <w:tr w:rsidR="00694CA2" w:rsidRPr="000420BB" w:rsidTr="00D22B7E">
              <w:tc>
                <w:tcPr>
                  <w:tcW w:w="829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R8</w:t>
                  </w:r>
                </w:p>
              </w:tc>
              <w:tc>
                <w:tcPr>
                  <w:tcW w:w="537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Liết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kết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vời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Hot Deal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để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xem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các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mã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giảm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giá</w:t>
                  </w:r>
                  <w:proofErr w:type="spellEnd"/>
                </w:p>
              </w:tc>
              <w:tc>
                <w:tcPr>
                  <w:tcW w:w="2595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</w:p>
              </w:tc>
            </w:tr>
            <w:tr w:rsidR="00D22B7E" w:rsidRPr="000420BB" w:rsidTr="00D22B7E">
              <w:tc>
                <w:tcPr>
                  <w:tcW w:w="829" w:type="dxa"/>
                  <w:shd w:val="clear" w:color="auto" w:fill="auto"/>
                </w:tcPr>
                <w:p w:rsidR="00D22B7E" w:rsidRPr="00487747" w:rsidRDefault="00D22B7E" w:rsidP="00D22B7E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</w:t>
                  </w:r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9</w:t>
                  </w:r>
                </w:p>
              </w:tc>
              <w:tc>
                <w:tcPr>
                  <w:tcW w:w="5376" w:type="dxa"/>
                  <w:shd w:val="clear" w:color="auto" w:fill="auto"/>
                </w:tcPr>
                <w:p w:rsidR="00D22B7E" w:rsidRPr="00487747" w:rsidRDefault="00D22B7E" w:rsidP="00D22B7E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Hệ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thống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quản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lý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khách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hàng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sử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dụng</w:t>
                  </w:r>
                  <w:proofErr w:type="spellEnd"/>
                </w:p>
              </w:tc>
              <w:tc>
                <w:tcPr>
                  <w:tcW w:w="2595" w:type="dxa"/>
                  <w:shd w:val="clear" w:color="auto" w:fill="auto"/>
                </w:tcPr>
                <w:p w:rsidR="00D22B7E" w:rsidRPr="00487747" w:rsidRDefault="00D22B7E" w:rsidP="00D22B7E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Xem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thông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tin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khách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hàng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cấp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quyền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admin,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xem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tổng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thu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và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chi, </w:t>
                  </w:r>
                  <w:proofErr w:type="spellStart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xem</w:t>
                  </w:r>
                  <w:proofErr w:type="spellEnd"/>
                  <w:r w:rsidRPr="00487747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feedback.</w:t>
                  </w:r>
                </w:p>
              </w:tc>
            </w:tr>
            <w:tr w:rsidR="00D22B7E" w:rsidRPr="000420BB" w:rsidTr="00D22B7E">
              <w:tc>
                <w:tcPr>
                  <w:tcW w:w="829" w:type="dxa"/>
                  <w:shd w:val="clear" w:color="auto" w:fill="auto"/>
                </w:tcPr>
                <w:p w:rsidR="00D22B7E" w:rsidRPr="00487747" w:rsidRDefault="00D22B7E" w:rsidP="00D22B7E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</w:t>
                  </w:r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10</w:t>
                  </w:r>
                </w:p>
              </w:tc>
              <w:tc>
                <w:tcPr>
                  <w:tcW w:w="5376" w:type="dxa"/>
                  <w:shd w:val="clear" w:color="auto" w:fill="auto"/>
                </w:tcPr>
                <w:p w:rsidR="00D22B7E" w:rsidRPr="00487747" w:rsidRDefault="00D22B7E" w:rsidP="00D22B7E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Quản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lý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Hot Deal</w:t>
                  </w:r>
                </w:p>
              </w:tc>
              <w:tc>
                <w:tcPr>
                  <w:tcW w:w="2595" w:type="dxa"/>
                  <w:shd w:val="clear" w:color="auto" w:fill="auto"/>
                </w:tcPr>
                <w:p w:rsidR="00D22B7E" w:rsidRPr="00487747" w:rsidRDefault="00D22B7E" w:rsidP="00D22B7E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</w:p>
              </w:tc>
            </w:tr>
          </w:tbl>
          <w:p w:rsidR="00D17EE0" w:rsidRPr="000420BB" w:rsidRDefault="00D17EE0">
            <w:pPr>
              <w:ind w:left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:rsidR="00D17EE0" w:rsidRPr="000420BB" w:rsidRDefault="00D17EE0">
            <w:pPr>
              <w:ind w:left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:rsidR="00D17EE0" w:rsidRPr="000420BB" w:rsidRDefault="00D17EE0">
            <w:pPr>
              <w:ind w:left="0"/>
              <w:rPr>
                <w:rFonts w:ascii="Segoe UI" w:hAnsi="Segoe UI" w:cs="Segoe UI"/>
              </w:rPr>
            </w:pPr>
          </w:p>
        </w:tc>
      </w:tr>
      <w:tr w:rsidR="00D17EE0" w:rsidRPr="000420BB" w:rsidTr="00D17EE0">
        <w:tc>
          <w:tcPr>
            <w:tcW w:w="3116" w:type="dxa"/>
          </w:tcPr>
          <w:p w:rsidR="00694CA2" w:rsidRPr="003D37BA" w:rsidRDefault="00694CA2">
            <w:pPr>
              <w:ind w:left="0"/>
              <w:rPr>
                <w:rFonts w:ascii="Segoe UI" w:hAnsi="Segoe UI" w:cs="Segoe UI"/>
                <w:color w:val="548AB7" w:themeColor="accent1" w:themeShade="BF"/>
                <w:sz w:val="36"/>
              </w:rPr>
            </w:pPr>
          </w:p>
          <w:p w:rsidR="00694CA2" w:rsidRPr="000420BB" w:rsidRDefault="00694CA2" w:rsidP="00694CA2">
            <w:pPr>
              <w:ind w:left="720"/>
              <w:jc w:val="center"/>
              <w:rPr>
                <w:rFonts w:ascii="Segoe UI" w:hAnsi="Segoe UI" w:cs="Segoe UI"/>
                <w:b/>
              </w:rPr>
            </w:pPr>
            <w:r w:rsidRPr="000420BB">
              <w:rPr>
                <w:rFonts w:ascii="Segoe UI" w:hAnsi="Segoe UI" w:cs="Segoe UI"/>
                <w:b/>
                <w:color w:val="FF0000"/>
                <w:sz w:val="36"/>
              </w:rPr>
              <w:t>-- END --</w:t>
            </w:r>
          </w:p>
        </w:tc>
        <w:tc>
          <w:tcPr>
            <w:tcW w:w="3117" w:type="dxa"/>
          </w:tcPr>
          <w:p w:rsidR="00D17EE0" w:rsidRPr="000420BB" w:rsidRDefault="00D17EE0">
            <w:pPr>
              <w:ind w:left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:rsidR="00D17EE0" w:rsidRPr="000420BB" w:rsidRDefault="00D17EE0">
            <w:pPr>
              <w:ind w:left="0"/>
              <w:rPr>
                <w:rFonts w:ascii="Segoe UI" w:hAnsi="Segoe UI" w:cs="Segoe UI"/>
              </w:rPr>
            </w:pPr>
          </w:p>
        </w:tc>
      </w:tr>
    </w:tbl>
    <w:p w:rsidR="00907CBB" w:rsidRPr="000420BB" w:rsidRDefault="00907CBB" w:rsidP="00694CA2">
      <w:pPr>
        <w:ind w:left="0"/>
        <w:rPr>
          <w:rFonts w:ascii="Segoe UI" w:hAnsi="Segoe UI" w:cs="Segoe UI"/>
        </w:rPr>
      </w:pPr>
      <w:bookmarkStart w:id="0" w:name="_GoBack"/>
      <w:bookmarkEnd w:id="0"/>
    </w:p>
    <w:sectPr w:rsidR="00907CBB" w:rsidRPr="000420BB" w:rsidSect="00D17EE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D2F" w:rsidRDefault="00E61D2F">
      <w:r>
        <w:separator/>
      </w:r>
    </w:p>
    <w:p w:rsidR="00E61D2F" w:rsidRDefault="00E61D2F"/>
  </w:endnote>
  <w:endnote w:type="continuationSeparator" w:id="0">
    <w:p w:rsidR="00E61D2F" w:rsidRDefault="00E61D2F">
      <w:r>
        <w:continuationSeparator/>
      </w:r>
    </w:p>
    <w:p w:rsidR="00E61D2F" w:rsidRDefault="00E61D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30504040204"/>
    <w:charset w:val="00"/>
    <w:family w:val="swiss"/>
    <w:pitch w:val="variable"/>
    <w:sig w:usb0="E1002EFF" w:usb1="C0000002" w:usb2="0000000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:rsidTr="00B87079">
      <w:tc>
        <w:tcPr>
          <w:tcW w:w="750" w:type="pct"/>
        </w:tcPr>
        <w:p w:rsidR="00907CBB" w:rsidRDefault="00907CBB">
          <w:pPr>
            <w:pStyle w:val="Chntrang"/>
          </w:pPr>
        </w:p>
      </w:tc>
      <w:tc>
        <w:tcPr>
          <w:tcW w:w="3500" w:type="pct"/>
        </w:tcPr>
        <w:p w:rsidR="00907CBB" w:rsidRDefault="00E61D2F" w:rsidP="00B87079">
          <w:pPr>
            <w:pStyle w:val="Chntrang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399553A5B532421984D302A66566D08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17EE0">
                <w:t>TEAM RAMPAGE</w:t>
              </w:r>
            </w:sdtContent>
          </w:sdt>
        </w:p>
      </w:tc>
      <w:tc>
        <w:tcPr>
          <w:tcW w:w="750" w:type="pct"/>
        </w:tcPr>
        <w:p w:rsidR="00907CBB" w:rsidRDefault="00107CB6">
          <w:pPr>
            <w:pStyle w:val="Chntrang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:rsidR="00907CBB" w:rsidRDefault="00907CB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D2F" w:rsidRDefault="00E61D2F">
      <w:r>
        <w:separator/>
      </w:r>
    </w:p>
    <w:p w:rsidR="00E61D2F" w:rsidRDefault="00E61D2F"/>
  </w:footnote>
  <w:footnote w:type="continuationSeparator" w:id="0">
    <w:p w:rsidR="00E61D2F" w:rsidRDefault="00E61D2F">
      <w:r>
        <w:continuationSeparator/>
      </w:r>
    </w:p>
    <w:p w:rsidR="00E61D2F" w:rsidRDefault="00E61D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EE0" w:rsidRDefault="00D17EE0" w:rsidP="00D17EE0">
    <w:pPr>
      <w:pStyle w:val="utrang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E05" w:rsidRDefault="00736E05">
    <w:pPr>
      <w:pStyle w:val="utrang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D1770DF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Duudo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C670F"/>
    <w:multiLevelType w:val="hybridMultilevel"/>
    <w:tmpl w:val="CF56C3EE"/>
    <w:lvl w:ilvl="0" w:tplc="08F6307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0"/>
    <w:rsid w:val="000420BB"/>
    <w:rsid w:val="00067E02"/>
    <w:rsid w:val="00095274"/>
    <w:rsid w:val="00107CB6"/>
    <w:rsid w:val="0013333F"/>
    <w:rsid w:val="00193898"/>
    <w:rsid w:val="002B21AE"/>
    <w:rsid w:val="002E2AE0"/>
    <w:rsid w:val="00312DD5"/>
    <w:rsid w:val="0033593E"/>
    <w:rsid w:val="003D37BA"/>
    <w:rsid w:val="00447A67"/>
    <w:rsid w:val="004534A5"/>
    <w:rsid w:val="004566FA"/>
    <w:rsid w:val="00495232"/>
    <w:rsid w:val="004A4EC4"/>
    <w:rsid w:val="00513241"/>
    <w:rsid w:val="005331CA"/>
    <w:rsid w:val="005504AE"/>
    <w:rsid w:val="00560F07"/>
    <w:rsid w:val="00603EF9"/>
    <w:rsid w:val="00645ECE"/>
    <w:rsid w:val="00660B21"/>
    <w:rsid w:val="00694CA2"/>
    <w:rsid w:val="00714CE5"/>
    <w:rsid w:val="00736E05"/>
    <w:rsid w:val="00745754"/>
    <w:rsid w:val="00822A8D"/>
    <w:rsid w:val="00831731"/>
    <w:rsid w:val="00852FE0"/>
    <w:rsid w:val="00874542"/>
    <w:rsid w:val="008F27A0"/>
    <w:rsid w:val="00907CBB"/>
    <w:rsid w:val="00913AE4"/>
    <w:rsid w:val="00932B6C"/>
    <w:rsid w:val="009362E0"/>
    <w:rsid w:val="00976A9B"/>
    <w:rsid w:val="0099384F"/>
    <w:rsid w:val="009A32A1"/>
    <w:rsid w:val="00A65C9C"/>
    <w:rsid w:val="00A72CC5"/>
    <w:rsid w:val="00AB6AE2"/>
    <w:rsid w:val="00B55F12"/>
    <w:rsid w:val="00B84696"/>
    <w:rsid w:val="00B87079"/>
    <w:rsid w:val="00C11916"/>
    <w:rsid w:val="00C41938"/>
    <w:rsid w:val="00C64B77"/>
    <w:rsid w:val="00C749FB"/>
    <w:rsid w:val="00CB5473"/>
    <w:rsid w:val="00CC328C"/>
    <w:rsid w:val="00CE76C1"/>
    <w:rsid w:val="00D17EE0"/>
    <w:rsid w:val="00D22B7E"/>
    <w:rsid w:val="00D5333D"/>
    <w:rsid w:val="00DA0B66"/>
    <w:rsid w:val="00E279B8"/>
    <w:rsid w:val="00E61D2F"/>
    <w:rsid w:val="00E756E6"/>
    <w:rsid w:val="00EA05B8"/>
    <w:rsid w:val="00EA1D82"/>
    <w:rsid w:val="00EB203B"/>
    <w:rsid w:val="00F54258"/>
    <w:rsid w:val="00FB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406092"/>
  <w15:chartTrackingRefBased/>
  <w15:docId w15:val="{E3BB292F-0DE9-4B19-A78A-D7C6057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3333F"/>
    <w:pPr>
      <w:spacing w:after="120" w:line="240" w:lineRule="auto"/>
      <w:ind w:left="72" w:right="72"/>
    </w:pPr>
  </w:style>
  <w:style w:type="paragraph" w:styleId="u1">
    <w:name w:val="heading 1"/>
    <w:basedOn w:val="Binhthng"/>
    <w:next w:val="Binhthng"/>
    <w:link w:val="u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u2">
    <w:name w:val="heading 2"/>
    <w:basedOn w:val="Binhthng"/>
    <w:next w:val="Binhthng"/>
    <w:link w:val="u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u3">
    <w:name w:val="heading 3"/>
    <w:basedOn w:val="Binhthng"/>
    <w:next w:val="Binhthng"/>
    <w:link w:val="u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u3Char">
    <w:name w:val="Đầu đề 3 Char"/>
    <w:basedOn w:val="Phngmcinhcuaoanvn"/>
    <w:link w:val="u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u4Char">
    <w:name w:val="Đầu đề 4 Char"/>
    <w:basedOn w:val="Phngmcinhcuaoanvn"/>
    <w:link w:val="u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u">
    <w:name w:val="Title"/>
    <w:basedOn w:val="Binhthng"/>
    <w:next w:val="Binhthng"/>
    <w:link w:val="Tiu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uMucluc">
    <w:name w:val="TOC Heading"/>
    <w:basedOn w:val="u1"/>
    <w:next w:val="Binhthng"/>
    <w:uiPriority w:val="39"/>
    <w:semiHidden/>
    <w:unhideWhenUsed/>
    <w:qFormat/>
    <w:pPr>
      <w:outlineLvl w:val="9"/>
    </w:p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3-Nhnmanh1">
    <w:name w:val="Grid Table 3 Accent 1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DanhschBng7Nhiumusc-Nhnmanh1">
    <w:name w:val="List Table 7 Colorful Accent 1"/>
    <w:basedOn w:val="BangThngthng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Li5m-Nhnmanh1">
    <w:name w:val="Grid Table 5 Dark Accent 1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BangLi4-Nhnmanh6">
    <w:name w:val="Grid Table 4 Accent 6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BngLiNhat">
    <w:name w:val="Grid Table Light"/>
    <w:basedOn w:val="BangThngthng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Thun2">
    <w:name w:val="Plain Table 2"/>
    <w:basedOn w:val="BangThngthng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anhschBng2-Nhnmanh1">
    <w:name w:val="List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VnbanChdanhsn">
    <w:name w:val="Placeholder Text"/>
    <w:basedOn w:val="Phngmcinhcuaoanvn"/>
    <w:uiPriority w:val="99"/>
    <w:semiHidden/>
    <w:rsid w:val="0013333F"/>
    <w:rPr>
      <w:color w:val="595959" w:themeColor="text1" w:themeTint="A6"/>
    </w:rPr>
  </w:style>
  <w:style w:type="table" w:styleId="BangLi4-Nhnmanh1">
    <w:name w:val="Grid Table 4 Accent 1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Li4-Nhnmanh2">
    <w:name w:val="Grid Table 4 Accent 2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BangThun4">
    <w:name w:val="Plain Table 4"/>
    <w:basedOn w:val="BangThngthng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Li1Nhat-Nhnmanh6">
    <w:name w:val="Grid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Danhsch1Nhat-Nhnmanh6">
    <w:name w:val="List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utrang">
    <w:name w:val="header"/>
    <w:basedOn w:val="Binhthng"/>
    <w:link w:val="utrangChar"/>
    <w:uiPriority w:val="2"/>
    <w:unhideWhenUsed/>
    <w:pPr>
      <w:spacing w:after="0"/>
      <w:jc w:val="right"/>
    </w:pPr>
  </w:style>
  <w:style w:type="character" w:customStyle="1" w:styleId="utrangChar">
    <w:name w:val="Đầu trang Char"/>
    <w:basedOn w:val="Phngmcinhcuaoanvn"/>
    <w:link w:val="utrang"/>
    <w:uiPriority w:val="2"/>
  </w:style>
  <w:style w:type="paragraph" w:styleId="Chntrang">
    <w:name w:val="footer"/>
    <w:basedOn w:val="Binhthng"/>
    <w:link w:val="ChntrangChar"/>
    <w:uiPriority w:val="2"/>
    <w:unhideWhenUsed/>
    <w:pPr>
      <w:spacing w:after="0"/>
    </w:pPr>
  </w:style>
  <w:style w:type="character" w:customStyle="1" w:styleId="ChntrangChar">
    <w:name w:val="Chân trang Char"/>
    <w:basedOn w:val="Phngmcinhcuaoanvn"/>
    <w:link w:val="Chntrang"/>
    <w:uiPriority w:val="2"/>
  </w:style>
  <w:style w:type="table" w:customStyle="1" w:styleId="Noborders">
    <w:name w:val="No borders"/>
    <w:basedOn w:val="BangThngthng"/>
    <w:uiPriority w:val="99"/>
    <w:pPr>
      <w:spacing w:after="0" w:line="240" w:lineRule="auto"/>
    </w:pPr>
    <w:tblPr/>
  </w:style>
  <w:style w:type="table" w:styleId="BangLi1Nhat-Nhnmanh1">
    <w:name w:val="Grid Table 1 Light Accent 1"/>
    <w:aliases w:val="Sample questionnaires table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BangLi2-Nhnmanh1">
    <w:name w:val="Grid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Binhthng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Pr>
      <w:rFonts w:ascii="Arial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Binhthng"/>
    <w:uiPriority w:val="1"/>
    <w:qFormat/>
    <w:pPr>
      <w:spacing w:after="0"/>
      <w:jc w:val="right"/>
    </w:pPr>
    <w:rPr>
      <w:caps/>
    </w:rPr>
  </w:style>
  <w:style w:type="table" w:styleId="BangLi3-Nhnmanh3">
    <w:name w:val="Grid Table 3 Accent 3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BangLi5m-Nhnmanh3">
    <w:name w:val="Grid Table 5 Dark Accent 3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BangLi1Nhat-Nhnmanh3">
    <w:name w:val="Grid Table 1 Light Accent 3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uiPriority w:val="1"/>
    <w:qFormat/>
    <w:rPr>
      <w:b/>
      <w:bCs/>
    </w:rPr>
  </w:style>
  <w:style w:type="paragraph" w:customStyle="1" w:styleId="Tabletext">
    <w:name w:val="Table text"/>
    <w:basedOn w:val="Binhthng"/>
    <w:uiPriority w:val="1"/>
    <w:qFormat/>
    <w:pPr>
      <w:spacing w:before="120" w:after="0"/>
    </w:pPr>
  </w:style>
  <w:style w:type="table" w:styleId="DanhschBng6Nhiumusc-Nhnmanh2">
    <w:name w:val="List Table 6 Colorful Accent 2"/>
    <w:basedOn w:val="BangThngthng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BangLi1Nhat-Nhnmanh2">
    <w:name w:val="Grid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uudong">
    <w:name w:val="List Bullet"/>
    <w:basedOn w:val="Binhthng"/>
    <w:uiPriority w:val="1"/>
    <w:unhideWhenUsed/>
    <w:pPr>
      <w:numPr>
        <w:numId w:val="2"/>
      </w:numPr>
    </w:pPr>
  </w:style>
  <w:style w:type="paragraph" w:customStyle="1" w:styleId="Image">
    <w:name w:val="Image"/>
    <w:basedOn w:val="Binhthng"/>
    <w:qFormat/>
    <w:rsid w:val="00E279B8"/>
    <w:pPr>
      <w:spacing w:before="5760" w:after="0" w:line="720" w:lineRule="auto"/>
      <w:jc w:val="right"/>
    </w:pPr>
  </w:style>
  <w:style w:type="character" w:styleId="NhnmnhThm">
    <w:name w:val="Intense Emphasis"/>
    <w:basedOn w:val="Phngmcinhcuaoanvn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13333F"/>
    <w:rPr>
      <w:i/>
      <w:iCs/>
      <w:color w:val="355D7E" w:themeColor="accent1" w:themeShade="80"/>
    </w:rPr>
  </w:style>
  <w:style w:type="character" w:styleId="ThamchiuNhnmnh">
    <w:name w:val="Intense Reference"/>
    <w:basedOn w:val="Phngmcinhcuaoanvn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Khivnban">
    <w:name w:val="Block Text"/>
    <w:basedOn w:val="Binhthng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Siuktni">
    <w:name w:val="Hyperlink"/>
    <w:basedOn w:val="Phngmcinhcuaoanvn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BangLi5m-Nhnmanh2">
    <w:name w:val="Grid Table 5 Dark Accent 2"/>
    <w:basedOn w:val="BangThngthng"/>
    <w:uiPriority w:val="50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BangLi3-Nhnmanh6">
    <w:name w:val="Grid Table 3 Accent 6"/>
    <w:basedOn w:val="BangThngthng"/>
    <w:uiPriority w:val="48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DanhschBng2">
    <w:name w:val="List Table 2"/>
    <w:basedOn w:val="BangThngthng"/>
    <w:uiPriority w:val="47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ch1Nhat-Nhnmanh3">
    <w:name w:val="List Table 1 Light Accent 3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BangDanhsch1Nhat-Nhnmanh1">
    <w:name w:val="List Table 1 Light Accent 1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Danhsch1Nhat-imnhn4">
    <w:name w:val="List Table 1 Light Accent 4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BangDanhsch1Nhat">
    <w:name w:val="List Table 1 Light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cs-Nhnmanh6">
    <w:name w:val="Colorful Grid Accent 6"/>
    <w:basedOn w:val="BangThngthng"/>
    <w:uiPriority w:val="73"/>
    <w:rsid w:val="00D17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oancuaDanhsach">
    <w:name w:val="List Paragraph"/>
    <w:basedOn w:val="Binhthng"/>
    <w:uiPriority w:val="34"/>
    <w:unhideWhenUsed/>
    <w:qFormat/>
    <w:rsid w:val="0069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\Desktop\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95173A54E04EF49B7FD4F435092BC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9ABFD3A-1173-4B20-BD00-76453EC02507}"/>
      </w:docPartPr>
      <w:docPartBody>
        <w:p w:rsidR="008D4A2B" w:rsidRDefault="006A16D2">
          <w:pPr>
            <w:pStyle w:val="A395173A54E04EF49B7FD4F435092BC1"/>
          </w:pPr>
          <w:r>
            <w:t>Presented by:</w:t>
          </w:r>
        </w:p>
      </w:docPartBody>
    </w:docPart>
    <w:docPart>
      <w:docPartPr>
        <w:name w:val="95C2140D65354C988806BE66776B13B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C4BB0CC-9031-43B4-A395-2DECF6BF1B87}"/>
      </w:docPartPr>
      <w:docPartBody>
        <w:p w:rsidR="008D4A2B" w:rsidRDefault="006A16D2">
          <w:pPr>
            <w:pStyle w:val="95C2140D65354C988806BE66776B13B4"/>
          </w:pPr>
          <w:r>
            <w:t>Your name</w:t>
          </w:r>
        </w:p>
      </w:docPartBody>
    </w:docPart>
    <w:docPart>
      <w:docPartPr>
        <w:name w:val="F22BE60837994FC286265F33B2DB08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0721162-74C4-43C1-927B-2F67051BFBFB}"/>
      </w:docPartPr>
      <w:docPartBody>
        <w:p w:rsidR="008D4A2B" w:rsidRDefault="006A16D2">
          <w:pPr>
            <w:pStyle w:val="F22BE60837994FC286265F33B2DB0823"/>
          </w:pPr>
          <w:r>
            <w:t>company name</w:t>
          </w:r>
        </w:p>
      </w:docPartBody>
    </w:docPart>
    <w:docPart>
      <w:docPartPr>
        <w:name w:val="ADADB0B3C9C4482DBD9B687834C58A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6234E-3E9B-4412-929F-B60325A66831}"/>
      </w:docPartPr>
      <w:docPartBody>
        <w:p w:rsidR="008D4A2B" w:rsidRDefault="006A16D2">
          <w:pPr>
            <w:pStyle w:val="ADADB0B3C9C4482DBD9B687834C58A7C"/>
          </w:pPr>
          <w:r>
            <w:t>Company address</w:t>
          </w:r>
        </w:p>
      </w:docPartBody>
    </w:docPart>
    <w:docPart>
      <w:docPartPr>
        <w:name w:val="4D9EC8401D2B4B888BED970B8D69B77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AA9E6B-2C50-4C2A-A4B2-EC69F84044EB}"/>
      </w:docPartPr>
      <w:docPartBody>
        <w:p w:rsidR="008D4A2B" w:rsidRDefault="006A16D2">
          <w:pPr>
            <w:pStyle w:val="4D9EC8401D2B4B888BED970B8D69B77B"/>
          </w:pPr>
          <w:r>
            <w:t>Project Communication Plan</w:t>
          </w:r>
        </w:p>
      </w:docPartBody>
    </w:docPart>
    <w:docPart>
      <w:docPartPr>
        <w:name w:val="399553A5B532421984D302A66566D0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DCCBE8-501B-4C41-A212-C7F6C0F3307F}"/>
      </w:docPartPr>
      <w:docPartBody>
        <w:p w:rsidR="008D4A2B" w:rsidRDefault="006A16D2">
          <w:pPr>
            <w:pStyle w:val="399553A5B532421984D302A66566D087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30504040204"/>
    <w:charset w:val="00"/>
    <w:family w:val="swiss"/>
    <w:pitch w:val="variable"/>
    <w:sig w:usb0="E1002EFF" w:usb1="C0000002" w:usb2="0000000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B"/>
    <w:rsid w:val="00007849"/>
    <w:rsid w:val="000B2BD9"/>
    <w:rsid w:val="005053BB"/>
    <w:rsid w:val="005E60ED"/>
    <w:rsid w:val="006A16D2"/>
    <w:rsid w:val="007B3A9F"/>
    <w:rsid w:val="00840359"/>
    <w:rsid w:val="008D4A2B"/>
    <w:rsid w:val="00926242"/>
    <w:rsid w:val="00C80437"/>
    <w:rsid w:val="00FD7E6A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AC25A6E2FDB4464A21CD0F0BF7ED3C2">
    <w:name w:val="AAC25A6E2FDB4464A21CD0F0BF7ED3C2"/>
  </w:style>
  <w:style w:type="paragraph" w:customStyle="1" w:styleId="8322702D37B4441AA57346195786DBF7">
    <w:name w:val="8322702D37B4441AA57346195786DBF7"/>
  </w:style>
  <w:style w:type="paragraph" w:customStyle="1" w:styleId="4CCA96F0C481442E9DDC9E1AAB76BCC5">
    <w:name w:val="4CCA96F0C481442E9DDC9E1AAB76BCC5"/>
  </w:style>
  <w:style w:type="paragraph" w:customStyle="1" w:styleId="A395173A54E04EF49B7FD4F435092BC1">
    <w:name w:val="A395173A54E04EF49B7FD4F435092BC1"/>
  </w:style>
  <w:style w:type="paragraph" w:customStyle="1" w:styleId="95C2140D65354C988806BE66776B13B4">
    <w:name w:val="95C2140D65354C988806BE66776B13B4"/>
  </w:style>
  <w:style w:type="paragraph" w:customStyle="1" w:styleId="F22BE60837994FC286265F33B2DB0823">
    <w:name w:val="F22BE60837994FC286265F33B2DB0823"/>
  </w:style>
  <w:style w:type="paragraph" w:customStyle="1" w:styleId="ADADB0B3C9C4482DBD9B687834C58A7C">
    <w:name w:val="ADADB0B3C9C4482DBD9B687834C58A7C"/>
  </w:style>
  <w:style w:type="paragraph" w:customStyle="1" w:styleId="4D9EC8401D2B4B888BED970B8D69B77B">
    <w:name w:val="4D9EC8401D2B4B888BED970B8D69B77B"/>
  </w:style>
  <w:style w:type="paragraph" w:customStyle="1" w:styleId="BFA61E8B97F0462E957893CD01D65105">
    <w:name w:val="BFA61E8B97F0462E957893CD01D65105"/>
  </w:style>
  <w:style w:type="paragraph" w:customStyle="1" w:styleId="20E4CBD4DE1A423FA1D06784BE71E472">
    <w:name w:val="20E4CBD4DE1A423FA1D06784BE71E472"/>
  </w:style>
  <w:style w:type="paragraph" w:customStyle="1" w:styleId="B032134843CA4C069B85395BC1B9582B">
    <w:name w:val="B032134843CA4C069B85395BC1B9582B"/>
  </w:style>
  <w:style w:type="paragraph" w:customStyle="1" w:styleId="B16D2409B53F4036815CBD7C6A6D83D3">
    <w:name w:val="B16D2409B53F4036815CBD7C6A6D83D3"/>
  </w:style>
  <w:style w:type="paragraph" w:customStyle="1" w:styleId="196DB64C075A4D7293E847F1BB3C3136">
    <w:name w:val="196DB64C075A4D7293E847F1BB3C3136"/>
  </w:style>
  <w:style w:type="paragraph" w:customStyle="1" w:styleId="988F1D100F3446FA9FA040791217F553">
    <w:name w:val="988F1D100F3446FA9FA040791217F553"/>
  </w:style>
  <w:style w:type="paragraph" w:customStyle="1" w:styleId="FD8B780E22E9490F98D5940E32113817">
    <w:name w:val="FD8B780E22E9490F98D5940E32113817"/>
  </w:style>
  <w:style w:type="paragraph" w:customStyle="1" w:styleId="179B3ACF66294C23B2A81B6B17502660">
    <w:name w:val="179B3ACF66294C23B2A81B6B17502660"/>
  </w:style>
  <w:style w:type="paragraph" w:customStyle="1" w:styleId="F047CE5D63F8466C82E4D47530A71CA2">
    <w:name w:val="F047CE5D63F8466C82E4D47530A71CA2"/>
  </w:style>
  <w:style w:type="paragraph" w:customStyle="1" w:styleId="04AFFCD9FDC742F58025A6AFF8274B1E">
    <w:name w:val="04AFFCD9FDC742F58025A6AFF8274B1E"/>
  </w:style>
  <w:style w:type="paragraph" w:customStyle="1" w:styleId="2940D82A572B4A229621DE09BB382D38">
    <w:name w:val="2940D82A572B4A229621DE09BB382D38"/>
  </w:style>
  <w:style w:type="paragraph" w:customStyle="1" w:styleId="7CCAEEE9452D4E81B1F4D40CEC2808D0">
    <w:name w:val="7CCAEEE9452D4E81B1F4D40CEC2808D0"/>
  </w:style>
  <w:style w:type="paragraph" w:customStyle="1" w:styleId="6F375724B93149C998BAEC1020C735C2">
    <w:name w:val="6F375724B93149C998BAEC1020C735C2"/>
  </w:style>
  <w:style w:type="paragraph" w:customStyle="1" w:styleId="BECC91FCD4DD45B2A0F51C40E58DD5FA">
    <w:name w:val="BECC91FCD4DD45B2A0F51C40E58DD5FA"/>
  </w:style>
  <w:style w:type="paragraph" w:customStyle="1" w:styleId="D21503ED3C194C1DB77D8A74F3D8992E">
    <w:name w:val="D21503ED3C194C1DB77D8A74F3D8992E"/>
  </w:style>
  <w:style w:type="paragraph" w:customStyle="1" w:styleId="2EB934356F8142B98D6511846204BC69">
    <w:name w:val="2EB934356F8142B98D6511846204BC69"/>
  </w:style>
  <w:style w:type="paragraph" w:customStyle="1" w:styleId="EDC92F499ED64F6AA533D5A5B9AFC4CD">
    <w:name w:val="EDC92F499ED64F6AA533D5A5B9AFC4CD"/>
  </w:style>
  <w:style w:type="paragraph" w:customStyle="1" w:styleId="0E1F9768A6BA451BB5403C51DE8BBB35">
    <w:name w:val="0E1F9768A6BA451BB5403C51DE8BBB35"/>
  </w:style>
  <w:style w:type="paragraph" w:customStyle="1" w:styleId="9F31F1970FC642B6BC135B0CAA3B5AE8">
    <w:name w:val="9F31F1970FC642B6BC135B0CAA3B5AE8"/>
  </w:style>
  <w:style w:type="paragraph" w:customStyle="1" w:styleId="F97D7B2B1F074241BB7314B5B8BC44B6">
    <w:name w:val="F97D7B2B1F074241BB7314B5B8BC44B6"/>
  </w:style>
  <w:style w:type="paragraph" w:customStyle="1" w:styleId="5144F564BF654C01863D36130690D954">
    <w:name w:val="5144F564BF654C01863D36130690D954"/>
  </w:style>
  <w:style w:type="paragraph" w:customStyle="1" w:styleId="A389E5B4E1374A3D95078DC848C58CE0">
    <w:name w:val="A389E5B4E1374A3D95078DC848C58CE0"/>
  </w:style>
  <w:style w:type="paragraph" w:customStyle="1" w:styleId="946458B0CCF544C19A753708C1EE0BDD">
    <w:name w:val="946458B0CCF544C19A753708C1EE0BDD"/>
  </w:style>
  <w:style w:type="paragraph" w:customStyle="1" w:styleId="90AA2BFF43C14BCC9C1CFFCFBA5EA93A">
    <w:name w:val="90AA2BFF43C14BCC9C1CFFCFBA5EA93A"/>
  </w:style>
  <w:style w:type="paragraph" w:customStyle="1" w:styleId="E753E872484842BCA5E29F5ECCC3429D">
    <w:name w:val="E753E872484842BCA5E29F5ECCC3429D"/>
  </w:style>
  <w:style w:type="paragraph" w:customStyle="1" w:styleId="C6D02044BEA74FE9BCFA7C77DD53119A">
    <w:name w:val="C6D02044BEA74FE9BCFA7C77DD53119A"/>
  </w:style>
  <w:style w:type="paragraph" w:customStyle="1" w:styleId="F21042ADB6924AD4A950E9FCD9ACC496">
    <w:name w:val="F21042ADB6924AD4A950E9FCD9ACC496"/>
  </w:style>
  <w:style w:type="paragraph" w:customStyle="1" w:styleId="123E1CE66C2848008EA05DDEA44CC617">
    <w:name w:val="123E1CE66C2848008EA05DDEA44CC617"/>
  </w:style>
  <w:style w:type="paragraph" w:customStyle="1" w:styleId="17CD50E5168B4F19B8AAEEE567FA9F15">
    <w:name w:val="17CD50E5168B4F19B8AAEEE567FA9F15"/>
  </w:style>
  <w:style w:type="paragraph" w:customStyle="1" w:styleId="B4EE9EF865194AA0B06036555CF2D425">
    <w:name w:val="B4EE9EF865194AA0B06036555CF2D425"/>
  </w:style>
  <w:style w:type="paragraph" w:customStyle="1" w:styleId="0C9084C9735B44CCBD5C1B304183668F">
    <w:name w:val="0C9084C9735B44CCBD5C1B304183668F"/>
  </w:style>
  <w:style w:type="paragraph" w:customStyle="1" w:styleId="18FAAD8BAEEB4436A651BA991398832B">
    <w:name w:val="18FAAD8BAEEB4436A651BA991398832B"/>
  </w:style>
  <w:style w:type="paragraph" w:customStyle="1" w:styleId="F2EE26ED2805488D913C2EDB7DEFBB89">
    <w:name w:val="F2EE26ED2805488D913C2EDB7DEFBB89"/>
  </w:style>
  <w:style w:type="paragraph" w:customStyle="1" w:styleId="6B1AE90DB01B417DB0EAD32BEB508C04">
    <w:name w:val="6B1AE90DB01B417DB0EAD32BEB508C04"/>
  </w:style>
  <w:style w:type="paragraph" w:customStyle="1" w:styleId="7E3A3568BB604C7FBAC55ACE4B39671A">
    <w:name w:val="7E3A3568BB604C7FBAC55ACE4B39671A"/>
  </w:style>
  <w:style w:type="paragraph" w:customStyle="1" w:styleId="F47D40D92F074F5BA664E0A03F008B74">
    <w:name w:val="F47D40D92F074F5BA664E0A03F008B74"/>
  </w:style>
  <w:style w:type="paragraph" w:customStyle="1" w:styleId="CF79CA36ED664966943C9D7417482EE5">
    <w:name w:val="CF79CA36ED664966943C9D7417482EE5"/>
  </w:style>
  <w:style w:type="paragraph" w:customStyle="1" w:styleId="A77B837F11C847109AFE005B28E7C1E9">
    <w:name w:val="A77B837F11C847109AFE005B28E7C1E9"/>
  </w:style>
  <w:style w:type="paragraph" w:customStyle="1" w:styleId="482DD81E9B544F92B3D0C8C9D32C8125">
    <w:name w:val="482DD81E9B544F92B3D0C8C9D32C8125"/>
  </w:style>
  <w:style w:type="paragraph" w:customStyle="1" w:styleId="C1827E4E95A8491E88A9FD3451027CF3">
    <w:name w:val="C1827E4E95A8491E88A9FD3451027CF3"/>
  </w:style>
  <w:style w:type="paragraph" w:customStyle="1" w:styleId="1E02F43896074D03B42FE705C242B42F">
    <w:name w:val="1E02F43896074D03B42FE705C242B42F"/>
  </w:style>
  <w:style w:type="character" w:styleId="Manh">
    <w:name w:val="Strong"/>
    <w:basedOn w:val="Phngmcinhcuaoanvn"/>
    <w:uiPriority w:val="1"/>
    <w:qFormat/>
    <w:rPr>
      <w:b/>
      <w:bCs/>
    </w:rPr>
  </w:style>
  <w:style w:type="paragraph" w:customStyle="1" w:styleId="88E56815F08846E8A12B0A28E73EE533">
    <w:name w:val="88E56815F08846E8A12B0A28E73EE533"/>
  </w:style>
  <w:style w:type="paragraph" w:customStyle="1" w:styleId="2745438E22B04FAFB71D394BA7969058">
    <w:name w:val="2745438E22B04FAFB71D394BA7969058"/>
  </w:style>
  <w:style w:type="paragraph" w:customStyle="1" w:styleId="19DCB28E72B24CADAF0F7595C595AB3A">
    <w:name w:val="19DCB28E72B24CADAF0F7595C595AB3A"/>
  </w:style>
  <w:style w:type="paragraph" w:customStyle="1" w:styleId="24035AEDAB0D45198009EE112F393AA8">
    <w:name w:val="24035AEDAB0D45198009EE112F393AA8"/>
  </w:style>
  <w:style w:type="paragraph" w:customStyle="1" w:styleId="06E884736E8441AEA3949C5D547F8C3F">
    <w:name w:val="06E884736E8441AEA3949C5D547F8C3F"/>
  </w:style>
  <w:style w:type="paragraph" w:customStyle="1" w:styleId="F5ED93D0E1184F4BA81C13487487F6CF">
    <w:name w:val="F5ED93D0E1184F4BA81C13487487F6CF"/>
  </w:style>
  <w:style w:type="paragraph" w:customStyle="1" w:styleId="7605399E799542218F71D0C336DDC78F">
    <w:name w:val="7605399E799542218F71D0C336DDC78F"/>
  </w:style>
  <w:style w:type="paragraph" w:customStyle="1" w:styleId="F9965D8498FC48C08DE68524C23D4169">
    <w:name w:val="F9965D8498FC48C08DE68524C23D4169"/>
  </w:style>
  <w:style w:type="paragraph" w:customStyle="1" w:styleId="DB5EBF384ED749FCA27EC28F91937C1D">
    <w:name w:val="DB5EBF384ED749FCA27EC28F91937C1D"/>
  </w:style>
  <w:style w:type="paragraph" w:customStyle="1" w:styleId="CA5C9356C6B34F8797FEDC13418F7B40">
    <w:name w:val="CA5C9356C6B34F8797FEDC13418F7B40"/>
  </w:style>
  <w:style w:type="paragraph" w:customStyle="1" w:styleId="03E402D820E844F9A1F59E2B01770602">
    <w:name w:val="03E402D820E844F9A1F59E2B01770602"/>
  </w:style>
  <w:style w:type="paragraph" w:customStyle="1" w:styleId="03D72135D367489D8E81F33A2132778E">
    <w:name w:val="03D72135D367489D8E81F33A2132778E"/>
  </w:style>
  <w:style w:type="paragraph" w:customStyle="1" w:styleId="04F43A48C89C45D08CB6B8541E44ADFD">
    <w:name w:val="04F43A48C89C45D08CB6B8541E44ADFD"/>
  </w:style>
  <w:style w:type="paragraph" w:customStyle="1" w:styleId="58CC2212B4E948F3A7EF9C78376AFE36">
    <w:name w:val="58CC2212B4E948F3A7EF9C78376AFE36"/>
  </w:style>
  <w:style w:type="paragraph" w:customStyle="1" w:styleId="9DCBEBF9587D489D9FEBFE5E30779CC5">
    <w:name w:val="9DCBEBF9587D489D9FEBFE5E30779CC5"/>
  </w:style>
  <w:style w:type="paragraph" w:customStyle="1" w:styleId="A07E0C9824D04433B64788131836B853">
    <w:name w:val="A07E0C9824D04433B64788131836B853"/>
  </w:style>
  <w:style w:type="paragraph" w:customStyle="1" w:styleId="099C79A9A6AA48C78DE193DCC05357E9">
    <w:name w:val="099C79A9A6AA48C78DE193DCC05357E9"/>
  </w:style>
  <w:style w:type="paragraph" w:customStyle="1" w:styleId="E470E15461B048C893E05D2DCBF282FC">
    <w:name w:val="E470E15461B048C893E05D2DCBF282FC"/>
  </w:style>
  <w:style w:type="paragraph" w:customStyle="1" w:styleId="0B5EA709A56744FFAD4B0A5B2464548C">
    <w:name w:val="0B5EA709A56744FFAD4B0A5B2464548C"/>
  </w:style>
  <w:style w:type="paragraph" w:customStyle="1" w:styleId="24E18B857502469BBAE75CA18F4F58BD">
    <w:name w:val="24E18B857502469BBAE75CA18F4F58BD"/>
  </w:style>
  <w:style w:type="paragraph" w:customStyle="1" w:styleId="418B973BD505463886D7F957A49B9F3E">
    <w:name w:val="418B973BD505463886D7F957A49B9F3E"/>
  </w:style>
  <w:style w:type="paragraph" w:customStyle="1" w:styleId="92D9B80BB23549B29F55D9AE62CA774C">
    <w:name w:val="92D9B80BB23549B29F55D9AE62CA774C"/>
  </w:style>
  <w:style w:type="paragraph" w:customStyle="1" w:styleId="2958B5B368DF423393CCEA59633E764C">
    <w:name w:val="2958B5B368DF423393CCEA59633E764C"/>
  </w:style>
  <w:style w:type="paragraph" w:customStyle="1" w:styleId="1EF50DEE4D8B4C77848BF8A8F74F374B">
    <w:name w:val="1EF50DEE4D8B4C77848BF8A8F74F374B"/>
  </w:style>
  <w:style w:type="paragraph" w:customStyle="1" w:styleId="974C78B7C30547FBB9CC64C802258366">
    <w:name w:val="974C78B7C30547FBB9CC64C802258366"/>
  </w:style>
  <w:style w:type="paragraph" w:customStyle="1" w:styleId="05CA8F7366B846C3AA0E8B5CA2E88783">
    <w:name w:val="05CA8F7366B846C3AA0E8B5CA2E88783"/>
  </w:style>
  <w:style w:type="paragraph" w:customStyle="1" w:styleId="CDC36AD4A1974FE49A18F61949D40FC6">
    <w:name w:val="CDC36AD4A1974FE49A18F61949D40FC6"/>
  </w:style>
  <w:style w:type="paragraph" w:customStyle="1" w:styleId="80195740B1394277838572ABCF51BA5B">
    <w:name w:val="80195740B1394277838572ABCF51BA5B"/>
  </w:style>
  <w:style w:type="paragraph" w:customStyle="1" w:styleId="1F7CE492E62C4269B5DE28069E75DB80">
    <w:name w:val="1F7CE492E62C4269B5DE28069E75DB80"/>
  </w:style>
  <w:style w:type="paragraph" w:customStyle="1" w:styleId="387F7FD2EBF3410086197843A0E34F47">
    <w:name w:val="387F7FD2EBF3410086197843A0E34F47"/>
  </w:style>
  <w:style w:type="paragraph" w:customStyle="1" w:styleId="2C44DC3FC0354F83945E3F24212F8753">
    <w:name w:val="2C44DC3FC0354F83945E3F24212F8753"/>
  </w:style>
  <w:style w:type="paragraph" w:customStyle="1" w:styleId="269211754BC04121BD4E8E7CED9BA9AC">
    <w:name w:val="269211754BC04121BD4E8E7CED9BA9AC"/>
  </w:style>
  <w:style w:type="paragraph" w:customStyle="1" w:styleId="E6AEAD6D001C40F3A13C55F2079311D0">
    <w:name w:val="E6AEAD6D001C40F3A13C55F2079311D0"/>
  </w:style>
  <w:style w:type="paragraph" w:customStyle="1" w:styleId="18F3DF4371324A8FA9999AFACFB83D70">
    <w:name w:val="18F3DF4371324A8FA9999AFACFB83D70"/>
  </w:style>
  <w:style w:type="paragraph" w:customStyle="1" w:styleId="620C479B49174ADE85419138DBE40BEF">
    <w:name w:val="620C479B49174ADE85419138DBE40BEF"/>
  </w:style>
  <w:style w:type="paragraph" w:customStyle="1" w:styleId="7DBFDC3B58DB4A099E6155F6139E4D40">
    <w:name w:val="7DBFDC3B58DB4A099E6155F6139E4D40"/>
  </w:style>
  <w:style w:type="paragraph" w:customStyle="1" w:styleId="6B9D5618351248BFA53D558D0CA9FC2F">
    <w:name w:val="6B9D5618351248BFA53D558D0CA9FC2F"/>
  </w:style>
  <w:style w:type="paragraph" w:customStyle="1" w:styleId="F616F623D1604E2AB002105D07721845">
    <w:name w:val="F616F623D1604E2AB002105D07721845"/>
  </w:style>
  <w:style w:type="paragraph" w:customStyle="1" w:styleId="5F8F68C000D04DA9BE1B767CE9D7E0FB">
    <w:name w:val="5F8F68C000D04DA9BE1B767CE9D7E0FB"/>
  </w:style>
  <w:style w:type="paragraph" w:customStyle="1" w:styleId="6F53DBAFF4434424AFB530051F984304">
    <w:name w:val="6F53DBAFF4434424AFB530051F984304"/>
  </w:style>
  <w:style w:type="paragraph" w:customStyle="1" w:styleId="ADA0621FC8044C849EA463D693C570BB">
    <w:name w:val="ADA0621FC8044C849EA463D693C570BB"/>
  </w:style>
  <w:style w:type="paragraph" w:customStyle="1" w:styleId="BFEEEAD82941477C9089A65D4BB07FA9">
    <w:name w:val="BFEEEAD82941477C9089A65D4BB07FA9"/>
  </w:style>
  <w:style w:type="paragraph" w:customStyle="1" w:styleId="35E859E35448488BBA8B289D34C63150">
    <w:name w:val="35E859E35448488BBA8B289D34C63150"/>
  </w:style>
  <w:style w:type="paragraph" w:customStyle="1" w:styleId="69EDAC5B3D0F4EC4BB97A23122D9166F">
    <w:name w:val="69EDAC5B3D0F4EC4BB97A23122D9166F"/>
  </w:style>
  <w:style w:type="paragraph" w:customStyle="1" w:styleId="B27A40FD2E2F4C56AEB433ECBEC33ED7">
    <w:name w:val="B27A40FD2E2F4C56AEB433ECBEC33ED7"/>
  </w:style>
  <w:style w:type="paragraph" w:customStyle="1" w:styleId="37DB4A0DED034E4C8C03D12DFEDE11E4">
    <w:name w:val="37DB4A0DED034E4C8C03D12DFEDE11E4"/>
  </w:style>
  <w:style w:type="paragraph" w:customStyle="1" w:styleId="FF475485A15E4B69ABFBEAC1DDA5352D">
    <w:name w:val="FF475485A15E4B69ABFBEAC1DDA5352D"/>
  </w:style>
  <w:style w:type="paragraph" w:customStyle="1" w:styleId="399553A5B532421984D302A66566D087">
    <w:name w:val="399553A5B532421984D302A66566D087"/>
  </w:style>
  <w:style w:type="paragraph" w:customStyle="1" w:styleId="433FF78C9E3A453B93149272ADE4337E">
    <w:name w:val="433FF78C9E3A453B93149272ADE4337E"/>
  </w:style>
  <w:style w:type="paragraph" w:customStyle="1" w:styleId="93F84B2ECBAA40FB9BB8320F778357CC">
    <w:name w:val="93F84B2ECBAA40FB9BB8320F778357CC"/>
  </w:style>
  <w:style w:type="paragraph" w:customStyle="1" w:styleId="2D375C4D286640BE82D56E517A461508">
    <w:name w:val="2D375C4D286640BE82D56E517A461508"/>
  </w:style>
  <w:style w:type="paragraph" w:customStyle="1" w:styleId="01BD516FD3884FA391E215623B1B75CF">
    <w:name w:val="01BD516FD3884FA391E215623B1B75CF"/>
  </w:style>
  <w:style w:type="paragraph" w:customStyle="1" w:styleId="6EC035120D4F4A2CA6BF62ADF89554CC">
    <w:name w:val="6EC035120D4F4A2CA6BF62ADF89554CC"/>
  </w:style>
  <w:style w:type="paragraph" w:customStyle="1" w:styleId="D844E5B20D924D5C8474048250FAA82E">
    <w:name w:val="D844E5B20D924D5C8474048250FAA82E"/>
  </w:style>
  <w:style w:type="paragraph" w:customStyle="1" w:styleId="FD7F897C9F824AB190680A5B88B85D6C">
    <w:name w:val="FD7F897C9F824AB190680A5B88B85D6C"/>
  </w:style>
  <w:style w:type="paragraph" w:customStyle="1" w:styleId="629B0D27BE464DF7A8053E398A7878EA">
    <w:name w:val="629B0D27BE464DF7A8053E398A7878EA"/>
  </w:style>
  <w:style w:type="paragraph" w:customStyle="1" w:styleId="048D4396A177408BA65E4E2CA23D4D29">
    <w:name w:val="048D4396A177408BA65E4E2CA23D4D29"/>
  </w:style>
  <w:style w:type="paragraph" w:customStyle="1" w:styleId="360EB71055994DD39926418032A9C8A2">
    <w:name w:val="360EB71055994DD39926418032A9C8A2"/>
  </w:style>
  <w:style w:type="paragraph" w:customStyle="1" w:styleId="3943A7F9350E4649ACA2353786D5AE33">
    <w:name w:val="3943A7F9350E4649ACA2353786D5AE33"/>
  </w:style>
  <w:style w:type="paragraph" w:customStyle="1" w:styleId="04009C568F894BC9BF89360BAB646BD7">
    <w:name w:val="04009C568F894BC9BF89360BAB646BD7"/>
  </w:style>
  <w:style w:type="paragraph" w:customStyle="1" w:styleId="6FCE80FC00C74EB9BA26235F52826180">
    <w:name w:val="6FCE80FC00C74EB9BA26235F52826180"/>
  </w:style>
  <w:style w:type="paragraph" w:customStyle="1" w:styleId="0D075B98A4134DD587BD19B39E3E309C">
    <w:name w:val="0D075B98A4134DD587BD19B39E3E309C"/>
  </w:style>
  <w:style w:type="paragraph" w:customStyle="1" w:styleId="69550F161CE54C5F8A1165BB9E51C1FC">
    <w:name w:val="69550F161CE54C5F8A1165BB9E51C1FC"/>
    <w:rsid w:val="005053BB"/>
  </w:style>
  <w:style w:type="paragraph" w:customStyle="1" w:styleId="5A63D957153E48E7B0F64298D06641E9">
    <w:name w:val="5A63D957153E48E7B0F64298D06641E9"/>
    <w:rsid w:val="009262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học tự nhiện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F4F3C5-36E9-4067-A10A-E3F00A0F4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tf03992044.dotx</Template>
  <TotalTime>30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rampage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keywords>TEAM RAMPAGE</cp:keywords>
  <dc:description>Tuấn anh</dc:description>
  <cp:lastModifiedBy>Tuấn Anh</cp:lastModifiedBy>
  <cp:revision>21</cp:revision>
  <dcterms:created xsi:type="dcterms:W3CDTF">2018-10-08T15:49:00Z</dcterms:created>
  <dcterms:modified xsi:type="dcterms:W3CDTF">2018-10-15T03:19:00Z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