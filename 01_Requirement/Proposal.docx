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BBAA" w14:textId="33E1C8D8" w:rsidR="00E279B8" w:rsidRPr="00707A0F" w:rsidRDefault="005A2583" w:rsidP="00E279B8">
      <w:pPr>
        <w:pStyle w:val="Subtitle"/>
        <w:rPr>
          <w:rFonts w:ascii="Segoe UI" w:hAnsi="Segoe UI" w:cs="Segoe UI"/>
          <w:color w:val="548AB7" w:themeColor="accent1" w:themeShade="BF"/>
        </w:rPr>
      </w:pPr>
      <w:r w:rsidRPr="00707A0F">
        <w:rPr>
          <w:rFonts w:ascii="Segoe UI" w:hAnsi="Segoe UI" w:cs="Segoe UI"/>
          <w:color w:val="548AB7" w:themeColor="accent1" w:themeShade="BF"/>
        </w:rPr>
        <w:t>Nhập môn công nghệ phần mềm - 2018</w:t>
      </w:r>
    </w:p>
    <w:p w14:paraId="5F3B3D5A" w14:textId="394B88AA" w:rsidR="00E279B8" w:rsidRPr="00707A0F" w:rsidRDefault="004271AD" w:rsidP="002B21AE">
      <w:pPr>
        <w:pStyle w:val="Logo"/>
        <w:tabs>
          <w:tab w:val="left" w:pos="6282"/>
        </w:tabs>
        <w:rPr>
          <w:rFonts w:ascii="Segoe UI" w:hAnsi="Segoe UI" w:cs="Segoe UI"/>
        </w:rPr>
      </w:pPr>
      <w:r>
        <w:rPr>
          <w:rFonts w:ascii="Segoe UI" w:hAnsi="Segoe UI" w:cs="Segoe UI"/>
        </w:rPr>
        <w:drawing>
          <wp:anchor distT="0" distB="0" distL="114300" distR="114300" simplePos="0" relativeHeight="251658240" behindDoc="1" locked="0" layoutInCell="1" allowOverlap="1" wp14:anchorId="45B0E6D4" wp14:editId="77A05FE1">
            <wp:simplePos x="0" y="0"/>
            <wp:positionH relativeFrom="column">
              <wp:posOffset>2508663</wp:posOffset>
            </wp:positionH>
            <wp:positionV relativeFrom="paragraph">
              <wp:posOffset>1587072</wp:posOffset>
            </wp:positionV>
            <wp:extent cx="2167890" cy="2317750"/>
            <wp:effectExtent l="0" t="0" r="3810" b="0"/>
            <wp:wrapTight wrapText="bothSides">
              <wp:wrapPolygon edited="0">
                <wp:start x="190" y="0"/>
                <wp:lineTo x="0" y="533"/>
                <wp:lineTo x="0" y="16866"/>
                <wp:lineTo x="2088" y="17576"/>
                <wp:lineTo x="949" y="17931"/>
                <wp:lineTo x="949" y="20239"/>
                <wp:lineTo x="7213" y="20949"/>
                <wp:lineTo x="9490" y="21304"/>
                <wp:lineTo x="18981" y="21304"/>
                <wp:lineTo x="19740" y="18464"/>
                <wp:lineTo x="18791" y="18108"/>
                <wp:lineTo x="10819" y="17043"/>
                <wp:lineTo x="15374" y="17043"/>
                <wp:lineTo x="20309" y="15623"/>
                <wp:lineTo x="21069" y="12072"/>
                <wp:lineTo x="20689" y="9409"/>
                <wp:lineTo x="20309" y="8522"/>
                <wp:lineTo x="21448" y="5504"/>
                <wp:lineTo x="21448" y="1775"/>
                <wp:lineTo x="15185" y="178"/>
                <wp:lineTo x="9680" y="0"/>
                <wp:lineTo x="19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4B3" w:rsidRPr="00707A0F">
        <w:rPr>
          <w:rFonts w:ascii="Segoe UI" w:hAnsi="Segoe UI" w:cs="Segoe UI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A2013DF" wp14:editId="03BAAFED">
                <wp:simplePos x="0" y="0"/>
                <wp:positionH relativeFrom="margin">
                  <wp:posOffset>1031966</wp:posOffset>
                </wp:positionH>
                <wp:positionV relativeFrom="paragraph">
                  <wp:posOffset>1354999</wp:posOffset>
                </wp:positionV>
                <wp:extent cx="4898390" cy="2651307"/>
                <wp:effectExtent l="0" t="0" r="1651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390" cy="2651307"/>
                        </a:xfrm>
                        <a:prstGeom prst="rect">
                          <a:avLst/>
                        </a:prstGeom>
                        <a:solidFill>
                          <a:srgbClr val="4DE33D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F5097" id="Rectangle 7" o:spid="_x0000_s1026" style="position:absolute;margin-left:81.25pt;margin-top:106.7pt;width:385.7pt;height:208.7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" fillcolor="#4de33d" strokecolor="#94b6d2 [3204]" strokeweight=".5pt">
                <w10:wrap anchorx="margin"/>
              </v:rect>
            </w:pict>
          </mc:Fallback>
        </mc:AlternateContent>
      </w:r>
      <w:r w:rsidR="00396A8B" w:rsidRPr="00707A0F">
        <w:rPr>
          <w:rFonts w:ascii="Segoe UI" w:hAnsi="Segoe UI" w:cs="Segoe UI"/>
        </w:rPr>
        <w:drawing>
          <wp:inline distT="0" distB="0" distL="0" distR="0" wp14:anchorId="3B3DD78C" wp14:editId="35B4067E">
            <wp:extent cx="1238250" cy="104775"/>
            <wp:effectExtent l="0" t="0" r="0" b="9525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EA56" w14:textId="54DA208C" w:rsidR="005A2583" w:rsidRPr="00707A0F" w:rsidRDefault="005A2583" w:rsidP="00E279B8">
      <w:pPr>
        <w:pStyle w:val="Subtitle"/>
        <w:rPr>
          <w:rFonts w:ascii="Segoe UI" w:hAnsi="Segoe UI" w:cs="Segoe UI"/>
        </w:rPr>
      </w:pPr>
    </w:p>
    <w:p w14:paraId="363A832C" w14:textId="77777777" w:rsidR="00396A8B" w:rsidRPr="00707A0F" w:rsidRDefault="00396A8B" w:rsidP="00E279B8">
      <w:pPr>
        <w:pStyle w:val="Subtitle"/>
        <w:rPr>
          <w:rFonts w:ascii="Segoe UI" w:hAnsi="Segoe UI" w:cs="Segoe UI"/>
        </w:rPr>
      </w:pPr>
    </w:p>
    <w:p w14:paraId="7EAD824E" w14:textId="7DC70898" w:rsidR="00E279B8" w:rsidRPr="00707A0F" w:rsidRDefault="005A2583" w:rsidP="00E279B8">
      <w:pPr>
        <w:pStyle w:val="Subtitle"/>
        <w:rPr>
          <w:rFonts w:ascii="Segoe UI" w:hAnsi="Segoe UI" w:cs="Segoe UI"/>
          <w:b/>
        </w:rPr>
      </w:pPr>
      <w:r w:rsidRPr="00707A0F">
        <w:rPr>
          <w:rFonts w:ascii="Segoe UI" w:hAnsi="Segoe UI" w:cs="Segoe UI"/>
        </w:rPr>
        <w:t xml:space="preserve">Đề tài: </w:t>
      </w:r>
      <w:r w:rsidRPr="00707A0F">
        <w:rPr>
          <w:rFonts w:ascii="Segoe UI" w:hAnsi="Segoe UI" w:cs="Segoe UI"/>
          <w:b/>
        </w:rPr>
        <w:t>Ví điện tử tiết kiệm – Save my money</w:t>
      </w:r>
    </w:p>
    <w:p w14:paraId="5F2938A6" w14:textId="1EEAFB18" w:rsidR="00907CBB" w:rsidRDefault="00396A8B" w:rsidP="004271AD">
      <w:pPr>
        <w:pStyle w:val="Contactinfo"/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>Nhóm Rampage</w:t>
      </w:r>
    </w:p>
    <w:p w14:paraId="37AF7BB8" w14:textId="622A1DEE" w:rsidR="004271AD" w:rsidRDefault="004271AD" w:rsidP="004271AD">
      <w:pPr>
        <w:pStyle w:val="Contactinfo"/>
        <w:rPr>
          <w:rFonts w:ascii="Segoe UI" w:hAnsi="Segoe UI" w:cs="Segoe UI"/>
        </w:rPr>
      </w:pPr>
    </w:p>
    <w:p w14:paraId="04CB165F" w14:textId="7E25E4FE" w:rsidR="004271AD" w:rsidRDefault="004271AD" w:rsidP="004271AD">
      <w:pPr>
        <w:pStyle w:val="Contactinfo"/>
        <w:rPr>
          <w:rFonts w:ascii="Segoe UI" w:hAnsi="Segoe UI" w:cs="Segoe UI"/>
        </w:rPr>
      </w:pPr>
    </w:p>
    <w:p w14:paraId="0ECEE41B" w14:textId="6B323391" w:rsidR="004271AD" w:rsidRDefault="004271AD" w:rsidP="004271AD">
      <w:pPr>
        <w:pStyle w:val="Contactinfo"/>
        <w:rPr>
          <w:rFonts w:ascii="Segoe UI" w:hAnsi="Segoe UI" w:cs="Segoe UI"/>
        </w:rPr>
      </w:pPr>
    </w:p>
    <w:p w14:paraId="7FF125C7" w14:textId="614336E8" w:rsidR="004271AD" w:rsidRDefault="004271AD" w:rsidP="004271AD">
      <w:pPr>
        <w:pStyle w:val="Contactinfo"/>
        <w:rPr>
          <w:rFonts w:ascii="Segoe UI" w:hAnsi="Segoe UI" w:cs="Segoe UI"/>
        </w:rPr>
      </w:pPr>
    </w:p>
    <w:p w14:paraId="6A9E469C" w14:textId="5507B0D4" w:rsidR="004271AD" w:rsidRDefault="004271AD" w:rsidP="004271AD">
      <w:pPr>
        <w:pStyle w:val="Contactinfo"/>
        <w:rPr>
          <w:rFonts w:ascii="Segoe UI" w:hAnsi="Segoe UI" w:cs="Segoe UI"/>
        </w:rPr>
      </w:pPr>
    </w:p>
    <w:p w14:paraId="23178CE9" w14:textId="59857C97" w:rsidR="004271AD" w:rsidRDefault="004271AD" w:rsidP="004271AD">
      <w:pPr>
        <w:pStyle w:val="Contactinfo"/>
        <w:rPr>
          <w:rFonts w:ascii="Segoe UI" w:hAnsi="Segoe UI" w:cs="Segoe UI"/>
        </w:rPr>
      </w:pPr>
    </w:p>
    <w:p w14:paraId="7109A4AA" w14:textId="19FEF89C" w:rsidR="004271AD" w:rsidRDefault="004271AD" w:rsidP="004271AD">
      <w:pPr>
        <w:pStyle w:val="Contactinfo"/>
        <w:rPr>
          <w:rFonts w:ascii="Segoe UI" w:hAnsi="Segoe UI" w:cs="Segoe UI"/>
        </w:rPr>
      </w:pPr>
    </w:p>
    <w:p w14:paraId="65942D0B" w14:textId="77777777" w:rsidR="004271AD" w:rsidRPr="00707A0F" w:rsidRDefault="004271AD" w:rsidP="004271AD">
      <w:pPr>
        <w:pStyle w:val="Contactinfo"/>
        <w:rPr>
          <w:rFonts w:ascii="Segoe UI" w:hAnsi="Segoe UI" w:cs="Segoe UI"/>
        </w:rPr>
      </w:pPr>
      <w:bookmarkStart w:id="0" w:name="_GoBack"/>
      <w:bookmarkEnd w:id="0"/>
    </w:p>
    <w:p w14:paraId="4B6F1717" w14:textId="1D7AFE8D" w:rsidR="00907CBB" w:rsidRPr="00707A0F" w:rsidRDefault="004B5FF5">
      <w:pPr>
        <w:pStyle w:val="Heading1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alias w:val="Enter title:"/>
          <w:tag w:val=""/>
          <w:id w:val="1901021919"/>
          <w:placeholder>
            <w:docPart w:val="555DB1EF89004D68ADCF3F2F64E4ACB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3B2943" w:rsidRPr="00707A0F">
            <w:rPr>
              <w:rFonts w:ascii="Segoe UI" w:hAnsi="Segoe UI" w:cs="Segoe UI"/>
              <w:b/>
            </w:rPr>
            <w:t>I</w:t>
          </w:r>
          <w:r w:rsidR="006B0A68" w:rsidRPr="00707A0F">
            <w:rPr>
              <w:rFonts w:ascii="Segoe UI" w:hAnsi="Segoe UI" w:cs="Segoe UI"/>
              <w:b/>
            </w:rPr>
            <w:t>.</w:t>
          </w:r>
          <w:r w:rsidR="003B2943" w:rsidRPr="00707A0F">
            <w:rPr>
              <w:rFonts w:ascii="Segoe UI" w:hAnsi="Segoe UI" w:cs="Segoe UI"/>
              <w:b/>
            </w:rPr>
            <w:t>Giới Thiệu</w:t>
          </w:r>
        </w:sdtContent>
      </w:sdt>
    </w:p>
    <w:p w14:paraId="764D4F9E" w14:textId="10D81132" w:rsidR="00057694" w:rsidRPr="00707A0F" w:rsidRDefault="00B650C8" w:rsidP="00057694">
      <w:pPr>
        <w:pStyle w:val="Heading2"/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>nhóm Rampage:</w:t>
      </w:r>
      <w:r w:rsidR="00057694" w:rsidRPr="00707A0F">
        <w:rPr>
          <w:rFonts w:ascii="Segoe UI" w:hAnsi="Segoe UI" w:cs="Segoe UI"/>
        </w:rPr>
        <w:t xml:space="preserve"> </w:t>
      </w:r>
    </w:p>
    <w:tbl>
      <w:tblPr>
        <w:tblStyle w:val="GridTable4-Accent2"/>
        <w:tblW w:w="5000" w:type="pct"/>
        <w:tblLook w:val="06A0" w:firstRow="1" w:lastRow="0" w:firstColumn="1" w:lastColumn="0" w:noHBand="1" w:noVBand="1"/>
        <w:tblDescription w:val="Project Communication Table to enter details "/>
      </w:tblPr>
      <w:tblGrid>
        <w:gridCol w:w="3593"/>
        <w:gridCol w:w="1353"/>
        <w:gridCol w:w="2548"/>
        <w:gridCol w:w="1856"/>
      </w:tblGrid>
      <w:tr w:rsidR="00057694" w:rsidRPr="00707A0F" w14:paraId="0622C8E3" w14:textId="77777777" w:rsidTr="00DA3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151FF50" w14:textId="606D50FD" w:rsidR="00B650C8" w:rsidRPr="00707A0F" w:rsidRDefault="00B650C8" w:rsidP="008A02AE">
            <w:pPr>
              <w:pStyle w:val="Tabletext"/>
              <w:jc w:val="center"/>
              <w:rPr>
                <w:rFonts w:ascii="Segoe UI" w:hAnsi="Segoe UI" w:cs="Segoe UI"/>
              </w:rPr>
            </w:pPr>
            <w:proofErr w:type="spellStart"/>
            <w:r w:rsidRPr="00707A0F">
              <w:rPr>
                <w:rFonts w:ascii="Segoe UI" w:hAnsi="Segoe UI" w:cs="Segoe UI"/>
              </w:rPr>
              <w:t>Thành</w:t>
            </w:r>
            <w:proofErr w:type="spellEnd"/>
            <w:r w:rsidRPr="00707A0F">
              <w:rPr>
                <w:rFonts w:ascii="Segoe UI" w:hAnsi="Segoe UI" w:cs="Segoe UI"/>
              </w:rPr>
              <w:t xml:space="preserve"> </w:t>
            </w:r>
            <w:proofErr w:type="spellStart"/>
            <w:r w:rsidRPr="00707A0F">
              <w:rPr>
                <w:rFonts w:ascii="Segoe UI" w:hAnsi="Segoe UI" w:cs="Segoe UI"/>
              </w:rPr>
              <w:t>viên</w:t>
            </w:r>
            <w:proofErr w:type="spellEnd"/>
          </w:p>
        </w:tc>
        <w:tc>
          <w:tcPr>
            <w:tcW w:w="1353" w:type="dxa"/>
            <w:vAlign w:val="center"/>
          </w:tcPr>
          <w:p w14:paraId="41BC4D65" w14:textId="3A283530" w:rsidR="00B650C8" w:rsidRPr="00707A0F" w:rsidRDefault="00B650C8" w:rsidP="008A02AE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Chức vụ</w:t>
            </w:r>
          </w:p>
        </w:tc>
        <w:tc>
          <w:tcPr>
            <w:tcW w:w="2548" w:type="dxa"/>
            <w:vAlign w:val="center"/>
          </w:tcPr>
          <w:p w14:paraId="6FF1F168" w14:textId="72A0D999" w:rsidR="00B650C8" w:rsidRPr="00707A0F" w:rsidRDefault="00057694" w:rsidP="008A02AE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Nhiệm vụ</w:t>
            </w:r>
          </w:p>
        </w:tc>
        <w:tc>
          <w:tcPr>
            <w:tcW w:w="1856" w:type="dxa"/>
            <w:vAlign w:val="center"/>
          </w:tcPr>
          <w:p w14:paraId="2FC726A8" w14:textId="20DF4CA3" w:rsidR="00B650C8" w:rsidRPr="00707A0F" w:rsidRDefault="00057694" w:rsidP="008A02AE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Tính cách</w:t>
            </w:r>
          </w:p>
        </w:tc>
      </w:tr>
      <w:tr w:rsidR="00057694" w:rsidRPr="00707A0F" w14:paraId="1CDD6452" w14:textId="77777777" w:rsidTr="00DA3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7F81555F" w14:textId="5A007575" w:rsidR="00B650C8" w:rsidRPr="00707A0F" w:rsidRDefault="00B650C8" w:rsidP="00E465D5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Nguyễn Đình Hoàng Đắc - 1612078</w:t>
            </w:r>
          </w:p>
        </w:tc>
        <w:tc>
          <w:tcPr>
            <w:tcW w:w="1353" w:type="dxa"/>
          </w:tcPr>
          <w:p w14:paraId="1FB52476" w14:textId="7B497534" w:rsidR="00B650C8" w:rsidRPr="00707A0F" w:rsidRDefault="00B650C8" w:rsidP="00E465D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Leader</w:t>
            </w:r>
          </w:p>
        </w:tc>
        <w:tc>
          <w:tcPr>
            <w:tcW w:w="2548" w:type="dxa"/>
          </w:tcPr>
          <w:p w14:paraId="03447B98" w14:textId="153DBF5C" w:rsidR="00B650C8" w:rsidRPr="00707A0F" w:rsidRDefault="00B650C8" w:rsidP="003B294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Lên kế hoạch, điều hành nhóm, chịu trách nhiệm kết quả.</w:t>
            </w:r>
          </w:p>
        </w:tc>
        <w:tc>
          <w:tcPr>
            <w:tcW w:w="1856" w:type="dxa"/>
          </w:tcPr>
          <w:p w14:paraId="75461696" w14:textId="0CB62447" w:rsidR="00B650C8" w:rsidRPr="00707A0F" w:rsidRDefault="00057694" w:rsidP="00E465D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Hướng cá nhân</w:t>
            </w:r>
          </w:p>
        </w:tc>
      </w:tr>
      <w:tr w:rsidR="00DA3C19" w:rsidRPr="00707A0F" w14:paraId="7C3E99AC" w14:textId="77777777" w:rsidTr="00DA3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745E5083" w14:textId="192875F7" w:rsidR="00DA3C19" w:rsidRPr="00707A0F" w:rsidRDefault="00DA3C19" w:rsidP="00DA3C19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 xml:space="preserve">Trương Lê Việt Danh - </w:t>
            </w:r>
            <w:r w:rsidRPr="00707A0F">
              <w:rPr>
                <w:rFonts w:ascii="Segoe UI" w:hAnsi="Segoe UI" w:cs="Segoe UI"/>
                <w:color w:val="222222"/>
                <w:shd w:val="clear" w:color="auto" w:fill="FFFFFF"/>
              </w:rPr>
              <w:t>1612083</w:t>
            </w:r>
          </w:p>
        </w:tc>
        <w:tc>
          <w:tcPr>
            <w:tcW w:w="1353" w:type="dxa"/>
          </w:tcPr>
          <w:p w14:paraId="6143B0AB" w14:textId="46D30169" w:rsidR="00DA3C19" w:rsidRPr="00707A0F" w:rsidRDefault="00DA3C19" w:rsidP="00DA3C1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Developer</w:t>
            </w:r>
          </w:p>
        </w:tc>
        <w:tc>
          <w:tcPr>
            <w:tcW w:w="2548" w:type="dxa"/>
          </w:tcPr>
          <w:p w14:paraId="7CDD6C5B" w14:textId="1E3E5DED" w:rsidR="00DA3C19" w:rsidRPr="00707A0F" w:rsidRDefault="00DA3C19" w:rsidP="00DA3C1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Phát triển phần mềm</w:t>
            </w:r>
          </w:p>
        </w:tc>
        <w:tc>
          <w:tcPr>
            <w:tcW w:w="1856" w:type="dxa"/>
          </w:tcPr>
          <w:p w14:paraId="5592CFE6" w14:textId="5D5CCD97" w:rsidR="00DA3C19" w:rsidRPr="00707A0F" w:rsidRDefault="00DA3C19" w:rsidP="00DA3C1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Hướng tương tác</w:t>
            </w:r>
          </w:p>
        </w:tc>
      </w:tr>
      <w:tr w:rsidR="00057694" w:rsidRPr="00707A0F" w14:paraId="46278C58" w14:textId="77777777" w:rsidTr="00DA3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089A43A3" w14:textId="13C0EC0F" w:rsidR="00B650C8" w:rsidRPr="00707A0F" w:rsidRDefault="00B650C8" w:rsidP="00B650C8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  <w:color w:val="222222"/>
                <w:shd w:val="clear" w:color="auto" w:fill="FFFFFF"/>
              </w:rPr>
              <w:t>Phạm Thiên Bảo - 1612033</w:t>
            </w:r>
          </w:p>
        </w:tc>
        <w:tc>
          <w:tcPr>
            <w:tcW w:w="1353" w:type="dxa"/>
          </w:tcPr>
          <w:p w14:paraId="21218A46" w14:textId="421E4DAD" w:rsidR="00B650C8" w:rsidRPr="00707A0F" w:rsidRDefault="00B650C8" w:rsidP="00B650C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Developer</w:t>
            </w:r>
          </w:p>
        </w:tc>
        <w:tc>
          <w:tcPr>
            <w:tcW w:w="2548" w:type="dxa"/>
          </w:tcPr>
          <w:p w14:paraId="1EC272E7" w14:textId="4A80B386" w:rsidR="00B650C8" w:rsidRPr="00707A0F" w:rsidRDefault="00DA3C19" w:rsidP="00B650C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Phát triển phần mềm</w:t>
            </w:r>
          </w:p>
        </w:tc>
        <w:tc>
          <w:tcPr>
            <w:tcW w:w="1856" w:type="dxa"/>
          </w:tcPr>
          <w:p w14:paraId="24BEC8BC" w14:textId="5A27165A" w:rsidR="00B650C8" w:rsidRPr="00707A0F" w:rsidRDefault="00057694" w:rsidP="00B650C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Hướng tương tác</w:t>
            </w:r>
          </w:p>
        </w:tc>
      </w:tr>
      <w:tr w:rsidR="00057694" w:rsidRPr="00707A0F" w14:paraId="0328D463" w14:textId="77777777" w:rsidTr="00DA3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763FE0B6" w14:textId="71848CBC" w:rsidR="00B650C8" w:rsidRPr="00707A0F" w:rsidRDefault="00B650C8" w:rsidP="00E465D5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  <w:color w:val="222222"/>
                <w:shd w:val="clear" w:color="auto" w:fill="FFFFFF"/>
              </w:rPr>
              <w:t>Vũ Tuấn Anh - 1612019</w:t>
            </w:r>
          </w:p>
        </w:tc>
        <w:tc>
          <w:tcPr>
            <w:tcW w:w="1353" w:type="dxa"/>
          </w:tcPr>
          <w:p w14:paraId="0B9C90AB" w14:textId="55D04A4F" w:rsidR="00B650C8" w:rsidRPr="00707A0F" w:rsidRDefault="00B650C8" w:rsidP="00E465D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BA</w:t>
            </w:r>
          </w:p>
        </w:tc>
        <w:tc>
          <w:tcPr>
            <w:tcW w:w="2548" w:type="dxa"/>
          </w:tcPr>
          <w:p w14:paraId="1066AEFD" w14:textId="4E0282CF" w:rsidR="00B650C8" w:rsidRPr="00707A0F" w:rsidRDefault="00B650C8" w:rsidP="00E465D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Nhận</w:t>
            </w:r>
            <w:r w:rsidR="00057694" w:rsidRPr="00707A0F">
              <w:rPr>
                <w:rFonts w:ascii="Segoe UI" w:hAnsi="Segoe UI" w:cs="Segoe UI"/>
              </w:rPr>
              <w:t>, phân thích yêu cầu từ khách hàng</w:t>
            </w:r>
            <w:r w:rsidR="00DA3C19">
              <w:rPr>
                <w:rFonts w:ascii="Segoe UI" w:hAnsi="Segoe UI" w:cs="Segoe UI"/>
              </w:rPr>
              <w:t>. Thoả thuận với khách hàng.</w:t>
            </w:r>
          </w:p>
        </w:tc>
        <w:tc>
          <w:tcPr>
            <w:tcW w:w="1856" w:type="dxa"/>
          </w:tcPr>
          <w:p w14:paraId="4E53E299" w14:textId="2B7BFCF6" w:rsidR="00B650C8" w:rsidRPr="00707A0F" w:rsidRDefault="00057694" w:rsidP="00E465D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Hướng tương tác</w:t>
            </w:r>
          </w:p>
        </w:tc>
      </w:tr>
      <w:tr w:rsidR="00057694" w:rsidRPr="00707A0F" w14:paraId="7C1778B3" w14:textId="77777777" w:rsidTr="00DA3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50689469" w14:textId="195C93AF" w:rsidR="00B650C8" w:rsidRPr="00707A0F" w:rsidRDefault="00B650C8" w:rsidP="00E465D5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  <w:color w:val="222222"/>
                <w:shd w:val="clear" w:color="auto" w:fill="FFFFFF"/>
              </w:rPr>
              <w:t>Võ Hoàng An - 1612005</w:t>
            </w:r>
          </w:p>
        </w:tc>
        <w:tc>
          <w:tcPr>
            <w:tcW w:w="1353" w:type="dxa"/>
          </w:tcPr>
          <w:p w14:paraId="57124DB2" w14:textId="7B993D5A" w:rsidR="00B650C8" w:rsidRPr="00707A0F" w:rsidRDefault="00B650C8" w:rsidP="00E465D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Tester</w:t>
            </w:r>
          </w:p>
        </w:tc>
        <w:tc>
          <w:tcPr>
            <w:tcW w:w="2548" w:type="dxa"/>
          </w:tcPr>
          <w:p w14:paraId="743B966E" w14:textId="2A0E6D38" w:rsidR="00B650C8" w:rsidRPr="00707A0F" w:rsidRDefault="00DA3C19" w:rsidP="00E465D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Phát triển</w:t>
            </w:r>
            <w:r w:rsidR="00B650C8" w:rsidRPr="00707A0F">
              <w:rPr>
                <w:rFonts w:ascii="Segoe UI" w:hAnsi="Segoe UI" w:cs="Segoe UI"/>
              </w:rPr>
              <w:t>, kiểm thử phần mềm</w:t>
            </w:r>
            <w:r w:rsidR="00365F04">
              <w:rPr>
                <w:rFonts w:ascii="Segoe UI" w:hAnsi="Segoe UI" w:cs="Segoe UI"/>
              </w:rPr>
              <w:t>.</w:t>
            </w:r>
          </w:p>
        </w:tc>
        <w:tc>
          <w:tcPr>
            <w:tcW w:w="1856" w:type="dxa"/>
          </w:tcPr>
          <w:p w14:paraId="2D06E1F6" w14:textId="6DC78506" w:rsidR="00B650C8" w:rsidRPr="00707A0F" w:rsidRDefault="00057694" w:rsidP="00E465D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Hướng tương tác</w:t>
            </w:r>
          </w:p>
        </w:tc>
      </w:tr>
    </w:tbl>
    <w:p w14:paraId="2626F0C5" w14:textId="413D3CCF" w:rsidR="004404B3" w:rsidRPr="00707A0F" w:rsidRDefault="004404B3" w:rsidP="004404B3">
      <w:pPr>
        <w:ind w:left="0"/>
        <w:rPr>
          <w:rFonts w:ascii="Segoe UI" w:hAnsi="Segoe UI" w:cs="Segoe UI"/>
        </w:rPr>
      </w:pPr>
    </w:p>
    <w:p w14:paraId="7A67F1E1" w14:textId="77777777" w:rsidR="008A02AE" w:rsidRPr="00707A0F" w:rsidRDefault="008A02AE" w:rsidP="004404B3">
      <w:pPr>
        <w:ind w:left="0"/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>Mọi thông tin xin vui lòng liên hệ:</w:t>
      </w:r>
    </w:p>
    <w:p w14:paraId="739EF582" w14:textId="612FBC0E" w:rsidR="005E6FEA" w:rsidRPr="00707A0F" w:rsidRDefault="008A02AE" w:rsidP="0092228C">
      <w:pPr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 xml:space="preserve">- Nguyễn Đình Hoàng Đắc - Số điện thoại: 01236190198 - Email: </w:t>
      </w:r>
      <w:hyperlink r:id="rId12" w:history="1">
        <w:r w:rsidR="005E6FEA" w:rsidRPr="00707A0F">
          <w:rPr>
            <w:rStyle w:val="Hyperlink"/>
            <w:rFonts w:ascii="Segoe UI" w:hAnsi="Segoe UI" w:cs="Segoe UI"/>
          </w:rPr>
          <w:t>hoangdac4646@gmail.com</w:t>
        </w:r>
      </w:hyperlink>
    </w:p>
    <w:p w14:paraId="7F4E552D" w14:textId="77777777" w:rsidR="00EC3236" w:rsidRPr="00707A0F" w:rsidRDefault="00EC3236" w:rsidP="0092228C">
      <w:pPr>
        <w:rPr>
          <w:rFonts w:ascii="Segoe UI" w:hAnsi="Segoe UI" w:cs="Segoe UI"/>
        </w:rPr>
      </w:pPr>
    </w:p>
    <w:p w14:paraId="1FB12BC8" w14:textId="72BB017C" w:rsidR="00907CBB" w:rsidRPr="00707A0F" w:rsidRDefault="00057694">
      <w:pPr>
        <w:pStyle w:val="Heading3"/>
        <w:rPr>
          <w:rFonts w:ascii="Segoe UI" w:hAnsi="Segoe UI" w:cs="Segoe UI"/>
          <w:color w:val="C00000"/>
        </w:rPr>
      </w:pPr>
      <w:r w:rsidRPr="00707A0F">
        <w:rPr>
          <w:rFonts w:ascii="Segoe UI" w:hAnsi="Segoe UI" w:cs="Segoe UI"/>
          <w:color w:val="C00000"/>
        </w:rPr>
        <w:t xml:space="preserve">Dự án: </w:t>
      </w:r>
      <w:r w:rsidRPr="00707A0F">
        <w:rPr>
          <w:rFonts w:ascii="Segoe UI" w:hAnsi="Segoe UI" w:cs="Segoe UI"/>
          <w:color w:val="00B050"/>
        </w:rPr>
        <w:t>Ví điện tử - Save my money</w:t>
      </w:r>
    </w:p>
    <w:p w14:paraId="62994B71" w14:textId="64CD931B" w:rsidR="00291528" w:rsidRPr="00707A0F" w:rsidRDefault="00291528" w:rsidP="00291528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707A0F">
        <w:rPr>
          <w:rFonts w:ascii="Segoe UI" w:hAnsi="Segoe UI" w:cs="Segoe UI"/>
          <w:b/>
        </w:rPr>
        <w:t>Ý nghĩa:</w:t>
      </w:r>
      <w:r w:rsidRPr="00707A0F">
        <w:rPr>
          <w:rFonts w:ascii="Segoe UI" w:hAnsi="Segoe UI" w:cs="Segoe UI"/>
        </w:rPr>
        <w:t xml:space="preserve"> </w:t>
      </w:r>
      <w:r w:rsidR="00057694" w:rsidRPr="00707A0F">
        <w:rPr>
          <w:rFonts w:ascii="Segoe UI" w:hAnsi="Segoe UI" w:cs="Segoe UI"/>
        </w:rPr>
        <w:t xml:space="preserve">Đối với sinh viên, học sinh việc quản lý chi tiêu </w:t>
      </w:r>
      <w:r w:rsidR="00552EE9" w:rsidRPr="00707A0F">
        <w:rPr>
          <w:rFonts w:ascii="Segoe UI" w:hAnsi="Segoe UI" w:cs="Segoe UI"/>
        </w:rPr>
        <w:t xml:space="preserve">luôn là một vấn đề thiết yếu. Nhằm đáp ứng nhu cầu đó, ý tưởng về </w:t>
      </w:r>
      <w:r w:rsidR="00552EE9" w:rsidRPr="00707A0F">
        <w:rPr>
          <w:rFonts w:ascii="Segoe UI" w:hAnsi="Segoe UI" w:cs="Segoe UI"/>
          <w:color w:val="00B050"/>
        </w:rPr>
        <w:t xml:space="preserve">Save my money </w:t>
      </w:r>
      <w:r w:rsidR="00F71453" w:rsidRPr="00707A0F">
        <w:rPr>
          <w:rFonts w:ascii="Segoe UI" w:hAnsi="Segoe UI" w:cs="Segoe UI"/>
          <w:color w:val="00B050"/>
        </w:rPr>
        <w:t xml:space="preserve">(SMM) </w:t>
      </w:r>
      <w:r w:rsidR="00552EE9" w:rsidRPr="00707A0F">
        <w:rPr>
          <w:rFonts w:ascii="Segoe UI" w:hAnsi="Segoe UI" w:cs="Segoe UI"/>
        </w:rPr>
        <w:t xml:space="preserve">đã ra đời đem đến những giải pháp tiết kiệm </w:t>
      </w:r>
      <w:r w:rsidR="00D414ED" w:rsidRPr="00707A0F">
        <w:rPr>
          <w:rFonts w:ascii="Segoe UI" w:hAnsi="Segoe UI" w:cs="Segoe UI"/>
        </w:rPr>
        <w:t>hiệu quả</w:t>
      </w:r>
      <w:r w:rsidR="00552EE9" w:rsidRPr="00707A0F">
        <w:rPr>
          <w:rFonts w:ascii="Segoe UI" w:hAnsi="Segoe UI" w:cs="Segoe UI"/>
        </w:rPr>
        <w:t xml:space="preserve"> không chỉ cho học sinh, sinh viên mà còn phục vụ nhiều đối tượng khách hàng </w:t>
      </w:r>
      <w:r w:rsidR="008A02AE" w:rsidRPr="00707A0F">
        <w:rPr>
          <w:rFonts w:ascii="Segoe UI" w:hAnsi="Segoe UI" w:cs="Segoe UI"/>
        </w:rPr>
        <w:t xml:space="preserve">là những người </w:t>
      </w:r>
      <w:r w:rsidR="00552EE9" w:rsidRPr="00707A0F">
        <w:rPr>
          <w:rFonts w:ascii="Segoe UI" w:hAnsi="Segoe UI" w:cs="Segoe UI"/>
        </w:rPr>
        <w:t>cần giúp đỡ trong việc quản lý chi tiêu.</w:t>
      </w:r>
    </w:p>
    <w:p w14:paraId="344F69EB" w14:textId="0EB41A40" w:rsidR="00BF25DD" w:rsidRPr="00707A0F" w:rsidRDefault="00291528" w:rsidP="00057694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707A0F">
        <w:rPr>
          <w:rFonts w:ascii="Segoe UI" w:hAnsi="Segoe UI" w:cs="Segoe UI"/>
          <w:b/>
        </w:rPr>
        <w:t>Nội dung:</w:t>
      </w:r>
      <w:r w:rsidRPr="00707A0F">
        <w:rPr>
          <w:rFonts w:ascii="Segoe UI" w:hAnsi="Segoe UI" w:cs="Segoe UI"/>
        </w:rPr>
        <w:t xml:space="preserve"> </w:t>
      </w:r>
      <w:r w:rsidR="00BF25DD" w:rsidRPr="00707A0F">
        <w:rPr>
          <w:rFonts w:ascii="Segoe UI" w:hAnsi="Segoe UI" w:cs="Segoe UI"/>
          <w:color w:val="00B050"/>
        </w:rPr>
        <w:t xml:space="preserve">SMM </w:t>
      </w:r>
      <w:r w:rsidR="00BF25DD" w:rsidRPr="00707A0F">
        <w:rPr>
          <w:rFonts w:ascii="Segoe UI" w:hAnsi="Segoe UI" w:cs="Segoe UI"/>
          <w:color w:val="000000" w:themeColor="text1"/>
        </w:rPr>
        <w:t xml:space="preserve">là phần mềm sổ chi tiêu cá nhân kiêm ví điện tử. Ngoài chức năng giúp người dùng quản lý chi tiêu, </w:t>
      </w:r>
      <w:r w:rsidR="00BF25DD" w:rsidRPr="00707A0F">
        <w:rPr>
          <w:rFonts w:ascii="Segoe UI" w:hAnsi="Segoe UI" w:cs="Segoe UI"/>
          <w:color w:val="00B050"/>
        </w:rPr>
        <w:t xml:space="preserve">SMM </w:t>
      </w:r>
      <w:r w:rsidR="00BF25DD" w:rsidRPr="00707A0F">
        <w:rPr>
          <w:rFonts w:ascii="Segoe UI" w:hAnsi="Segoe UI" w:cs="Segoe UI"/>
          <w:color w:val="000000" w:themeColor="text1"/>
        </w:rPr>
        <w:t>còn giúp tiết kiệm tiền thông qua các</w:t>
      </w:r>
      <w:r w:rsidR="00D414ED" w:rsidRPr="00707A0F">
        <w:rPr>
          <w:rFonts w:ascii="Segoe UI" w:hAnsi="Segoe UI" w:cs="Segoe UI"/>
          <w:color w:val="000000" w:themeColor="text1"/>
        </w:rPr>
        <w:t xml:space="preserve"> phương pháp quản lý tiền</w:t>
      </w:r>
      <w:r w:rsidR="005A50A0" w:rsidRPr="00707A0F">
        <w:rPr>
          <w:rFonts w:ascii="Segoe UI" w:hAnsi="Segoe UI" w:cs="Segoe UI"/>
          <w:color w:val="000000" w:themeColor="text1"/>
        </w:rPr>
        <w:t xml:space="preserve"> như JARS, 50/20/30, …</w:t>
      </w:r>
    </w:p>
    <w:p w14:paraId="00F99255" w14:textId="781E0E8A" w:rsidR="0029213A" w:rsidRDefault="00D414ED" w:rsidP="0029213A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707A0F">
        <w:rPr>
          <w:rFonts w:ascii="Segoe UI" w:hAnsi="Segoe UI" w:cs="Segoe UI"/>
          <w:b/>
        </w:rPr>
        <w:t xml:space="preserve">Đối tượng sử dụng: </w:t>
      </w:r>
      <w:r w:rsidRPr="00707A0F">
        <w:rPr>
          <w:rFonts w:ascii="Segoe UI" w:hAnsi="Segoe UI" w:cs="Segoe UI"/>
        </w:rPr>
        <w:t xml:space="preserve">Các cá nhân </w:t>
      </w:r>
      <w:r w:rsidR="005A50A0" w:rsidRPr="00707A0F">
        <w:rPr>
          <w:rFonts w:ascii="Segoe UI" w:hAnsi="Segoe UI" w:cs="Segoe UI"/>
        </w:rPr>
        <w:t xml:space="preserve">hoặc tổ chức nhỏ lẻ </w:t>
      </w:r>
      <w:r w:rsidRPr="00707A0F">
        <w:rPr>
          <w:rFonts w:ascii="Segoe UI" w:hAnsi="Segoe UI" w:cs="Segoe UI"/>
        </w:rPr>
        <w:t xml:space="preserve">có nhu cầu giúp đỡ trong việc quản lý </w:t>
      </w:r>
      <w:r w:rsidR="005A50A0" w:rsidRPr="00707A0F">
        <w:rPr>
          <w:rFonts w:ascii="Segoe UI" w:hAnsi="Segoe UI" w:cs="Segoe UI"/>
        </w:rPr>
        <w:t>tài chính</w:t>
      </w:r>
      <w:r w:rsidRPr="00707A0F">
        <w:rPr>
          <w:rFonts w:ascii="Segoe UI" w:hAnsi="Segoe UI" w:cs="Segoe UI"/>
        </w:rPr>
        <w:t xml:space="preserve"> (</w:t>
      </w:r>
      <w:proofErr w:type="spellStart"/>
      <w:r w:rsidRPr="00707A0F">
        <w:rPr>
          <w:rFonts w:ascii="Segoe UI" w:hAnsi="Segoe UI" w:cs="Segoe UI"/>
        </w:rPr>
        <w:t>học</w:t>
      </w:r>
      <w:proofErr w:type="spellEnd"/>
      <w:r w:rsidRPr="00707A0F">
        <w:rPr>
          <w:rFonts w:ascii="Segoe UI" w:hAnsi="Segoe UI" w:cs="Segoe UI"/>
        </w:rPr>
        <w:t xml:space="preserve"> </w:t>
      </w:r>
      <w:proofErr w:type="spellStart"/>
      <w:r w:rsidRPr="00707A0F">
        <w:rPr>
          <w:rFonts w:ascii="Segoe UI" w:hAnsi="Segoe UI" w:cs="Segoe UI"/>
        </w:rPr>
        <w:t>sinh</w:t>
      </w:r>
      <w:proofErr w:type="spellEnd"/>
      <w:r w:rsidRPr="00707A0F">
        <w:rPr>
          <w:rFonts w:ascii="Segoe UI" w:hAnsi="Segoe UI" w:cs="Segoe UI"/>
        </w:rPr>
        <w:t xml:space="preserve">, </w:t>
      </w:r>
      <w:proofErr w:type="spellStart"/>
      <w:r w:rsidRPr="00707A0F">
        <w:rPr>
          <w:rFonts w:ascii="Segoe UI" w:hAnsi="Segoe UI" w:cs="Segoe UI"/>
        </w:rPr>
        <w:t>sinh</w:t>
      </w:r>
      <w:proofErr w:type="spellEnd"/>
      <w:r w:rsidRPr="00707A0F">
        <w:rPr>
          <w:rFonts w:ascii="Segoe UI" w:hAnsi="Segoe UI" w:cs="Segoe UI"/>
        </w:rPr>
        <w:t xml:space="preserve"> </w:t>
      </w:r>
      <w:proofErr w:type="spellStart"/>
      <w:r w:rsidRPr="00707A0F">
        <w:rPr>
          <w:rFonts w:ascii="Segoe UI" w:hAnsi="Segoe UI" w:cs="Segoe UI"/>
        </w:rPr>
        <w:t>viên</w:t>
      </w:r>
      <w:proofErr w:type="spellEnd"/>
      <w:r w:rsidRPr="00707A0F">
        <w:rPr>
          <w:rFonts w:ascii="Segoe UI" w:hAnsi="Segoe UI" w:cs="Segoe UI"/>
        </w:rPr>
        <w:t xml:space="preserve">, </w:t>
      </w:r>
      <w:proofErr w:type="spellStart"/>
      <w:r w:rsidRPr="00707A0F">
        <w:rPr>
          <w:rFonts w:ascii="Segoe UI" w:hAnsi="Segoe UI" w:cs="Segoe UI"/>
        </w:rPr>
        <w:t>nội</w:t>
      </w:r>
      <w:proofErr w:type="spellEnd"/>
      <w:r w:rsidRPr="00707A0F">
        <w:rPr>
          <w:rFonts w:ascii="Segoe UI" w:hAnsi="Segoe UI" w:cs="Segoe UI"/>
        </w:rPr>
        <w:t xml:space="preserve"> </w:t>
      </w:r>
      <w:proofErr w:type="spellStart"/>
      <w:r w:rsidRPr="00707A0F">
        <w:rPr>
          <w:rFonts w:ascii="Segoe UI" w:hAnsi="Segoe UI" w:cs="Segoe UI"/>
        </w:rPr>
        <w:t>trợ</w:t>
      </w:r>
      <w:proofErr w:type="spellEnd"/>
      <w:r w:rsidRPr="00707A0F">
        <w:rPr>
          <w:rFonts w:ascii="Segoe UI" w:hAnsi="Segoe UI" w:cs="Segoe UI"/>
        </w:rPr>
        <w:t xml:space="preserve">, </w:t>
      </w:r>
      <w:proofErr w:type="spellStart"/>
      <w:r w:rsidRPr="00707A0F">
        <w:rPr>
          <w:rFonts w:ascii="Segoe UI" w:hAnsi="Segoe UI" w:cs="Segoe UI"/>
        </w:rPr>
        <w:t>buôn</w:t>
      </w:r>
      <w:proofErr w:type="spellEnd"/>
      <w:r w:rsidRPr="00707A0F">
        <w:rPr>
          <w:rFonts w:ascii="Segoe UI" w:hAnsi="Segoe UI" w:cs="Segoe UI"/>
        </w:rPr>
        <w:t xml:space="preserve"> bán nhỏ ,….)</w:t>
      </w:r>
    </w:p>
    <w:p w14:paraId="3420CCCE" w14:textId="43B5EF3A" w:rsidR="00B31889" w:rsidRPr="0029213A" w:rsidRDefault="00B31889" w:rsidP="0029213A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  <w:b/>
        </w:rPr>
        <w:t>Nền tảng:</w:t>
      </w:r>
      <w:r>
        <w:rPr>
          <w:rFonts w:ascii="Segoe UI" w:hAnsi="Segoe UI" w:cs="Segoe UI"/>
        </w:rPr>
        <w:t xml:space="preserve"> Android</w:t>
      </w:r>
      <w:r w:rsidR="0051630E">
        <w:rPr>
          <w:rFonts w:ascii="Segoe UI" w:hAnsi="Segoe UI" w:cs="Segoe UI"/>
        </w:rPr>
        <w:t xml:space="preserve"> </w:t>
      </w:r>
      <w:r w:rsidR="00DA3C19">
        <w:rPr>
          <w:rFonts w:ascii="Segoe UI" w:hAnsi="Segoe UI" w:cs="Segoe UI"/>
        </w:rPr>
        <w:t>mobile.</w:t>
      </w:r>
    </w:p>
    <w:p w14:paraId="6331A815" w14:textId="1BB79C34" w:rsidR="005A50A0" w:rsidRPr="00707A0F" w:rsidRDefault="00E465D5" w:rsidP="0092228C">
      <w:pPr>
        <w:pStyle w:val="ListParagraph"/>
        <w:numPr>
          <w:ilvl w:val="0"/>
          <w:numId w:val="13"/>
        </w:numPr>
        <w:rPr>
          <w:rFonts w:ascii="Segoe UI" w:hAnsi="Segoe UI" w:cs="Segoe UI"/>
          <w:b/>
        </w:rPr>
      </w:pPr>
      <w:r w:rsidRPr="00707A0F">
        <w:rPr>
          <w:rFonts w:ascii="Segoe UI" w:hAnsi="Segoe UI" w:cs="Segoe UI"/>
          <w:b/>
        </w:rPr>
        <w:t>Mô tả các</w:t>
      </w:r>
      <w:r w:rsidR="005A50A0" w:rsidRPr="00707A0F">
        <w:rPr>
          <w:rFonts w:ascii="Segoe UI" w:hAnsi="Segoe UI" w:cs="Segoe UI"/>
          <w:b/>
        </w:rPr>
        <w:t xml:space="preserve"> chức năng chính:</w:t>
      </w:r>
    </w:p>
    <w:p w14:paraId="6F1A6179" w14:textId="652D753C" w:rsidR="005A50A0" w:rsidRPr="00707A0F" w:rsidRDefault="005A50A0" w:rsidP="005A50A0">
      <w:pPr>
        <w:pStyle w:val="ListParagraph"/>
        <w:ind w:left="432"/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>Dành cho người dùng:</w:t>
      </w:r>
    </w:p>
    <w:p w14:paraId="1BF76F44" w14:textId="7E744FD4" w:rsidR="0092228C" w:rsidRPr="00707A0F" w:rsidRDefault="0092228C" w:rsidP="005A50A0">
      <w:pPr>
        <w:pStyle w:val="ListParagraph"/>
        <w:ind w:left="432"/>
        <w:rPr>
          <w:rFonts w:ascii="Segoe UI" w:hAnsi="Segoe UI" w:cs="Segoe UI"/>
        </w:rPr>
      </w:pPr>
    </w:p>
    <w:p w14:paraId="4F2766D5" w14:textId="77777777" w:rsidR="0092228C" w:rsidRPr="00707A0F" w:rsidRDefault="0092228C" w:rsidP="005A50A0">
      <w:pPr>
        <w:pStyle w:val="ListParagraph"/>
        <w:ind w:left="432"/>
        <w:rPr>
          <w:rFonts w:ascii="Segoe UI" w:hAnsi="Segoe UI" w:cs="Segoe UI"/>
        </w:rPr>
      </w:pPr>
    </w:p>
    <w:tbl>
      <w:tblPr>
        <w:tblStyle w:val="GridTable5Dark-Accent1"/>
        <w:tblW w:w="5051" w:type="pct"/>
        <w:tblLayout w:type="fixed"/>
        <w:tblLook w:val="06A0" w:firstRow="1" w:lastRow="0" w:firstColumn="1" w:lastColumn="0" w:noHBand="1" w:noVBand="1"/>
        <w:tblDescription w:val="Project Communication Table to enter details "/>
      </w:tblPr>
      <w:tblGrid>
        <w:gridCol w:w="1345"/>
        <w:gridCol w:w="2250"/>
        <w:gridCol w:w="2881"/>
        <w:gridCol w:w="2969"/>
      </w:tblGrid>
      <w:tr w:rsidR="000A042C" w:rsidRPr="00707A0F" w14:paraId="5EB15125" w14:textId="77777777" w:rsidTr="00A90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AE96820" w14:textId="2043EB1C" w:rsidR="000A042C" w:rsidRPr="00707A0F" w:rsidRDefault="000A042C" w:rsidP="005A50A0">
            <w:pPr>
              <w:pStyle w:val="Tabletext"/>
              <w:jc w:val="center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lastRenderedPageBreak/>
              <w:t>Mục</w:t>
            </w:r>
          </w:p>
        </w:tc>
        <w:tc>
          <w:tcPr>
            <w:tcW w:w="2250" w:type="dxa"/>
          </w:tcPr>
          <w:p w14:paraId="35FD40B6" w14:textId="1F568303" w:rsidR="000A042C" w:rsidRPr="00707A0F" w:rsidRDefault="000A042C" w:rsidP="005A50A0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Chức năng</w:t>
            </w:r>
          </w:p>
        </w:tc>
        <w:tc>
          <w:tcPr>
            <w:tcW w:w="2881" w:type="dxa"/>
          </w:tcPr>
          <w:p w14:paraId="174C96FA" w14:textId="7046F633" w:rsidR="000A042C" w:rsidRPr="00707A0F" w:rsidRDefault="000A042C" w:rsidP="009866C5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Thông tin cho phép xem</w:t>
            </w:r>
          </w:p>
        </w:tc>
        <w:tc>
          <w:tcPr>
            <w:tcW w:w="2969" w:type="dxa"/>
          </w:tcPr>
          <w:p w14:paraId="30D4619B" w14:textId="321E51B8" w:rsidR="000A042C" w:rsidRPr="00707A0F" w:rsidRDefault="00A12C3F" w:rsidP="005A50A0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</w:t>
            </w:r>
            <w:r w:rsidR="000A042C" w:rsidRPr="00707A0F">
              <w:rPr>
                <w:rFonts w:ascii="Segoe UI" w:hAnsi="Segoe UI" w:cs="Segoe UI"/>
              </w:rPr>
              <w:t>ương tác</w:t>
            </w:r>
          </w:p>
        </w:tc>
      </w:tr>
      <w:tr w:rsidR="000A042C" w:rsidRPr="00707A0F" w14:paraId="0CEFFD30" w14:textId="77777777" w:rsidTr="00A9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vAlign w:val="center"/>
          </w:tcPr>
          <w:p w14:paraId="75C1762D" w14:textId="77777777" w:rsidR="000A042C" w:rsidRPr="00707A0F" w:rsidRDefault="000A042C" w:rsidP="000929FE">
            <w:pPr>
              <w:pStyle w:val="Tabletext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707A0F">
              <w:rPr>
                <w:rFonts w:ascii="Segoe UI" w:hAnsi="Segoe UI" w:cs="Segoe UI"/>
              </w:rPr>
              <w:t>Quản lý tài khoản</w:t>
            </w:r>
          </w:p>
          <w:p w14:paraId="5382F07A" w14:textId="12D75B5D" w:rsidR="000A042C" w:rsidRPr="00707A0F" w:rsidRDefault="000A042C" w:rsidP="000929FE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250" w:type="dxa"/>
          </w:tcPr>
          <w:p w14:paraId="096D6C11" w14:textId="45941225" w:rsidR="000A042C" w:rsidRPr="00707A0F" w:rsidRDefault="000A04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Xem thông tin tài khoản</w:t>
            </w:r>
          </w:p>
        </w:tc>
        <w:tc>
          <w:tcPr>
            <w:tcW w:w="2881" w:type="dxa"/>
          </w:tcPr>
          <w:p w14:paraId="615051B5" w14:textId="17D21837" w:rsidR="000A042C" w:rsidRPr="00707A0F" w:rsidRDefault="000A042C" w:rsidP="00A90F1D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Tên chủ tài khoản, ID tài khoản, ngày tạo, số điện thoại, emai</w:t>
            </w:r>
            <w:r w:rsidR="00B62B64" w:rsidRPr="00707A0F">
              <w:rPr>
                <w:rFonts w:ascii="Segoe UI" w:hAnsi="Segoe UI" w:cs="Segoe UI"/>
              </w:rPr>
              <w:t>l.</w:t>
            </w:r>
          </w:p>
        </w:tc>
        <w:tc>
          <w:tcPr>
            <w:tcW w:w="2969" w:type="dxa"/>
          </w:tcPr>
          <w:p w14:paraId="0E7DD8B9" w14:textId="1C2E9D74" w:rsidR="000A042C" w:rsidRPr="00707A0F" w:rsidRDefault="000A04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A042C" w:rsidRPr="00707A0F" w14:paraId="5BF7854B" w14:textId="77777777" w:rsidTr="00A9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DD0D4F4" w14:textId="7FF504AE" w:rsidR="000A042C" w:rsidRPr="00707A0F" w:rsidRDefault="000A042C" w:rsidP="000A042C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250" w:type="dxa"/>
          </w:tcPr>
          <w:p w14:paraId="787892C6" w14:textId="31E2BA36" w:rsidR="000A042C" w:rsidRPr="00707A0F" w:rsidRDefault="000A04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Xem thông tin ví</w:t>
            </w:r>
          </w:p>
        </w:tc>
        <w:tc>
          <w:tcPr>
            <w:tcW w:w="2881" w:type="dxa"/>
          </w:tcPr>
          <w:p w14:paraId="7F868F85" w14:textId="35F36CD4" w:rsidR="000A042C" w:rsidRPr="00707A0F" w:rsidRDefault="000A042C" w:rsidP="00A90F1D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Số tiền hiện tại trong ví, lịch sử 5 lần giao dịch gần nhất tổng tiền đã nạp, đã tiêu qua ví, số TK Ngân hàng liên kết</w:t>
            </w:r>
            <w:r w:rsidR="00B62B64" w:rsidRPr="00707A0F">
              <w:rPr>
                <w:rFonts w:ascii="Segoe UI" w:hAnsi="Segoe UI" w:cs="Segoe UI"/>
              </w:rPr>
              <w:t>.</w:t>
            </w:r>
          </w:p>
        </w:tc>
        <w:tc>
          <w:tcPr>
            <w:tcW w:w="2969" w:type="dxa"/>
          </w:tcPr>
          <w:p w14:paraId="0203844F" w14:textId="523D392D" w:rsidR="000A042C" w:rsidRPr="00707A0F" w:rsidRDefault="000A04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A042C" w:rsidRPr="00707A0F" w14:paraId="4431D307" w14:textId="77777777" w:rsidTr="00A9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1C169BC" w14:textId="56CA0808" w:rsidR="000A042C" w:rsidRPr="00707A0F" w:rsidRDefault="000A042C" w:rsidP="000A042C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250" w:type="dxa"/>
          </w:tcPr>
          <w:p w14:paraId="5707EE1A" w14:textId="220ADD90" w:rsidR="000A042C" w:rsidRPr="00707A0F" w:rsidRDefault="000A042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Chỉnh sửa thông tin bảo mật</w:t>
            </w:r>
          </w:p>
        </w:tc>
        <w:tc>
          <w:tcPr>
            <w:tcW w:w="2881" w:type="dxa"/>
          </w:tcPr>
          <w:p w14:paraId="340239D3" w14:textId="70A7C349" w:rsidR="000A042C" w:rsidRPr="00707A0F" w:rsidRDefault="005B5662" w:rsidP="00A90F1D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Danh sách các thông tin có thể sửa.</w:t>
            </w:r>
          </w:p>
        </w:tc>
        <w:tc>
          <w:tcPr>
            <w:tcW w:w="2969" w:type="dxa"/>
          </w:tcPr>
          <w:p w14:paraId="116754ED" w14:textId="70DE4389" w:rsidR="000A042C" w:rsidRPr="00707A0F" w:rsidRDefault="00A12C3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Sửa m</w:t>
            </w:r>
            <w:r w:rsidR="000A042C" w:rsidRPr="00707A0F">
              <w:rPr>
                <w:rFonts w:ascii="Segoe UI" w:hAnsi="Segoe UI" w:cs="Segoe UI"/>
              </w:rPr>
              <w:t>ật khẩu, số điện thoại, email, câu hỏi bảo mậ</w:t>
            </w:r>
            <w:r w:rsidR="005B5662" w:rsidRPr="00707A0F">
              <w:rPr>
                <w:rFonts w:ascii="Segoe UI" w:hAnsi="Segoe UI" w:cs="Segoe UI"/>
              </w:rPr>
              <w:t>t.</w:t>
            </w:r>
          </w:p>
        </w:tc>
      </w:tr>
      <w:tr w:rsidR="0029213A" w:rsidRPr="00707A0F" w14:paraId="5B185DCF" w14:textId="77777777" w:rsidTr="00A9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vAlign w:val="center"/>
          </w:tcPr>
          <w:p w14:paraId="46797F98" w14:textId="08E0F5E5" w:rsidR="0029213A" w:rsidRPr="00707A0F" w:rsidRDefault="0029213A" w:rsidP="000929FE">
            <w:pPr>
              <w:pStyle w:val="Tabletext"/>
              <w:jc w:val="center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Tiện ích</w:t>
            </w:r>
          </w:p>
        </w:tc>
        <w:tc>
          <w:tcPr>
            <w:tcW w:w="2250" w:type="dxa"/>
          </w:tcPr>
          <w:p w14:paraId="2EADA0BC" w14:textId="21C92D6C" w:rsidR="0029213A" w:rsidRPr="00707A0F" w:rsidRDefault="002921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Nạp tiền vào ví</w:t>
            </w:r>
          </w:p>
        </w:tc>
        <w:tc>
          <w:tcPr>
            <w:tcW w:w="2881" w:type="dxa"/>
          </w:tcPr>
          <w:p w14:paraId="3E20D212" w14:textId="17A53A18" w:rsidR="0029213A" w:rsidRPr="00707A0F" w:rsidRDefault="0029213A" w:rsidP="00A90F1D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Số TK Ngân hàng liên kết.</w:t>
            </w:r>
          </w:p>
        </w:tc>
        <w:tc>
          <w:tcPr>
            <w:tcW w:w="2969" w:type="dxa"/>
          </w:tcPr>
          <w:p w14:paraId="6DEDE934" w14:textId="4D257D10" w:rsidR="0029213A" w:rsidRPr="00707A0F" w:rsidRDefault="002921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Thêm số tiền thêm vào.</w:t>
            </w:r>
          </w:p>
        </w:tc>
      </w:tr>
      <w:tr w:rsidR="0029213A" w:rsidRPr="00707A0F" w14:paraId="4F141B34" w14:textId="77777777" w:rsidTr="00A9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6A8346D" w14:textId="77777777" w:rsidR="0029213A" w:rsidRPr="00707A0F" w:rsidRDefault="0029213A" w:rsidP="000A042C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250" w:type="dxa"/>
          </w:tcPr>
          <w:p w14:paraId="3DF01EAD" w14:textId="62D6D1E5" w:rsidR="0029213A" w:rsidRPr="00707A0F" w:rsidRDefault="002921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Chuyển tiền thông qua ví</w:t>
            </w:r>
          </w:p>
        </w:tc>
        <w:tc>
          <w:tcPr>
            <w:tcW w:w="2881" w:type="dxa"/>
          </w:tcPr>
          <w:p w14:paraId="3FD5ADF6" w14:textId="77777777" w:rsidR="0029213A" w:rsidRPr="00707A0F" w:rsidRDefault="0029213A" w:rsidP="00A90F1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969" w:type="dxa"/>
          </w:tcPr>
          <w:p w14:paraId="191CBCAF" w14:textId="3E9371FF" w:rsidR="0029213A" w:rsidRPr="00707A0F" w:rsidRDefault="002921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Thêm số tiền cần chuyển.</w:t>
            </w:r>
          </w:p>
          <w:p w14:paraId="037F8B6A" w14:textId="4841CA27" w:rsidR="0029213A" w:rsidRPr="00707A0F" w:rsidRDefault="002921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ID tài khoản muốn chuyển, lời nhắn.</w:t>
            </w:r>
          </w:p>
        </w:tc>
      </w:tr>
      <w:tr w:rsidR="0029213A" w:rsidRPr="00707A0F" w14:paraId="6B2016C5" w14:textId="77777777" w:rsidTr="00A9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7D1E432" w14:textId="77777777" w:rsidR="0029213A" w:rsidRPr="00707A0F" w:rsidRDefault="0029213A" w:rsidP="000A042C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250" w:type="dxa"/>
          </w:tcPr>
          <w:p w14:paraId="2A2C28B5" w14:textId="72A69B33" w:rsidR="0029213A" w:rsidRPr="00707A0F" w:rsidRDefault="002921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Quản lý chi tiêu</w:t>
            </w:r>
          </w:p>
        </w:tc>
        <w:tc>
          <w:tcPr>
            <w:tcW w:w="2881" w:type="dxa"/>
          </w:tcPr>
          <w:p w14:paraId="7B2279B9" w14:textId="04DEFE7A" w:rsidR="0029213A" w:rsidRPr="00707A0F" w:rsidRDefault="0029213A" w:rsidP="00A90F1D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Danh sách các chức năng: Quản lý nợ/cho vay, lên kế hoạch chi tiêu, thống kê tài chính, lịch sử giao dịch trên ví (xem thêm bên dưới)</w:t>
            </w:r>
          </w:p>
        </w:tc>
        <w:tc>
          <w:tcPr>
            <w:tcW w:w="2969" w:type="dxa"/>
          </w:tcPr>
          <w:p w14:paraId="74A4A378" w14:textId="40F9E07A" w:rsidR="0029213A" w:rsidRPr="00707A0F" w:rsidRDefault="0029213A" w:rsidP="00A12C3F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 xml:space="preserve"> Chọn chức năng trong danh sách.</w:t>
            </w:r>
          </w:p>
        </w:tc>
      </w:tr>
      <w:tr w:rsidR="0029213A" w:rsidRPr="00707A0F" w14:paraId="10490D98" w14:textId="77777777" w:rsidTr="00A9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4591735" w14:textId="77777777" w:rsidR="0029213A" w:rsidRPr="00707A0F" w:rsidRDefault="0029213A" w:rsidP="000A042C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250" w:type="dxa"/>
          </w:tcPr>
          <w:p w14:paraId="48DC3F0B" w14:textId="6975E49D" w:rsidR="0029213A" w:rsidRPr="00707A0F" w:rsidRDefault="002921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Liên kết ngân hàng</w:t>
            </w:r>
          </w:p>
        </w:tc>
        <w:tc>
          <w:tcPr>
            <w:tcW w:w="2881" w:type="dxa"/>
          </w:tcPr>
          <w:p w14:paraId="446B6D53" w14:textId="0CDE6B3E" w:rsidR="0029213A" w:rsidRPr="00707A0F" w:rsidRDefault="0029213A" w:rsidP="00A90F1D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Thông tin thẻ đã liên kết (nếu có)</w:t>
            </w:r>
          </w:p>
        </w:tc>
        <w:tc>
          <w:tcPr>
            <w:tcW w:w="2969" w:type="dxa"/>
          </w:tcPr>
          <w:p w14:paraId="684DEB4E" w14:textId="68B0B16D" w:rsidR="0029213A" w:rsidRPr="00707A0F" w:rsidRDefault="002921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Thêm số thẻ, số tài khoản thẻ, chi nhánh,….</w:t>
            </w:r>
          </w:p>
        </w:tc>
      </w:tr>
      <w:tr w:rsidR="0029213A" w:rsidRPr="00707A0F" w14:paraId="72C66D6C" w14:textId="77777777" w:rsidTr="00A9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0D3BA05" w14:textId="536135A3" w:rsidR="0029213A" w:rsidRPr="00707A0F" w:rsidRDefault="0029213A" w:rsidP="000A042C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250" w:type="dxa"/>
          </w:tcPr>
          <w:p w14:paraId="450241E1" w14:textId="5234F693" w:rsidR="0029213A" w:rsidRPr="00707A0F" w:rsidRDefault="002921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Tra cứu ngoại tệ</w:t>
            </w:r>
          </w:p>
        </w:tc>
        <w:tc>
          <w:tcPr>
            <w:tcW w:w="2881" w:type="dxa"/>
          </w:tcPr>
          <w:p w14:paraId="65943A44" w14:textId="019A3645" w:rsidR="0029213A" w:rsidRPr="00707A0F" w:rsidRDefault="0029213A" w:rsidP="00A90F1D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Giá trị so sánh giữa 2 loại tiền đã chọn</w:t>
            </w:r>
          </w:p>
        </w:tc>
        <w:tc>
          <w:tcPr>
            <w:tcW w:w="2969" w:type="dxa"/>
          </w:tcPr>
          <w:p w14:paraId="55608475" w14:textId="7438C566" w:rsidR="0029213A" w:rsidRPr="00707A0F" w:rsidRDefault="002921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Chọn và so sánh 2 loại tiền.</w:t>
            </w:r>
          </w:p>
        </w:tc>
      </w:tr>
      <w:tr w:rsidR="0029213A" w:rsidRPr="00707A0F" w14:paraId="2F633E55" w14:textId="77777777" w:rsidTr="00A9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DC08E58" w14:textId="77777777" w:rsidR="0029213A" w:rsidRPr="00707A0F" w:rsidRDefault="0029213A" w:rsidP="000A042C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250" w:type="dxa"/>
          </w:tcPr>
          <w:p w14:paraId="7F218C79" w14:textId="13E9FC1B" w:rsidR="0029213A" w:rsidRPr="00707A0F" w:rsidRDefault="002921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Ưu đãi ví</w:t>
            </w:r>
          </w:p>
        </w:tc>
        <w:tc>
          <w:tcPr>
            <w:tcW w:w="2881" w:type="dxa"/>
          </w:tcPr>
          <w:p w14:paraId="4516FB3D" w14:textId="67BFBF8F" w:rsidR="0029213A" w:rsidRPr="00707A0F" w:rsidRDefault="0029213A" w:rsidP="00A90F1D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Thông báo về các ưu đãi của nhà phát triển.</w:t>
            </w:r>
          </w:p>
        </w:tc>
        <w:tc>
          <w:tcPr>
            <w:tcW w:w="2969" w:type="dxa"/>
          </w:tcPr>
          <w:p w14:paraId="1DB1219D" w14:textId="3B59E57C" w:rsidR="0029213A" w:rsidRPr="00707A0F" w:rsidRDefault="002921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Thực hiện theo yêu cầu để nhận ưu đãi.</w:t>
            </w:r>
          </w:p>
        </w:tc>
      </w:tr>
      <w:tr w:rsidR="0029213A" w:rsidRPr="00707A0F" w14:paraId="11E5BA36" w14:textId="77777777" w:rsidTr="00A90F1D">
        <w:trPr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F3BCFD6" w14:textId="77777777" w:rsidR="0029213A" w:rsidRPr="00707A0F" w:rsidRDefault="0029213A" w:rsidP="000A042C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250" w:type="dxa"/>
          </w:tcPr>
          <w:p w14:paraId="44A117C3" w14:textId="059F0283" w:rsidR="0029213A" w:rsidRPr="00707A0F" w:rsidRDefault="002921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Hot deal</w:t>
            </w:r>
          </w:p>
        </w:tc>
        <w:tc>
          <w:tcPr>
            <w:tcW w:w="2881" w:type="dxa"/>
          </w:tcPr>
          <w:p w14:paraId="73197791" w14:textId="7E1CFBE5" w:rsidR="0029213A" w:rsidRPr="00707A0F" w:rsidRDefault="0029213A" w:rsidP="00A90F1D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Đường dẫn các trang đang có hot deal (tiki, Lazada, shopee,..)</w:t>
            </w:r>
          </w:p>
        </w:tc>
        <w:tc>
          <w:tcPr>
            <w:tcW w:w="2969" w:type="dxa"/>
          </w:tcPr>
          <w:p w14:paraId="330CECD0" w14:textId="00CDD77F" w:rsidR="0029213A" w:rsidRPr="00707A0F" w:rsidRDefault="002921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Nhấn vào đường dẫn.</w:t>
            </w:r>
          </w:p>
        </w:tc>
      </w:tr>
      <w:tr w:rsidR="0029213A" w:rsidRPr="00707A0F" w14:paraId="320ECCC7" w14:textId="77777777" w:rsidTr="0029213A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6733E04" w14:textId="77777777" w:rsidR="0029213A" w:rsidRPr="00707A0F" w:rsidRDefault="0029213A" w:rsidP="000A042C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250" w:type="dxa"/>
          </w:tcPr>
          <w:p w14:paraId="4E1EF16D" w14:textId="1F7EC21B" w:rsidR="0029213A" w:rsidRPr="00707A0F" w:rsidRDefault="002921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Gửi feedback</w:t>
            </w:r>
          </w:p>
        </w:tc>
        <w:tc>
          <w:tcPr>
            <w:tcW w:w="2881" w:type="dxa"/>
          </w:tcPr>
          <w:p w14:paraId="1420B180" w14:textId="507700D1" w:rsidR="0029213A" w:rsidRPr="00707A0F" w:rsidRDefault="0029213A" w:rsidP="00A90F1D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Danh sách các vấn đề thường gặp</w:t>
            </w:r>
          </w:p>
        </w:tc>
        <w:tc>
          <w:tcPr>
            <w:tcW w:w="2969" w:type="dxa"/>
          </w:tcPr>
          <w:p w14:paraId="4546393E" w14:textId="6763FE47" w:rsidR="0029213A" w:rsidRPr="00707A0F" w:rsidRDefault="002921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Chọn vấn đề thường gặp, nhập thông tin cần gửi.</w:t>
            </w:r>
          </w:p>
        </w:tc>
      </w:tr>
      <w:tr w:rsidR="000929FE" w:rsidRPr="00707A0F" w14:paraId="3D57EECA" w14:textId="77777777" w:rsidTr="00A9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vAlign w:val="center"/>
          </w:tcPr>
          <w:p w14:paraId="7C7CDD78" w14:textId="77777777" w:rsidR="000929FE" w:rsidRPr="00707A0F" w:rsidRDefault="000929FE" w:rsidP="000929FE">
            <w:pPr>
              <w:pStyle w:val="Tabletext"/>
              <w:jc w:val="center"/>
              <w:rPr>
                <w:rFonts w:ascii="Segoe UI" w:hAnsi="Segoe UI" w:cs="Segoe UI"/>
                <w:b w:val="0"/>
                <w:bCs w:val="0"/>
              </w:rPr>
            </w:pPr>
          </w:p>
          <w:p w14:paraId="5C435610" w14:textId="77777777" w:rsidR="000929FE" w:rsidRPr="00707A0F" w:rsidRDefault="000929FE" w:rsidP="000929FE">
            <w:pPr>
              <w:pStyle w:val="Tabletext"/>
              <w:jc w:val="center"/>
              <w:rPr>
                <w:rFonts w:ascii="Segoe UI" w:hAnsi="Segoe UI" w:cs="Segoe UI"/>
                <w:b w:val="0"/>
                <w:bCs w:val="0"/>
              </w:rPr>
            </w:pPr>
          </w:p>
          <w:p w14:paraId="0696C820" w14:textId="77777777" w:rsidR="000929FE" w:rsidRPr="00707A0F" w:rsidRDefault="000929FE" w:rsidP="000929FE">
            <w:pPr>
              <w:pStyle w:val="Tabletext"/>
              <w:jc w:val="center"/>
              <w:rPr>
                <w:rFonts w:ascii="Segoe UI" w:hAnsi="Segoe UI" w:cs="Segoe UI"/>
                <w:b w:val="0"/>
                <w:bCs w:val="0"/>
              </w:rPr>
            </w:pPr>
          </w:p>
          <w:p w14:paraId="3F8D3F67" w14:textId="77777777" w:rsidR="000929FE" w:rsidRPr="00707A0F" w:rsidRDefault="000929FE" w:rsidP="000929FE">
            <w:pPr>
              <w:pStyle w:val="Tabletext"/>
              <w:jc w:val="center"/>
              <w:rPr>
                <w:rFonts w:ascii="Segoe UI" w:hAnsi="Segoe UI" w:cs="Segoe UI"/>
                <w:b w:val="0"/>
                <w:bCs w:val="0"/>
              </w:rPr>
            </w:pPr>
          </w:p>
          <w:p w14:paraId="688BAFB1" w14:textId="618828AC" w:rsidR="000929FE" w:rsidRPr="00707A0F" w:rsidRDefault="000929FE" w:rsidP="000929FE">
            <w:pPr>
              <w:pStyle w:val="Tabletext"/>
              <w:jc w:val="center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Quản lý chi tiêu (nằm trong Tiện ích)</w:t>
            </w:r>
          </w:p>
        </w:tc>
        <w:tc>
          <w:tcPr>
            <w:tcW w:w="2250" w:type="dxa"/>
          </w:tcPr>
          <w:p w14:paraId="51E00040" w14:textId="1DFEEC7E" w:rsidR="000929FE" w:rsidRPr="00707A0F" w:rsidRDefault="000929F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Quản lý nợ/cho vay</w:t>
            </w:r>
          </w:p>
        </w:tc>
        <w:tc>
          <w:tcPr>
            <w:tcW w:w="2881" w:type="dxa"/>
          </w:tcPr>
          <w:p w14:paraId="1976871F" w14:textId="3A78F7FA" w:rsidR="000929FE" w:rsidRPr="00707A0F" w:rsidRDefault="000929FE" w:rsidP="00A90F1D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Các khoản đang cho vay và đang nợ.</w:t>
            </w:r>
          </w:p>
        </w:tc>
        <w:tc>
          <w:tcPr>
            <w:tcW w:w="2969" w:type="dxa"/>
          </w:tcPr>
          <w:p w14:paraId="732A6B01" w14:textId="06CABF47" w:rsidR="000929FE" w:rsidRPr="00707A0F" w:rsidRDefault="000929F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Thêm khoản nợ/cho vay, hạn chót trả/thu.</w:t>
            </w:r>
          </w:p>
        </w:tc>
      </w:tr>
      <w:tr w:rsidR="000929FE" w:rsidRPr="00707A0F" w14:paraId="19E06E06" w14:textId="77777777" w:rsidTr="00A9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D3DBDC8" w14:textId="77777777" w:rsidR="000929FE" w:rsidRPr="00707A0F" w:rsidRDefault="000929FE" w:rsidP="000A042C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250" w:type="dxa"/>
            <w:vMerge w:val="restart"/>
          </w:tcPr>
          <w:p w14:paraId="64A66431" w14:textId="77777777" w:rsidR="000929FE" w:rsidRPr="00707A0F" w:rsidRDefault="000929F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Lên kế hoạch chi tiêu</w:t>
            </w:r>
          </w:p>
        </w:tc>
        <w:tc>
          <w:tcPr>
            <w:tcW w:w="2881" w:type="dxa"/>
            <w:vMerge w:val="restart"/>
          </w:tcPr>
          <w:p w14:paraId="5E5E9107" w14:textId="494EFEAD" w:rsidR="000929FE" w:rsidRPr="00707A0F" w:rsidRDefault="000929FE" w:rsidP="00A90F1D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Các khoản thu chi tức thời, các kế hoạch đã tạo, các mẫu phương pháp quản lý tài chính (JARS, 50/20/30)</w:t>
            </w:r>
          </w:p>
        </w:tc>
        <w:tc>
          <w:tcPr>
            <w:tcW w:w="2969" w:type="dxa"/>
          </w:tcPr>
          <w:p w14:paraId="6CEEA297" w14:textId="74AC1CD5" w:rsidR="000929FE" w:rsidRPr="00707A0F" w:rsidRDefault="000929F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Tạo thu/chi tức thời (Thêm tiền thu/chi, mục đích, phương thức)</w:t>
            </w:r>
          </w:p>
        </w:tc>
      </w:tr>
      <w:tr w:rsidR="000929FE" w:rsidRPr="00707A0F" w14:paraId="2362337A" w14:textId="77777777" w:rsidTr="00A9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9340B83" w14:textId="77777777" w:rsidR="000929FE" w:rsidRPr="00707A0F" w:rsidRDefault="000929FE" w:rsidP="000A042C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250" w:type="dxa"/>
            <w:vMerge/>
          </w:tcPr>
          <w:p w14:paraId="0CAA9375" w14:textId="77777777" w:rsidR="000929FE" w:rsidRPr="00707A0F" w:rsidRDefault="000929F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881" w:type="dxa"/>
            <w:vMerge/>
          </w:tcPr>
          <w:p w14:paraId="06E7B471" w14:textId="77777777" w:rsidR="000929FE" w:rsidRPr="00707A0F" w:rsidRDefault="000929FE" w:rsidP="00A90F1D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969" w:type="dxa"/>
          </w:tcPr>
          <w:p w14:paraId="02020ABA" w14:textId="34390182" w:rsidR="000929FE" w:rsidRPr="00707A0F" w:rsidRDefault="000929F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Tạo kế hoạch dài hạn (Nhập vào thu nhập, các khoản phí, các khoản dự chi, mốc tiết kiệm được)</w:t>
            </w:r>
          </w:p>
        </w:tc>
      </w:tr>
      <w:tr w:rsidR="000929FE" w:rsidRPr="00707A0F" w14:paraId="57AF41E1" w14:textId="77777777" w:rsidTr="00A90F1D">
        <w:trPr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38AD123" w14:textId="77777777" w:rsidR="000929FE" w:rsidRPr="00707A0F" w:rsidRDefault="000929FE" w:rsidP="000A042C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250" w:type="dxa"/>
          </w:tcPr>
          <w:p w14:paraId="7F85E601" w14:textId="1B9EF85E" w:rsidR="000929FE" w:rsidRPr="00707A0F" w:rsidRDefault="000929F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Thống kê tài chính</w:t>
            </w:r>
          </w:p>
        </w:tc>
        <w:tc>
          <w:tcPr>
            <w:tcW w:w="2881" w:type="dxa"/>
          </w:tcPr>
          <w:p w14:paraId="4ED5C0B4" w14:textId="60392FD3" w:rsidR="000929FE" w:rsidRPr="00707A0F" w:rsidRDefault="000929FE" w:rsidP="00A90F1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Chỉ số tiền đầu – cuối, thu nhập cá nhân trung bình, số tiền đã chi, số tiền tiết kiệm được, các biểu đồ thu/chi.</w:t>
            </w:r>
          </w:p>
        </w:tc>
        <w:tc>
          <w:tcPr>
            <w:tcW w:w="2969" w:type="dxa"/>
          </w:tcPr>
          <w:p w14:paraId="794E9B78" w14:textId="77777777" w:rsidR="000929FE" w:rsidRPr="00707A0F" w:rsidRDefault="000929F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929FE" w:rsidRPr="00707A0F" w14:paraId="3AE7E0C2" w14:textId="77777777" w:rsidTr="00A9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1E3648D" w14:textId="77777777" w:rsidR="000929FE" w:rsidRPr="00707A0F" w:rsidRDefault="000929FE" w:rsidP="00A35A37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250" w:type="dxa"/>
          </w:tcPr>
          <w:p w14:paraId="5B953523" w14:textId="5FFE021D" w:rsidR="000929FE" w:rsidRPr="00707A0F" w:rsidRDefault="000929FE" w:rsidP="00A35A3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Lịch sử giao dịch trên ví</w:t>
            </w:r>
          </w:p>
        </w:tc>
        <w:tc>
          <w:tcPr>
            <w:tcW w:w="2881" w:type="dxa"/>
          </w:tcPr>
          <w:p w14:paraId="0624573C" w14:textId="4DE2B98B" w:rsidR="000929FE" w:rsidRPr="00707A0F" w:rsidRDefault="000929FE" w:rsidP="00A90F1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Danh sách lịch sử giao dịch</w:t>
            </w:r>
            <w:r w:rsidR="00A90F1D" w:rsidRPr="00707A0F">
              <w:rPr>
                <w:rFonts w:ascii="Segoe UI" w:hAnsi="Segoe UI" w:cs="Segoe UI"/>
              </w:rPr>
              <w:t>.</w:t>
            </w:r>
          </w:p>
        </w:tc>
        <w:tc>
          <w:tcPr>
            <w:tcW w:w="2969" w:type="dxa"/>
          </w:tcPr>
          <w:p w14:paraId="3B335244" w14:textId="77777777" w:rsidR="000929FE" w:rsidRPr="00707A0F" w:rsidRDefault="000929FE" w:rsidP="00A35A3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929FE" w:rsidRPr="00707A0F" w14:paraId="5B78C36D" w14:textId="77777777" w:rsidTr="00A9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vAlign w:val="center"/>
          </w:tcPr>
          <w:p w14:paraId="5AA5259F" w14:textId="4312EC02" w:rsidR="000929FE" w:rsidRPr="00707A0F" w:rsidRDefault="000929FE" w:rsidP="000929FE">
            <w:pPr>
              <w:pStyle w:val="Tabletext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707A0F">
              <w:rPr>
                <w:rFonts w:ascii="Segoe UI" w:hAnsi="Segoe UI" w:cs="Segoe UI"/>
              </w:rPr>
              <w:t>Hệ thống</w:t>
            </w:r>
          </w:p>
        </w:tc>
        <w:tc>
          <w:tcPr>
            <w:tcW w:w="2250" w:type="dxa"/>
          </w:tcPr>
          <w:p w14:paraId="0CA129FE" w14:textId="308A9CC0" w:rsidR="000929FE" w:rsidRPr="00707A0F" w:rsidRDefault="000929FE" w:rsidP="00A35A3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Đăng xuất</w:t>
            </w:r>
          </w:p>
        </w:tc>
        <w:tc>
          <w:tcPr>
            <w:tcW w:w="2881" w:type="dxa"/>
          </w:tcPr>
          <w:p w14:paraId="1DD4B7F6" w14:textId="77777777" w:rsidR="000929FE" w:rsidRPr="00707A0F" w:rsidRDefault="000929FE" w:rsidP="00A90F1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969" w:type="dxa"/>
          </w:tcPr>
          <w:p w14:paraId="04A2252C" w14:textId="25985E56" w:rsidR="000929FE" w:rsidRPr="00707A0F" w:rsidRDefault="000929FE" w:rsidP="00A35A3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Thoát tài khoản</w:t>
            </w:r>
          </w:p>
        </w:tc>
      </w:tr>
      <w:tr w:rsidR="000929FE" w:rsidRPr="00707A0F" w14:paraId="5F699A24" w14:textId="77777777" w:rsidTr="00A9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160AED0" w14:textId="7251DBA7" w:rsidR="000929FE" w:rsidRPr="00707A0F" w:rsidRDefault="000929FE" w:rsidP="00A35A37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250" w:type="dxa"/>
          </w:tcPr>
          <w:p w14:paraId="3BB1DCCF" w14:textId="4D33DB9B" w:rsidR="000929FE" w:rsidRPr="00707A0F" w:rsidRDefault="000929FE" w:rsidP="00A35A3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Cài đặt</w:t>
            </w:r>
          </w:p>
        </w:tc>
        <w:tc>
          <w:tcPr>
            <w:tcW w:w="2881" w:type="dxa"/>
          </w:tcPr>
          <w:p w14:paraId="351F2EAA" w14:textId="44F84D3E" w:rsidR="000929FE" w:rsidRPr="00707A0F" w:rsidRDefault="00A90F1D" w:rsidP="00A90F1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Danh sách các tính năng có thể chỉnh sửa.</w:t>
            </w:r>
          </w:p>
        </w:tc>
        <w:tc>
          <w:tcPr>
            <w:tcW w:w="2969" w:type="dxa"/>
          </w:tcPr>
          <w:p w14:paraId="344BEA55" w14:textId="648938FA" w:rsidR="000929FE" w:rsidRPr="00707A0F" w:rsidRDefault="000929FE" w:rsidP="00A35A3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929FE" w:rsidRPr="00707A0F" w14:paraId="22EF4E85" w14:textId="77777777" w:rsidTr="00A9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14B3A0E" w14:textId="2748CC59" w:rsidR="000929FE" w:rsidRPr="00707A0F" w:rsidRDefault="000929FE" w:rsidP="00A35A37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250" w:type="dxa"/>
          </w:tcPr>
          <w:p w14:paraId="4FCDFFEF" w14:textId="0951E784" w:rsidR="000929FE" w:rsidRPr="00707A0F" w:rsidRDefault="000929FE" w:rsidP="00A35A3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Giới thiệu</w:t>
            </w:r>
          </w:p>
        </w:tc>
        <w:tc>
          <w:tcPr>
            <w:tcW w:w="2881" w:type="dxa"/>
          </w:tcPr>
          <w:p w14:paraId="6DFF2943" w14:textId="21A4E49A" w:rsidR="000929FE" w:rsidRPr="00707A0F" w:rsidRDefault="000929FE" w:rsidP="00A90F1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Thông tin về sản phẩm và team</w:t>
            </w:r>
            <w:r w:rsidR="00A90F1D" w:rsidRPr="00707A0F">
              <w:rPr>
                <w:rFonts w:ascii="Segoe UI" w:hAnsi="Segoe UI" w:cs="Segoe UI"/>
              </w:rPr>
              <w:t>.</w:t>
            </w:r>
          </w:p>
        </w:tc>
        <w:tc>
          <w:tcPr>
            <w:tcW w:w="2969" w:type="dxa"/>
          </w:tcPr>
          <w:p w14:paraId="32EC0101" w14:textId="06F95D14" w:rsidR="000929FE" w:rsidRPr="00707A0F" w:rsidRDefault="000929FE" w:rsidP="00A35A3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929FE" w:rsidRPr="00707A0F" w14:paraId="1BDF733A" w14:textId="77777777" w:rsidTr="00A9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10A9E19" w14:textId="77777777" w:rsidR="000929FE" w:rsidRPr="00707A0F" w:rsidRDefault="000929FE" w:rsidP="00A35A37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250" w:type="dxa"/>
          </w:tcPr>
          <w:p w14:paraId="6F602163" w14:textId="66A72DC9" w:rsidR="000929FE" w:rsidRPr="00707A0F" w:rsidRDefault="000929FE" w:rsidP="00A35A3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Thoát</w:t>
            </w:r>
          </w:p>
        </w:tc>
        <w:tc>
          <w:tcPr>
            <w:tcW w:w="2881" w:type="dxa"/>
          </w:tcPr>
          <w:p w14:paraId="55EDB9EA" w14:textId="77777777" w:rsidR="000929FE" w:rsidRPr="00707A0F" w:rsidRDefault="000929FE" w:rsidP="00A90F1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969" w:type="dxa"/>
          </w:tcPr>
          <w:p w14:paraId="1C023607" w14:textId="68725725" w:rsidR="000929FE" w:rsidRPr="00707A0F" w:rsidRDefault="000929FE" w:rsidP="00A35A3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Thoát chương trình</w:t>
            </w:r>
          </w:p>
        </w:tc>
      </w:tr>
    </w:tbl>
    <w:p w14:paraId="722565C9" w14:textId="77777777" w:rsidR="00E469D0" w:rsidRPr="00707A0F" w:rsidRDefault="00E469D0" w:rsidP="00E469D0">
      <w:pPr>
        <w:ind w:left="0"/>
        <w:rPr>
          <w:rFonts w:ascii="Segoe UI" w:eastAsiaTheme="majorEastAsia" w:hAnsi="Segoe UI" w:cs="Segoe UI"/>
          <w:caps/>
          <w:color w:val="B85A22" w:themeColor="accent2" w:themeShade="BF"/>
          <w:sz w:val="24"/>
          <w:szCs w:val="24"/>
        </w:rPr>
      </w:pPr>
    </w:p>
    <w:p w14:paraId="78382014" w14:textId="1C33A192" w:rsidR="00C14E1E" w:rsidRPr="00707A0F" w:rsidRDefault="00C14E1E" w:rsidP="00A90F1D">
      <w:pPr>
        <w:rPr>
          <w:rFonts w:ascii="Segoe UI" w:hAnsi="Segoe UI" w:cs="Segoe UI"/>
        </w:rPr>
      </w:pPr>
    </w:p>
    <w:p w14:paraId="03CA0CB9" w14:textId="7956CEE6" w:rsidR="00C14E1E" w:rsidRPr="00707A0F" w:rsidRDefault="00C14E1E" w:rsidP="00A90F1D">
      <w:pPr>
        <w:rPr>
          <w:rFonts w:ascii="Segoe UI" w:hAnsi="Segoe UI" w:cs="Segoe UI"/>
        </w:rPr>
      </w:pPr>
    </w:p>
    <w:p w14:paraId="124C4884" w14:textId="1386A647" w:rsidR="00C14E1E" w:rsidRPr="00707A0F" w:rsidRDefault="00C14E1E" w:rsidP="00A90F1D">
      <w:pPr>
        <w:rPr>
          <w:rFonts w:ascii="Segoe UI" w:hAnsi="Segoe UI" w:cs="Segoe UI"/>
        </w:rPr>
      </w:pPr>
    </w:p>
    <w:p w14:paraId="2FA5BFB8" w14:textId="04B8CC17" w:rsidR="00C14E1E" w:rsidRPr="00707A0F" w:rsidRDefault="00C14E1E" w:rsidP="00A90F1D">
      <w:pPr>
        <w:rPr>
          <w:rFonts w:ascii="Segoe UI" w:hAnsi="Segoe UI" w:cs="Segoe UI"/>
        </w:rPr>
      </w:pPr>
    </w:p>
    <w:p w14:paraId="407A4474" w14:textId="16AAA7FB" w:rsidR="00C14E1E" w:rsidRPr="00707A0F" w:rsidRDefault="00C14E1E" w:rsidP="00A90F1D">
      <w:pPr>
        <w:rPr>
          <w:rFonts w:ascii="Segoe UI" w:hAnsi="Segoe UI" w:cs="Segoe UI"/>
        </w:rPr>
      </w:pPr>
    </w:p>
    <w:p w14:paraId="2BFB0ED8" w14:textId="597532F5" w:rsidR="00444E1A" w:rsidRPr="00707A0F" w:rsidRDefault="00444E1A" w:rsidP="00A90F1D">
      <w:pPr>
        <w:rPr>
          <w:rFonts w:ascii="Segoe UI" w:hAnsi="Segoe UI" w:cs="Segoe UI"/>
        </w:rPr>
      </w:pPr>
    </w:p>
    <w:p w14:paraId="0030CD94" w14:textId="6B4B61CF" w:rsidR="00444E1A" w:rsidRPr="00707A0F" w:rsidRDefault="00444E1A" w:rsidP="00A90F1D">
      <w:pPr>
        <w:rPr>
          <w:rFonts w:ascii="Segoe UI" w:hAnsi="Segoe UI" w:cs="Segoe UI"/>
        </w:rPr>
      </w:pPr>
    </w:p>
    <w:p w14:paraId="45F42123" w14:textId="41A802F9" w:rsidR="00444E1A" w:rsidRPr="00707A0F" w:rsidRDefault="00444E1A" w:rsidP="00A90F1D">
      <w:pPr>
        <w:rPr>
          <w:rFonts w:ascii="Segoe UI" w:hAnsi="Segoe UI" w:cs="Segoe UI"/>
        </w:rPr>
      </w:pPr>
    </w:p>
    <w:p w14:paraId="6586DA54" w14:textId="77777777" w:rsidR="00444E1A" w:rsidRPr="00707A0F" w:rsidRDefault="00444E1A" w:rsidP="00A90F1D">
      <w:pPr>
        <w:rPr>
          <w:rFonts w:ascii="Segoe UI" w:hAnsi="Segoe UI" w:cs="Segoe UI"/>
        </w:rPr>
      </w:pPr>
    </w:p>
    <w:p w14:paraId="454D4616" w14:textId="68D220D5" w:rsidR="00A90F1D" w:rsidRPr="00707A0F" w:rsidRDefault="00C14E1E" w:rsidP="00A90F1D">
      <w:pPr>
        <w:pStyle w:val="Heading1"/>
        <w:rPr>
          <w:rFonts w:ascii="Segoe UI" w:hAnsi="Segoe UI" w:cs="Segoe UI"/>
          <w:b/>
        </w:rPr>
      </w:pPr>
      <w:r w:rsidRPr="00707A0F">
        <w:rPr>
          <w:rFonts w:ascii="Segoe UI" w:hAnsi="Segoe UI" w:cs="Segoe UI"/>
          <w:b/>
        </w:rPr>
        <w:lastRenderedPageBreak/>
        <w:t xml:space="preserve">II.Kế hoạch </w:t>
      </w:r>
      <w:r w:rsidR="00A0421F" w:rsidRPr="00707A0F">
        <w:rPr>
          <w:rFonts w:ascii="Segoe UI" w:hAnsi="Segoe UI" w:cs="Segoe UI"/>
          <w:b/>
        </w:rPr>
        <w:t>thực hiện</w:t>
      </w:r>
    </w:p>
    <w:p w14:paraId="51A3FEE9" w14:textId="47BA46DB" w:rsidR="00907CBB" w:rsidRPr="00707A0F" w:rsidRDefault="00F71453" w:rsidP="00444E1A">
      <w:pPr>
        <w:pStyle w:val="Heading2"/>
        <w:ind w:left="0"/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>1.</w:t>
      </w:r>
      <w:r w:rsidR="00444E1A" w:rsidRPr="00707A0F">
        <w:rPr>
          <w:rFonts w:ascii="Segoe UI" w:hAnsi="Segoe UI" w:cs="Segoe UI"/>
        </w:rPr>
        <w:t>Tổng quan</w:t>
      </w:r>
    </w:p>
    <w:p w14:paraId="1BDDCECF" w14:textId="0CE4BAF1" w:rsidR="00444E1A" w:rsidRPr="00707A0F" w:rsidRDefault="00F71453" w:rsidP="00444E1A">
      <w:pPr>
        <w:pStyle w:val="Heading3"/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 xml:space="preserve">Nhân </w:t>
      </w:r>
      <w:r w:rsidR="0012191A" w:rsidRPr="00707A0F">
        <w:rPr>
          <w:rFonts w:ascii="Segoe UI" w:hAnsi="Segoe UI" w:cs="Segoe UI"/>
        </w:rPr>
        <w:t>sự</w:t>
      </w:r>
    </w:p>
    <w:p w14:paraId="2649B079" w14:textId="20F67FB4" w:rsidR="00F71453" w:rsidRPr="00707A0F" w:rsidRDefault="00F71453" w:rsidP="00F71453">
      <w:pPr>
        <w:rPr>
          <w:rFonts w:ascii="Segoe UI" w:hAnsi="Segoe UI" w:cs="Segoe UI"/>
        </w:rPr>
      </w:pPr>
      <w:proofErr w:type="spellStart"/>
      <w:r w:rsidRPr="00707A0F">
        <w:rPr>
          <w:rFonts w:ascii="Segoe UI" w:hAnsi="Segoe UI" w:cs="Segoe UI"/>
        </w:rPr>
        <w:t>Số</w:t>
      </w:r>
      <w:proofErr w:type="spellEnd"/>
      <w:r w:rsidRPr="00707A0F">
        <w:rPr>
          <w:rFonts w:ascii="Segoe UI" w:hAnsi="Segoe UI" w:cs="Segoe UI"/>
        </w:rPr>
        <w:t xml:space="preserve"> </w:t>
      </w:r>
      <w:proofErr w:type="spellStart"/>
      <w:r w:rsidRPr="00707A0F">
        <w:rPr>
          <w:rFonts w:ascii="Segoe UI" w:hAnsi="Segoe UI" w:cs="Segoe UI"/>
        </w:rPr>
        <w:t>thành</w:t>
      </w:r>
      <w:proofErr w:type="spellEnd"/>
      <w:r w:rsidRPr="00707A0F">
        <w:rPr>
          <w:rFonts w:ascii="Segoe UI" w:hAnsi="Segoe UI" w:cs="Segoe UI"/>
        </w:rPr>
        <w:t xml:space="preserve"> </w:t>
      </w:r>
      <w:proofErr w:type="spellStart"/>
      <w:r w:rsidRPr="00707A0F">
        <w:rPr>
          <w:rFonts w:ascii="Segoe UI" w:hAnsi="Segoe UI" w:cs="Segoe UI"/>
        </w:rPr>
        <w:t>viên</w:t>
      </w:r>
      <w:proofErr w:type="spellEnd"/>
      <w:r w:rsidRPr="00707A0F">
        <w:rPr>
          <w:rFonts w:ascii="Segoe UI" w:hAnsi="Segoe UI" w:cs="Segoe UI"/>
        </w:rPr>
        <w:t xml:space="preserve"> </w:t>
      </w:r>
      <w:proofErr w:type="spellStart"/>
      <w:r w:rsidRPr="00707A0F">
        <w:rPr>
          <w:rFonts w:ascii="Segoe UI" w:hAnsi="Segoe UI" w:cs="Segoe UI"/>
        </w:rPr>
        <w:t>tham</w:t>
      </w:r>
      <w:proofErr w:type="spellEnd"/>
      <w:r w:rsidRPr="00707A0F">
        <w:rPr>
          <w:rFonts w:ascii="Segoe UI" w:hAnsi="Segoe UI" w:cs="Segoe UI"/>
        </w:rPr>
        <w:t xml:space="preserve"> </w:t>
      </w:r>
      <w:proofErr w:type="spellStart"/>
      <w:r w:rsidRPr="00707A0F">
        <w:rPr>
          <w:rFonts w:ascii="Segoe UI" w:hAnsi="Segoe UI" w:cs="Segoe UI"/>
        </w:rPr>
        <w:t>gia</w:t>
      </w:r>
      <w:proofErr w:type="spellEnd"/>
      <w:r w:rsidRPr="00707A0F">
        <w:rPr>
          <w:rFonts w:ascii="Segoe UI" w:hAnsi="Segoe UI" w:cs="Segoe UI"/>
        </w:rPr>
        <w:t>: 5</w:t>
      </w:r>
      <w:r w:rsidR="00F9498B" w:rsidRPr="00707A0F">
        <w:rPr>
          <w:rFonts w:ascii="Segoe UI" w:hAnsi="Segoe UI" w:cs="Segoe UI"/>
        </w:rPr>
        <w:t>. Bao</w:t>
      </w:r>
      <w:r w:rsidR="003C09F8" w:rsidRPr="00707A0F">
        <w:rPr>
          <w:rFonts w:ascii="Segoe UI" w:hAnsi="Segoe UI" w:cs="Segoe UI"/>
        </w:rPr>
        <w:t xml:space="preserve"> gồm Leader, 2 Dev, 1 BA, 1 Tester.</w:t>
      </w:r>
    </w:p>
    <w:p w14:paraId="4AEDF7D6" w14:textId="62E7DA10" w:rsidR="00F71453" w:rsidRPr="00707A0F" w:rsidRDefault="00F71453" w:rsidP="00F71453">
      <w:pPr>
        <w:pStyle w:val="Heading3"/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>Thời gian</w:t>
      </w:r>
    </w:p>
    <w:p w14:paraId="2E98533C" w14:textId="76CD4A69" w:rsidR="00F71453" w:rsidRPr="00707A0F" w:rsidRDefault="00F71453" w:rsidP="00F71453">
      <w:pPr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>Thời gian bắt đầu: 2</w:t>
      </w:r>
      <w:r w:rsidR="009411A8" w:rsidRPr="00707A0F">
        <w:rPr>
          <w:rFonts w:ascii="Segoe UI" w:hAnsi="Segoe UI" w:cs="Segoe UI"/>
        </w:rPr>
        <w:t>0</w:t>
      </w:r>
      <w:r w:rsidRPr="00707A0F">
        <w:rPr>
          <w:rFonts w:ascii="Segoe UI" w:hAnsi="Segoe UI" w:cs="Segoe UI"/>
        </w:rPr>
        <w:t>/9/2018.</w:t>
      </w:r>
    </w:p>
    <w:p w14:paraId="24BDFCD7" w14:textId="71AFE3AE" w:rsidR="00F71453" w:rsidRPr="00707A0F" w:rsidRDefault="00F71453" w:rsidP="00F71453">
      <w:pPr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 xml:space="preserve">Thời gian kết thúc dự kiến: </w:t>
      </w:r>
      <w:r w:rsidR="009E5D5D" w:rsidRPr="00707A0F">
        <w:rPr>
          <w:rFonts w:ascii="Segoe UI" w:hAnsi="Segoe UI" w:cs="Segoe UI"/>
        </w:rPr>
        <w:t>25</w:t>
      </w:r>
      <w:r w:rsidRPr="00707A0F">
        <w:rPr>
          <w:rFonts w:ascii="Segoe UI" w:hAnsi="Segoe UI" w:cs="Segoe UI"/>
        </w:rPr>
        <w:t>/11/2018</w:t>
      </w:r>
    </w:p>
    <w:p w14:paraId="73A57C23" w14:textId="7EE41CE9" w:rsidR="00F71453" w:rsidRDefault="00F71453" w:rsidP="00F71453">
      <w:pPr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 xml:space="preserve">Tổng thời gian hoàn thành dự kiến: </w:t>
      </w:r>
      <w:r w:rsidR="009E5D5D" w:rsidRPr="00707A0F">
        <w:rPr>
          <w:rFonts w:ascii="Segoe UI" w:hAnsi="Segoe UI" w:cs="Segoe UI"/>
        </w:rPr>
        <w:t>10</w:t>
      </w:r>
      <w:r w:rsidRPr="00707A0F">
        <w:rPr>
          <w:rFonts w:ascii="Segoe UI" w:hAnsi="Segoe UI" w:cs="Segoe UI"/>
        </w:rPr>
        <w:t xml:space="preserve"> tuần.</w:t>
      </w:r>
    </w:p>
    <w:p w14:paraId="103614D4" w14:textId="4C599EBE" w:rsidR="0029213A" w:rsidRDefault="0029213A" w:rsidP="0029213A">
      <w:pPr>
        <w:pStyle w:val="Heading3"/>
      </w:pPr>
      <w:r>
        <w:t>Công cụ</w:t>
      </w:r>
    </w:p>
    <w:p w14:paraId="252BC095" w14:textId="38EA83F4" w:rsidR="0029213A" w:rsidRDefault="0029213A" w:rsidP="0029213A">
      <w:r>
        <w:t xml:space="preserve">Ngôn ngữ: Java, UML, XML. </w:t>
      </w:r>
    </w:p>
    <w:p w14:paraId="17D4FC76" w14:textId="3C65784E" w:rsidR="0043149E" w:rsidRDefault="0043149E" w:rsidP="0029213A">
      <w:r>
        <w:t>IDE: Android studio.</w:t>
      </w:r>
    </w:p>
    <w:p w14:paraId="12947366" w14:textId="1BC5106B" w:rsidR="0029213A" w:rsidRDefault="0029213A" w:rsidP="0029213A">
      <w:r>
        <w:t>Nền tảng</w:t>
      </w:r>
      <w:r w:rsidR="0043149E">
        <w:t>:</w:t>
      </w:r>
      <w:r>
        <w:t xml:space="preserve"> Android</w:t>
      </w:r>
      <w:r w:rsidR="0043149E">
        <w:t xml:space="preserve"> 5.1 (</w:t>
      </w:r>
      <w:proofErr w:type="spellStart"/>
      <w:r w:rsidR="0043149E">
        <w:t>Lolipop</w:t>
      </w:r>
      <w:proofErr w:type="spellEnd"/>
      <w:r w:rsidR="0043149E">
        <w:t>).</w:t>
      </w:r>
    </w:p>
    <w:p w14:paraId="7213A8AB" w14:textId="43EB9557" w:rsidR="0043149E" w:rsidRPr="0029213A" w:rsidRDefault="0043149E" w:rsidP="0029213A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11945E0" w14:textId="54EEA02E" w:rsidR="00907CBB" w:rsidRPr="00707A0F" w:rsidRDefault="00444E1A">
      <w:pPr>
        <w:pStyle w:val="Heading3"/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>mục tiêu</w:t>
      </w:r>
    </w:p>
    <w:p w14:paraId="666FCDE1" w14:textId="78E4E364" w:rsidR="00444E1A" w:rsidRPr="00707A0F" w:rsidRDefault="00444E1A" w:rsidP="00B443BF">
      <w:pPr>
        <w:pStyle w:val="ListBullet"/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>Hoàn thiện c</w:t>
      </w:r>
      <w:r w:rsidR="00B443BF" w:rsidRPr="00707A0F">
        <w:rPr>
          <w:rFonts w:ascii="Segoe UI" w:hAnsi="Segoe UI" w:cs="Segoe UI"/>
        </w:rPr>
        <w:t>hương trình với các chức năng cơ bản đã đề ra.</w:t>
      </w:r>
    </w:p>
    <w:p w14:paraId="7D3A00C7" w14:textId="24530D75" w:rsidR="009411A8" w:rsidRPr="00707A0F" w:rsidRDefault="00B443BF" w:rsidP="009411A8">
      <w:pPr>
        <w:pStyle w:val="ListBullet"/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>Cải thiện chương trình phù hợp với yêu cầu thay đổi của khách hàng.</w:t>
      </w:r>
    </w:p>
    <w:p w14:paraId="21380BC3" w14:textId="7E27EB89" w:rsidR="005A4BCA" w:rsidRPr="00707A0F" w:rsidRDefault="005A4BCA" w:rsidP="005A4BCA">
      <w:pPr>
        <w:pStyle w:val="ListBullet"/>
        <w:numPr>
          <w:ilvl w:val="0"/>
          <w:numId w:val="0"/>
        </w:numPr>
        <w:ind w:left="720" w:hanging="360"/>
        <w:rPr>
          <w:rFonts w:ascii="Segoe UI" w:hAnsi="Segoe UI" w:cs="Segoe UI"/>
        </w:rPr>
      </w:pPr>
    </w:p>
    <w:p w14:paraId="57AD63EA" w14:textId="77777777" w:rsidR="005A4BCA" w:rsidRPr="00707A0F" w:rsidRDefault="005A4BCA" w:rsidP="005A4BCA">
      <w:pPr>
        <w:pStyle w:val="ListBullet"/>
        <w:numPr>
          <w:ilvl w:val="0"/>
          <w:numId w:val="0"/>
        </w:numPr>
        <w:ind w:left="720" w:hanging="360"/>
        <w:rPr>
          <w:rFonts w:ascii="Segoe UI" w:hAnsi="Segoe UI" w:cs="Segoe UI"/>
        </w:rPr>
      </w:pPr>
    </w:p>
    <w:p w14:paraId="1E559A55" w14:textId="1385224A" w:rsidR="00A0421F" w:rsidRPr="00707A0F" w:rsidRDefault="00471BF0" w:rsidP="00471BF0">
      <w:pPr>
        <w:pStyle w:val="Heading2"/>
        <w:rPr>
          <w:rFonts w:ascii="Segoe UI" w:hAnsi="Segoe UI" w:cs="Segoe UI"/>
        </w:rPr>
      </w:pPr>
      <w:r w:rsidRPr="00707A0F">
        <w:rPr>
          <w:rFonts w:ascii="Segoe UI" w:hAnsi="Segoe UI" w:cs="Segoe UI"/>
        </w:rPr>
        <w:lastRenderedPageBreak/>
        <w:t xml:space="preserve">2.Sơ đồ Nhân </w:t>
      </w:r>
      <w:r w:rsidR="005A4BCA" w:rsidRPr="00707A0F">
        <w:rPr>
          <w:rFonts w:ascii="Segoe UI" w:hAnsi="Segoe UI" w:cs="Segoe UI"/>
        </w:rPr>
        <w:t>sự</w:t>
      </w:r>
    </w:p>
    <w:p w14:paraId="79649FCA" w14:textId="5C81F414" w:rsidR="005A4BCA" w:rsidRPr="00707A0F" w:rsidRDefault="00471BF0" w:rsidP="00D237C8">
      <w:pPr>
        <w:rPr>
          <w:rFonts w:ascii="Segoe UI" w:hAnsi="Segoe UI" w:cs="Segoe UI"/>
        </w:rPr>
      </w:pPr>
      <w:r w:rsidRPr="00707A0F">
        <w:rPr>
          <w:rFonts w:ascii="Segoe UI" w:hAnsi="Segoe UI" w:cs="Segoe UI"/>
          <w:noProof/>
        </w:rPr>
        <w:drawing>
          <wp:inline distT="0" distB="0" distL="0" distR="0" wp14:anchorId="7CEE92AC" wp14:editId="2E8DFDFD">
            <wp:extent cx="6081823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290B432" w14:textId="237FE1EE" w:rsidR="00B443BF" w:rsidRPr="00707A0F" w:rsidRDefault="00471BF0" w:rsidP="00B443BF">
      <w:pPr>
        <w:pStyle w:val="Heading2"/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>3</w:t>
      </w:r>
      <w:r w:rsidR="009411A8" w:rsidRPr="00707A0F">
        <w:rPr>
          <w:rFonts w:ascii="Segoe UI" w:hAnsi="Segoe UI" w:cs="Segoe UI"/>
        </w:rPr>
        <w:t>.</w:t>
      </w:r>
      <w:r w:rsidR="00A0421F" w:rsidRPr="00707A0F">
        <w:rPr>
          <w:rFonts w:ascii="Segoe UI" w:hAnsi="Segoe UI" w:cs="Segoe UI"/>
        </w:rPr>
        <w:t>Các bước thực hiện</w:t>
      </w:r>
    </w:p>
    <w:p w14:paraId="0B558540" w14:textId="53836F78" w:rsidR="00907CBB" w:rsidRPr="00707A0F" w:rsidRDefault="001D66F6" w:rsidP="001D66F6">
      <w:pPr>
        <w:pStyle w:val="Heading3"/>
        <w:rPr>
          <w:rStyle w:val="Strong"/>
          <w:rFonts w:ascii="Segoe UI" w:hAnsi="Segoe UI" w:cs="Segoe UI"/>
          <w:b w:val="0"/>
          <w:bCs w:val="0"/>
        </w:rPr>
      </w:pPr>
      <w:r w:rsidRPr="00707A0F">
        <w:rPr>
          <w:rFonts w:ascii="Segoe UI" w:hAnsi="Segoe UI" w:cs="Segoe UI"/>
        </w:rPr>
        <w:t>Các bước triển khai chính</w:t>
      </w:r>
    </w:p>
    <w:tbl>
      <w:tblPr>
        <w:tblStyle w:val="GridTable4-Accent2"/>
        <w:tblW w:w="5000" w:type="pct"/>
        <w:tblLook w:val="04A0" w:firstRow="1" w:lastRow="0" w:firstColumn="1" w:lastColumn="0" w:noHBand="0" w:noVBand="1"/>
        <w:tblDescription w:val="Team assignments table"/>
      </w:tblPr>
      <w:tblGrid>
        <w:gridCol w:w="2515"/>
        <w:gridCol w:w="1440"/>
        <w:gridCol w:w="2340"/>
        <w:gridCol w:w="1257"/>
        <w:gridCol w:w="1798"/>
      </w:tblGrid>
      <w:tr w:rsidR="005A4BCA" w:rsidRPr="00707A0F" w14:paraId="7BE844E9" w14:textId="77777777" w:rsidTr="005A4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AE58DE6" w14:textId="73995691" w:rsidR="00A0421F" w:rsidRPr="00707A0F" w:rsidRDefault="00A0421F" w:rsidP="001D66F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Công việc</w:t>
            </w:r>
          </w:p>
        </w:tc>
        <w:tc>
          <w:tcPr>
            <w:tcW w:w="1440" w:type="dxa"/>
          </w:tcPr>
          <w:p w14:paraId="0381A81B" w14:textId="53C52B87" w:rsidR="00A0421F" w:rsidRPr="00707A0F" w:rsidRDefault="00E469D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Phụ trách</w:t>
            </w:r>
          </w:p>
        </w:tc>
        <w:tc>
          <w:tcPr>
            <w:tcW w:w="2340" w:type="dxa"/>
          </w:tcPr>
          <w:p w14:paraId="3E7486DF" w14:textId="5DC9AB77" w:rsidR="00A0421F" w:rsidRPr="00707A0F" w:rsidRDefault="00A0421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Chỉ tiêu</w:t>
            </w:r>
          </w:p>
        </w:tc>
        <w:tc>
          <w:tcPr>
            <w:tcW w:w="1257" w:type="dxa"/>
          </w:tcPr>
          <w:p w14:paraId="201AD320" w14:textId="1469EB4C" w:rsidR="00A0421F" w:rsidRPr="00707A0F" w:rsidRDefault="00A0421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Thời gian bắt đầu</w:t>
            </w:r>
          </w:p>
        </w:tc>
        <w:tc>
          <w:tcPr>
            <w:tcW w:w="1798" w:type="dxa"/>
          </w:tcPr>
          <w:p w14:paraId="402238C2" w14:textId="2468AD91" w:rsidR="00A0421F" w:rsidRPr="00707A0F" w:rsidRDefault="001D66F6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Tổng t</w:t>
            </w:r>
            <w:r w:rsidR="00A0421F" w:rsidRPr="00707A0F">
              <w:rPr>
                <w:rFonts w:ascii="Segoe UI" w:hAnsi="Segoe UI" w:cs="Segoe UI"/>
              </w:rPr>
              <w:t>hời gian thực hiện</w:t>
            </w:r>
          </w:p>
        </w:tc>
      </w:tr>
      <w:tr w:rsidR="001D66F6" w:rsidRPr="00707A0F" w14:paraId="6F6767B9" w14:textId="77777777" w:rsidTr="005A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8A8A811" w14:textId="17642B6A" w:rsidR="00A0421F" w:rsidRPr="00707A0F" w:rsidRDefault="00A0421F" w:rsidP="001D66F6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r w:rsidRPr="00707A0F">
              <w:rPr>
                <w:rFonts w:ascii="Segoe UI" w:hAnsi="Segoe UI" w:cs="Segoe UI"/>
                <w:b w:val="0"/>
              </w:rPr>
              <w:t xml:space="preserve">Lấy yêu cầu và thoả thuận với khách hàng. </w:t>
            </w:r>
          </w:p>
        </w:tc>
        <w:tc>
          <w:tcPr>
            <w:tcW w:w="1440" w:type="dxa"/>
          </w:tcPr>
          <w:p w14:paraId="19444CC0" w14:textId="14D162F9" w:rsidR="00A0421F" w:rsidRPr="00707A0F" w:rsidRDefault="00A0421F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BA</w:t>
            </w:r>
          </w:p>
        </w:tc>
        <w:tc>
          <w:tcPr>
            <w:tcW w:w="2340" w:type="dxa"/>
          </w:tcPr>
          <w:p w14:paraId="607A29A7" w14:textId="78E3648C" w:rsidR="00A0421F" w:rsidRPr="00707A0F" w:rsidRDefault="001D66F6" w:rsidP="009E4716">
            <w:pPr>
              <w:pStyle w:val="Tabletext"/>
              <w:numPr>
                <w:ilvl w:val="0"/>
                <w:numId w:val="16"/>
              </w:numPr>
              <w:ind w:left="180" w:right="-13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Thống nhất được các chức năng, thiết kế theo yêu cầu khách hàng</w:t>
            </w:r>
          </w:p>
        </w:tc>
        <w:tc>
          <w:tcPr>
            <w:tcW w:w="1257" w:type="dxa"/>
          </w:tcPr>
          <w:p w14:paraId="6C411A8B" w14:textId="1766DEB3" w:rsidR="00A0421F" w:rsidRPr="00707A0F" w:rsidRDefault="00A0421F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Tuần 1</w:t>
            </w:r>
          </w:p>
        </w:tc>
        <w:tc>
          <w:tcPr>
            <w:tcW w:w="1798" w:type="dxa"/>
          </w:tcPr>
          <w:p w14:paraId="18A43A90" w14:textId="171515C3" w:rsidR="00A0421F" w:rsidRPr="00707A0F" w:rsidRDefault="00A0421F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1 tuần</w:t>
            </w:r>
          </w:p>
        </w:tc>
      </w:tr>
      <w:tr w:rsidR="009E4716" w:rsidRPr="00707A0F" w14:paraId="3FD97380" w14:textId="77777777" w:rsidTr="005A4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D0313FF" w14:textId="1A80FA75" w:rsidR="00A0421F" w:rsidRPr="00707A0F" w:rsidRDefault="00A0421F" w:rsidP="001D66F6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r w:rsidRPr="00707A0F">
              <w:rPr>
                <w:rFonts w:ascii="Segoe UI" w:hAnsi="Segoe UI" w:cs="Segoe UI"/>
                <w:b w:val="0"/>
              </w:rPr>
              <w:t>Lên ý tưởng, kế hoạch, phân công cụ thể</w:t>
            </w:r>
            <w:r w:rsidR="001D66F6" w:rsidRPr="00707A0F">
              <w:rPr>
                <w:rFonts w:ascii="Segoe UI" w:hAnsi="Segoe UI" w:cs="Segoe UI"/>
                <w:b w:val="0"/>
              </w:rPr>
              <w:t>.</w:t>
            </w:r>
          </w:p>
        </w:tc>
        <w:tc>
          <w:tcPr>
            <w:tcW w:w="1440" w:type="dxa"/>
          </w:tcPr>
          <w:p w14:paraId="2A231E24" w14:textId="27B6B387" w:rsidR="00A0421F" w:rsidRPr="00707A0F" w:rsidRDefault="00A0421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Leader</w:t>
            </w:r>
          </w:p>
        </w:tc>
        <w:tc>
          <w:tcPr>
            <w:tcW w:w="2340" w:type="dxa"/>
          </w:tcPr>
          <w:p w14:paraId="128F0F48" w14:textId="77777777" w:rsidR="009E4716" w:rsidRPr="00707A0F" w:rsidRDefault="001D66F6" w:rsidP="009E4716">
            <w:pPr>
              <w:pStyle w:val="Tabletext"/>
              <w:numPr>
                <w:ilvl w:val="0"/>
                <w:numId w:val="16"/>
              </w:numPr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 xml:space="preserve">Thống </w:t>
            </w:r>
            <w:proofErr w:type="spellStart"/>
            <w:r w:rsidRPr="00707A0F">
              <w:rPr>
                <w:rFonts w:ascii="Segoe UI" w:hAnsi="Segoe UI" w:cs="Segoe UI"/>
              </w:rPr>
              <w:t>nhất</w:t>
            </w:r>
            <w:proofErr w:type="spellEnd"/>
            <w:r w:rsidRPr="00707A0F">
              <w:rPr>
                <w:rFonts w:ascii="Segoe UI" w:hAnsi="Segoe UI" w:cs="Segoe UI"/>
              </w:rPr>
              <w:t xml:space="preserve"> </w:t>
            </w:r>
            <w:proofErr w:type="spellStart"/>
            <w:r w:rsidRPr="00707A0F">
              <w:rPr>
                <w:rFonts w:ascii="Segoe UI" w:hAnsi="Segoe UI" w:cs="Segoe UI"/>
              </w:rPr>
              <w:t>các</w:t>
            </w:r>
            <w:proofErr w:type="spellEnd"/>
            <w:r w:rsidRPr="00707A0F">
              <w:rPr>
                <w:rFonts w:ascii="Segoe UI" w:hAnsi="Segoe UI" w:cs="Segoe UI"/>
              </w:rPr>
              <w:t xml:space="preserve"> </w:t>
            </w:r>
            <w:proofErr w:type="spellStart"/>
            <w:r w:rsidRPr="00707A0F">
              <w:rPr>
                <w:rFonts w:ascii="Segoe UI" w:hAnsi="Segoe UI" w:cs="Segoe UI"/>
              </w:rPr>
              <w:t>thành</w:t>
            </w:r>
            <w:proofErr w:type="spellEnd"/>
            <w:r w:rsidRPr="00707A0F">
              <w:rPr>
                <w:rFonts w:ascii="Segoe UI" w:hAnsi="Segoe UI" w:cs="Segoe UI"/>
              </w:rPr>
              <w:t xml:space="preserve"> </w:t>
            </w:r>
            <w:proofErr w:type="spellStart"/>
            <w:r w:rsidRPr="00707A0F">
              <w:rPr>
                <w:rFonts w:ascii="Segoe UI" w:hAnsi="Segoe UI" w:cs="Segoe UI"/>
              </w:rPr>
              <w:t>viên</w:t>
            </w:r>
            <w:proofErr w:type="spellEnd"/>
            <w:r w:rsidRPr="00707A0F">
              <w:rPr>
                <w:rFonts w:ascii="Segoe UI" w:hAnsi="Segoe UI" w:cs="Segoe UI"/>
              </w:rPr>
              <w:t xml:space="preserve"> </w:t>
            </w:r>
            <w:proofErr w:type="spellStart"/>
            <w:r w:rsidRPr="00707A0F">
              <w:rPr>
                <w:rFonts w:ascii="Segoe UI" w:hAnsi="Segoe UI" w:cs="Segoe UI"/>
              </w:rPr>
              <w:t>trong</w:t>
            </w:r>
            <w:proofErr w:type="spellEnd"/>
            <w:r w:rsidRPr="00707A0F">
              <w:rPr>
                <w:rFonts w:ascii="Segoe UI" w:hAnsi="Segoe UI" w:cs="Segoe UI"/>
              </w:rPr>
              <w:t xml:space="preserve"> team</w:t>
            </w:r>
            <w:r w:rsidR="009E4716" w:rsidRPr="00707A0F">
              <w:rPr>
                <w:rFonts w:ascii="Segoe UI" w:hAnsi="Segoe UI" w:cs="Segoe UI"/>
              </w:rPr>
              <w:t xml:space="preserve">. </w:t>
            </w:r>
          </w:p>
          <w:p w14:paraId="23680351" w14:textId="1A82B1C5" w:rsidR="00A0421F" w:rsidRPr="00707A0F" w:rsidRDefault="009E4716" w:rsidP="009E4716">
            <w:pPr>
              <w:pStyle w:val="Tabletext"/>
              <w:numPr>
                <w:ilvl w:val="0"/>
                <w:numId w:val="16"/>
              </w:numPr>
              <w:ind w:left="180" w:right="-13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Đ</w:t>
            </w:r>
            <w:r w:rsidR="001D66F6" w:rsidRPr="00707A0F">
              <w:rPr>
                <w:rFonts w:ascii="Segoe UI" w:hAnsi="Segoe UI" w:cs="Segoe UI"/>
              </w:rPr>
              <w:t>ạt kế hoạch chi tiết, cụ thể.</w:t>
            </w:r>
          </w:p>
        </w:tc>
        <w:tc>
          <w:tcPr>
            <w:tcW w:w="1257" w:type="dxa"/>
          </w:tcPr>
          <w:p w14:paraId="20481256" w14:textId="499CE773" w:rsidR="00A0421F" w:rsidRPr="00707A0F" w:rsidRDefault="00A0421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Tuần 2</w:t>
            </w:r>
          </w:p>
        </w:tc>
        <w:tc>
          <w:tcPr>
            <w:tcW w:w="1798" w:type="dxa"/>
          </w:tcPr>
          <w:p w14:paraId="07F43D1F" w14:textId="533A045A" w:rsidR="00A0421F" w:rsidRPr="00707A0F" w:rsidRDefault="00A0421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1 tuần</w:t>
            </w:r>
          </w:p>
        </w:tc>
      </w:tr>
      <w:tr w:rsidR="001D66F6" w:rsidRPr="00707A0F" w14:paraId="249034C1" w14:textId="77777777" w:rsidTr="005A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430D9E8" w14:textId="3923AC23" w:rsidR="00A0421F" w:rsidRPr="00707A0F" w:rsidRDefault="00C50F66" w:rsidP="001D66F6">
            <w:pPr>
              <w:pStyle w:val="Tabletext"/>
              <w:rPr>
                <w:rFonts w:ascii="Segoe UI" w:hAnsi="Segoe UI" w:cs="Segoe UI"/>
                <w:b w:val="0"/>
              </w:rPr>
            </w:pPr>
            <w:r w:rsidRPr="00707A0F">
              <w:rPr>
                <w:rFonts w:ascii="Segoe UI" w:hAnsi="Segoe UI" w:cs="Segoe UI"/>
                <w:b w:val="0"/>
              </w:rPr>
              <w:t>P</w:t>
            </w:r>
            <w:r w:rsidR="001D66F6" w:rsidRPr="00707A0F">
              <w:rPr>
                <w:rFonts w:ascii="Segoe UI" w:hAnsi="Segoe UI" w:cs="Segoe UI"/>
                <w:b w:val="0"/>
              </w:rPr>
              <w:t xml:space="preserve">hát triển </w:t>
            </w:r>
            <w:r w:rsidRPr="00707A0F">
              <w:rPr>
                <w:rFonts w:ascii="Segoe UI" w:hAnsi="Segoe UI" w:cs="Segoe UI"/>
                <w:b w:val="0"/>
              </w:rPr>
              <w:t>phần mềm</w:t>
            </w:r>
            <w:r w:rsidR="001D66F6" w:rsidRPr="00707A0F">
              <w:rPr>
                <w:rFonts w:ascii="Segoe UI" w:hAnsi="Segoe UI" w:cs="Segoe UI"/>
                <w:b w:val="0"/>
              </w:rPr>
              <w:t xml:space="preserve"> (giai đoạn 1)</w:t>
            </w:r>
            <w:r w:rsidR="0080340A" w:rsidRPr="00707A0F">
              <w:rPr>
                <w:rFonts w:ascii="Segoe UI" w:hAnsi="Segoe UI" w:cs="Segoe UI"/>
                <w:b w:val="0"/>
              </w:rPr>
              <w:t>, giải quyết các rủi ro</w:t>
            </w:r>
          </w:p>
        </w:tc>
        <w:tc>
          <w:tcPr>
            <w:tcW w:w="1440" w:type="dxa"/>
          </w:tcPr>
          <w:p w14:paraId="31245C0B" w14:textId="4B54C2F4" w:rsidR="00A0421F" w:rsidRPr="00707A0F" w:rsidRDefault="001D66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Team Dev, Tester</w:t>
            </w:r>
            <w:r w:rsidR="0080340A" w:rsidRPr="00707A0F">
              <w:rPr>
                <w:rFonts w:ascii="Segoe UI" w:hAnsi="Segoe UI" w:cs="Segoe UI"/>
              </w:rPr>
              <w:t>, Leader</w:t>
            </w:r>
          </w:p>
        </w:tc>
        <w:tc>
          <w:tcPr>
            <w:tcW w:w="2340" w:type="dxa"/>
          </w:tcPr>
          <w:p w14:paraId="02C37662" w14:textId="5C15DB03" w:rsidR="0080340A" w:rsidRPr="00707A0F" w:rsidRDefault="0080340A" w:rsidP="009E4716">
            <w:pPr>
              <w:pStyle w:val="Tabletext"/>
              <w:numPr>
                <w:ilvl w:val="0"/>
                <w:numId w:val="17"/>
              </w:numPr>
              <w:ind w:left="18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Giải quyết được rủi ro trong quá trình thực hiện</w:t>
            </w:r>
          </w:p>
          <w:p w14:paraId="4D7FF57B" w14:textId="30F4337E" w:rsidR="0080340A" w:rsidRPr="00707A0F" w:rsidRDefault="0080340A" w:rsidP="0080340A">
            <w:pPr>
              <w:pStyle w:val="Tabletext"/>
              <w:numPr>
                <w:ilvl w:val="0"/>
                <w:numId w:val="17"/>
              </w:numPr>
              <w:ind w:left="18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Hoàn thành 60%-70% chức năng.</w:t>
            </w:r>
          </w:p>
          <w:p w14:paraId="78BA92FD" w14:textId="5C87F674" w:rsidR="0080340A" w:rsidRPr="00707A0F" w:rsidRDefault="009E4716" w:rsidP="0080340A">
            <w:pPr>
              <w:pStyle w:val="Tabletext"/>
              <w:numPr>
                <w:ilvl w:val="0"/>
                <w:numId w:val="17"/>
              </w:numPr>
              <w:ind w:left="180" w:right="-103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R</w:t>
            </w:r>
            <w:r w:rsidR="001D66F6" w:rsidRPr="00707A0F">
              <w:rPr>
                <w:rFonts w:ascii="Segoe UI" w:hAnsi="Segoe UI" w:cs="Segoe UI"/>
              </w:rPr>
              <w:t>a demo sản phẩm.</w:t>
            </w:r>
          </w:p>
        </w:tc>
        <w:tc>
          <w:tcPr>
            <w:tcW w:w="1257" w:type="dxa"/>
          </w:tcPr>
          <w:p w14:paraId="3EB5EF60" w14:textId="64AD0B84" w:rsidR="00A0421F" w:rsidRPr="00707A0F" w:rsidRDefault="001D66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Tuần 3</w:t>
            </w:r>
          </w:p>
          <w:p w14:paraId="5AEBE5C4" w14:textId="3880C297" w:rsidR="001D66F6" w:rsidRPr="00707A0F" w:rsidRDefault="001D66F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798" w:type="dxa"/>
          </w:tcPr>
          <w:p w14:paraId="26DA6CE4" w14:textId="1AF575F3" w:rsidR="00A0421F" w:rsidRPr="00707A0F" w:rsidRDefault="0080340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3</w:t>
            </w:r>
            <w:r w:rsidR="001D66F6" w:rsidRPr="00707A0F">
              <w:rPr>
                <w:rFonts w:ascii="Segoe UI" w:hAnsi="Segoe UI" w:cs="Segoe UI"/>
              </w:rPr>
              <w:t xml:space="preserve"> </w:t>
            </w:r>
            <w:r w:rsidR="009E5D5D" w:rsidRPr="00707A0F">
              <w:rPr>
                <w:rFonts w:ascii="Segoe UI" w:hAnsi="Segoe UI" w:cs="Segoe UI"/>
              </w:rPr>
              <w:t>t</w:t>
            </w:r>
            <w:r w:rsidR="001D66F6" w:rsidRPr="00707A0F">
              <w:rPr>
                <w:rFonts w:ascii="Segoe UI" w:hAnsi="Segoe UI" w:cs="Segoe UI"/>
              </w:rPr>
              <w:t>uần</w:t>
            </w:r>
          </w:p>
        </w:tc>
      </w:tr>
      <w:tr w:rsidR="009E4716" w:rsidRPr="00707A0F" w14:paraId="0E1BD931" w14:textId="77777777" w:rsidTr="005A4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B44A65B" w14:textId="307A77C5" w:rsidR="00A0421F" w:rsidRPr="00707A0F" w:rsidRDefault="00A0421F" w:rsidP="001D66F6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r w:rsidRPr="00707A0F">
              <w:rPr>
                <w:rFonts w:ascii="Segoe UI" w:hAnsi="Segoe UI" w:cs="Segoe UI"/>
                <w:b w:val="0"/>
              </w:rPr>
              <w:lastRenderedPageBreak/>
              <w:t>Giải quyết các yêu cầu thay đổi từ phía khách hàng</w:t>
            </w:r>
            <w:r w:rsidR="001D66F6" w:rsidRPr="00707A0F">
              <w:rPr>
                <w:rFonts w:ascii="Segoe UI" w:hAnsi="Segoe UI" w:cs="Segoe UI"/>
                <w:b w:val="0"/>
              </w:rPr>
              <w:t>.</w:t>
            </w:r>
          </w:p>
        </w:tc>
        <w:tc>
          <w:tcPr>
            <w:tcW w:w="1440" w:type="dxa"/>
          </w:tcPr>
          <w:p w14:paraId="23AECD86" w14:textId="3F808B7D" w:rsidR="00A0421F" w:rsidRPr="00707A0F" w:rsidRDefault="001D66F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 xml:space="preserve">Leader, BA, </w:t>
            </w:r>
            <w:r w:rsidR="009E4716" w:rsidRPr="00707A0F">
              <w:rPr>
                <w:rFonts w:ascii="Segoe UI" w:hAnsi="Segoe UI" w:cs="Segoe UI"/>
              </w:rPr>
              <w:t>Dev, Tester</w:t>
            </w:r>
          </w:p>
        </w:tc>
        <w:tc>
          <w:tcPr>
            <w:tcW w:w="2340" w:type="dxa"/>
          </w:tcPr>
          <w:p w14:paraId="1168D008" w14:textId="39A7D025" w:rsidR="009E4716" w:rsidRPr="00707A0F" w:rsidRDefault="009E4716" w:rsidP="009E4716">
            <w:pPr>
              <w:pStyle w:val="Tabletext"/>
              <w:numPr>
                <w:ilvl w:val="0"/>
                <w:numId w:val="17"/>
              </w:numPr>
              <w:ind w:left="180" w:right="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 xml:space="preserve">Cho khách hàng </w:t>
            </w:r>
            <w:r w:rsidR="009E5D5D" w:rsidRPr="00707A0F">
              <w:rPr>
                <w:rFonts w:ascii="Segoe UI" w:hAnsi="Segoe UI" w:cs="Segoe UI"/>
              </w:rPr>
              <w:t>dùng</w:t>
            </w:r>
            <w:r w:rsidRPr="00707A0F">
              <w:rPr>
                <w:rFonts w:ascii="Segoe UI" w:hAnsi="Segoe UI" w:cs="Segoe UI"/>
              </w:rPr>
              <w:t xml:space="preserve"> demo.</w:t>
            </w:r>
          </w:p>
          <w:p w14:paraId="7786CBBA" w14:textId="6DA7153B" w:rsidR="009E4716" w:rsidRPr="00707A0F" w:rsidRDefault="009E4716" w:rsidP="009E4716">
            <w:pPr>
              <w:pStyle w:val="Tabletext"/>
              <w:numPr>
                <w:ilvl w:val="0"/>
                <w:numId w:val="17"/>
              </w:numPr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Thống nhất với khách hàng về các thay đổi.</w:t>
            </w:r>
          </w:p>
          <w:p w14:paraId="01DAAAFA" w14:textId="51E5E125" w:rsidR="00A0421F" w:rsidRPr="00707A0F" w:rsidRDefault="009E4716" w:rsidP="0080340A">
            <w:pPr>
              <w:pStyle w:val="Tabletext"/>
              <w:numPr>
                <w:ilvl w:val="0"/>
                <w:numId w:val="17"/>
              </w:numPr>
              <w:ind w:left="180" w:right="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Chỉnh sửa kế hoạch cho phù hợp.</w:t>
            </w:r>
          </w:p>
        </w:tc>
        <w:tc>
          <w:tcPr>
            <w:tcW w:w="1257" w:type="dxa"/>
          </w:tcPr>
          <w:p w14:paraId="040F46B4" w14:textId="440EFEEB" w:rsidR="00A0421F" w:rsidRPr="00707A0F" w:rsidRDefault="001D66F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 xml:space="preserve">Tuần </w:t>
            </w:r>
            <w:r w:rsidR="0080340A" w:rsidRPr="00707A0F">
              <w:rPr>
                <w:rFonts w:ascii="Segoe UI" w:hAnsi="Segoe UI" w:cs="Segoe UI"/>
              </w:rPr>
              <w:t>7</w:t>
            </w:r>
          </w:p>
        </w:tc>
        <w:tc>
          <w:tcPr>
            <w:tcW w:w="1798" w:type="dxa"/>
          </w:tcPr>
          <w:p w14:paraId="591823A2" w14:textId="05194AEA" w:rsidR="00A0421F" w:rsidRPr="00707A0F" w:rsidRDefault="0080340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1</w:t>
            </w:r>
            <w:r w:rsidR="009E4716" w:rsidRPr="00707A0F">
              <w:rPr>
                <w:rFonts w:ascii="Segoe UI" w:hAnsi="Segoe UI" w:cs="Segoe UI"/>
              </w:rPr>
              <w:t xml:space="preserve"> </w:t>
            </w:r>
            <w:r w:rsidR="009E5D5D" w:rsidRPr="00707A0F">
              <w:rPr>
                <w:rFonts w:ascii="Segoe UI" w:hAnsi="Segoe UI" w:cs="Segoe UI"/>
              </w:rPr>
              <w:t>t</w:t>
            </w:r>
            <w:r w:rsidR="009E4716" w:rsidRPr="00707A0F">
              <w:rPr>
                <w:rFonts w:ascii="Segoe UI" w:hAnsi="Segoe UI" w:cs="Segoe UI"/>
              </w:rPr>
              <w:t>uần</w:t>
            </w:r>
          </w:p>
        </w:tc>
      </w:tr>
      <w:tr w:rsidR="001D66F6" w:rsidRPr="00707A0F" w14:paraId="12D3DA00" w14:textId="77777777" w:rsidTr="005A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D67F062" w14:textId="68D6AF84" w:rsidR="00A0421F" w:rsidRPr="00707A0F" w:rsidRDefault="00C50F66" w:rsidP="001D66F6">
            <w:pPr>
              <w:pStyle w:val="Tabletext"/>
              <w:rPr>
                <w:rFonts w:ascii="Segoe UI" w:hAnsi="Segoe UI" w:cs="Segoe UI"/>
                <w:b w:val="0"/>
              </w:rPr>
            </w:pPr>
            <w:r w:rsidRPr="00707A0F">
              <w:rPr>
                <w:rFonts w:ascii="Segoe UI" w:hAnsi="Segoe UI" w:cs="Segoe UI"/>
                <w:b w:val="0"/>
              </w:rPr>
              <w:t xml:space="preserve">Phát triển phần mềm (giai đoạn </w:t>
            </w:r>
            <w:r w:rsidR="009E4716" w:rsidRPr="00707A0F">
              <w:rPr>
                <w:rFonts w:ascii="Segoe UI" w:hAnsi="Segoe UI" w:cs="Segoe UI"/>
                <w:b w:val="0"/>
              </w:rPr>
              <w:t>2</w:t>
            </w:r>
            <w:r w:rsidR="009E5D5D" w:rsidRPr="00707A0F">
              <w:rPr>
                <w:rFonts w:ascii="Segoe UI" w:hAnsi="Segoe UI" w:cs="Segoe UI"/>
                <w:b w:val="0"/>
              </w:rPr>
              <w:t xml:space="preserve"> – nếu không có thay đổi kế hoạch đáng kể</w:t>
            </w:r>
            <w:r w:rsidRPr="00707A0F">
              <w:rPr>
                <w:rFonts w:ascii="Segoe UI" w:hAnsi="Segoe UI" w:cs="Segoe UI"/>
                <w:b w:val="0"/>
              </w:rPr>
              <w:t>)</w:t>
            </w:r>
          </w:p>
        </w:tc>
        <w:tc>
          <w:tcPr>
            <w:tcW w:w="1440" w:type="dxa"/>
          </w:tcPr>
          <w:p w14:paraId="777DD9A8" w14:textId="0F7317FA" w:rsidR="00A0421F" w:rsidRPr="00707A0F" w:rsidRDefault="009E471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Dev, Tester</w:t>
            </w:r>
          </w:p>
        </w:tc>
        <w:tc>
          <w:tcPr>
            <w:tcW w:w="2340" w:type="dxa"/>
          </w:tcPr>
          <w:p w14:paraId="448DAA34" w14:textId="77777777" w:rsidR="00A0421F" w:rsidRPr="00707A0F" w:rsidRDefault="009E4716" w:rsidP="009E4716">
            <w:pPr>
              <w:pStyle w:val="Tabletext"/>
              <w:numPr>
                <w:ilvl w:val="0"/>
                <w:numId w:val="18"/>
              </w:numPr>
              <w:ind w:left="180" w:right="-103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Hoàn thành 100% chức năng</w:t>
            </w:r>
          </w:p>
          <w:p w14:paraId="2A7C7D3D" w14:textId="0C20D7FE" w:rsidR="00F9498B" w:rsidRPr="00707A0F" w:rsidRDefault="00F9498B" w:rsidP="009E5D5D">
            <w:pPr>
              <w:pStyle w:val="Tabletext"/>
              <w:numPr>
                <w:ilvl w:val="0"/>
                <w:numId w:val="18"/>
              </w:numPr>
              <w:ind w:left="180" w:right="-104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 xml:space="preserve">Ra </w:t>
            </w:r>
            <w:r w:rsidR="009E5D5D" w:rsidRPr="00707A0F">
              <w:rPr>
                <w:rFonts w:ascii="Segoe UI" w:hAnsi="Segoe UI" w:cs="Segoe UI"/>
              </w:rPr>
              <w:t>sản phẩm</w:t>
            </w:r>
            <w:r w:rsidRPr="00707A0F">
              <w:rPr>
                <w:rFonts w:ascii="Segoe UI" w:hAnsi="Segoe UI" w:cs="Segoe UI"/>
              </w:rPr>
              <w:t xml:space="preserve"> cuối</w:t>
            </w:r>
          </w:p>
        </w:tc>
        <w:tc>
          <w:tcPr>
            <w:tcW w:w="1257" w:type="dxa"/>
          </w:tcPr>
          <w:p w14:paraId="3213FE1D" w14:textId="137B6A90" w:rsidR="00A0421F" w:rsidRPr="00707A0F" w:rsidRDefault="009E471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Tuần 8</w:t>
            </w:r>
          </w:p>
        </w:tc>
        <w:tc>
          <w:tcPr>
            <w:tcW w:w="1798" w:type="dxa"/>
          </w:tcPr>
          <w:p w14:paraId="44087095" w14:textId="7426DB3F" w:rsidR="00A0421F" w:rsidRPr="00707A0F" w:rsidRDefault="0080340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2</w:t>
            </w:r>
            <w:r w:rsidR="009E4716" w:rsidRPr="00707A0F">
              <w:rPr>
                <w:rFonts w:ascii="Segoe UI" w:hAnsi="Segoe UI" w:cs="Segoe UI"/>
              </w:rPr>
              <w:t xml:space="preserve"> tuần</w:t>
            </w:r>
          </w:p>
        </w:tc>
      </w:tr>
      <w:tr w:rsidR="00C50F66" w:rsidRPr="00707A0F" w14:paraId="275BD3A3" w14:textId="77777777" w:rsidTr="005A4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9C3956B" w14:textId="13980E46" w:rsidR="00C50F66" w:rsidRPr="00707A0F" w:rsidRDefault="00F9498B" w:rsidP="001D66F6">
            <w:pPr>
              <w:pStyle w:val="Tabletext"/>
              <w:rPr>
                <w:rFonts w:ascii="Segoe UI" w:hAnsi="Segoe UI" w:cs="Segoe UI"/>
                <w:b w:val="0"/>
              </w:rPr>
            </w:pPr>
            <w:r w:rsidRPr="00707A0F">
              <w:rPr>
                <w:rFonts w:ascii="Segoe UI" w:hAnsi="Segoe UI" w:cs="Segoe UI"/>
                <w:b w:val="0"/>
              </w:rPr>
              <w:t>Ra mắt thành phẩm</w:t>
            </w:r>
            <w:r w:rsidR="009E5D5D" w:rsidRPr="00707A0F">
              <w:rPr>
                <w:rFonts w:ascii="Segoe UI" w:hAnsi="Segoe UI" w:cs="Segoe UI"/>
                <w:b w:val="0"/>
              </w:rPr>
              <w:t xml:space="preserve"> cuối với khách hàng</w:t>
            </w:r>
          </w:p>
        </w:tc>
        <w:tc>
          <w:tcPr>
            <w:tcW w:w="1440" w:type="dxa"/>
          </w:tcPr>
          <w:p w14:paraId="2F47DB66" w14:textId="34843659" w:rsidR="00C50F66" w:rsidRPr="00707A0F" w:rsidRDefault="00F9498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BA</w:t>
            </w:r>
            <w:r w:rsidR="005A4BCA" w:rsidRPr="00707A0F">
              <w:rPr>
                <w:rFonts w:ascii="Segoe UI" w:hAnsi="Segoe UI" w:cs="Segoe UI"/>
              </w:rPr>
              <w:t>, Leader</w:t>
            </w:r>
          </w:p>
        </w:tc>
        <w:tc>
          <w:tcPr>
            <w:tcW w:w="2340" w:type="dxa"/>
          </w:tcPr>
          <w:p w14:paraId="34C6593F" w14:textId="77777777" w:rsidR="00C50F66" w:rsidRPr="00707A0F" w:rsidRDefault="009E5D5D" w:rsidP="005A4BCA">
            <w:pPr>
              <w:pStyle w:val="Tabletext"/>
              <w:numPr>
                <w:ilvl w:val="0"/>
                <w:numId w:val="19"/>
              </w:numPr>
              <w:ind w:left="180" w:right="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Biết được độ hài lòng của khách hàng về sản phẩm.</w:t>
            </w:r>
          </w:p>
          <w:p w14:paraId="72B8B45D" w14:textId="71A6D7CE" w:rsidR="009E5D5D" w:rsidRPr="00707A0F" w:rsidRDefault="009E5D5D" w:rsidP="009E5D5D">
            <w:pPr>
              <w:pStyle w:val="Tabletext"/>
              <w:numPr>
                <w:ilvl w:val="0"/>
                <w:numId w:val="19"/>
              </w:numPr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Tiếp tục thoả thuận nếu như có thêm các yêu cầu mới về sản phẩm</w:t>
            </w:r>
          </w:p>
        </w:tc>
        <w:tc>
          <w:tcPr>
            <w:tcW w:w="1257" w:type="dxa"/>
          </w:tcPr>
          <w:p w14:paraId="32EC4B99" w14:textId="744A740C" w:rsidR="00C50F66" w:rsidRPr="00707A0F" w:rsidRDefault="009E5D5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Tuần 9</w:t>
            </w:r>
          </w:p>
        </w:tc>
        <w:tc>
          <w:tcPr>
            <w:tcW w:w="1798" w:type="dxa"/>
          </w:tcPr>
          <w:p w14:paraId="2E1CF125" w14:textId="6BB43ADA" w:rsidR="00C50F66" w:rsidRPr="00707A0F" w:rsidRDefault="00D237C8" w:rsidP="00D237C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 </w:t>
            </w:r>
            <w:r w:rsidR="009E5D5D" w:rsidRPr="00707A0F">
              <w:rPr>
                <w:rFonts w:ascii="Segoe UI" w:hAnsi="Segoe UI" w:cs="Segoe UI"/>
              </w:rPr>
              <w:t>tuần</w:t>
            </w:r>
          </w:p>
        </w:tc>
      </w:tr>
    </w:tbl>
    <w:p w14:paraId="57E9C28E" w14:textId="77777777" w:rsidR="00707A0F" w:rsidRPr="00707A0F" w:rsidRDefault="00707A0F" w:rsidP="00D237C8">
      <w:pPr>
        <w:ind w:left="0"/>
        <w:rPr>
          <w:rFonts w:ascii="Segoe UI" w:hAnsi="Segoe UI" w:cs="Segoe UI"/>
        </w:rPr>
      </w:pPr>
    </w:p>
    <w:p w14:paraId="0ECD4779" w14:textId="00D228F3" w:rsidR="00D9365B" w:rsidRPr="00707A0F" w:rsidRDefault="00D9365B" w:rsidP="00316646">
      <w:pPr>
        <w:pStyle w:val="Heading2"/>
        <w:ind w:left="0"/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 xml:space="preserve"> 4.các vấn đề phát sinh</w:t>
      </w:r>
    </w:p>
    <w:p w14:paraId="0F5A425B" w14:textId="09339019" w:rsidR="00EF00DC" w:rsidRPr="00707A0F" w:rsidRDefault="00783DCF" w:rsidP="00EF00DC">
      <w:pPr>
        <w:pStyle w:val="Heading3"/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 xml:space="preserve">Các vấn đề </w:t>
      </w:r>
      <w:r w:rsidR="0080340A" w:rsidRPr="00707A0F">
        <w:rPr>
          <w:rFonts w:ascii="Segoe UI" w:hAnsi="Segoe UI" w:cs="Segoe UI"/>
        </w:rPr>
        <w:t>nội bộ</w:t>
      </w:r>
    </w:p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racking risks and issues"/>
      </w:tblPr>
      <w:tblGrid>
        <w:gridCol w:w="2430"/>
        <w:gridCol w:w="2160"/>
        <w:gridCol w:w="2160"/>
        <w:gridCol w:w="1350"/>
        <w:gridCol w:w="1260"/>
      </w:tblGrid>
      <w:tr w:rsidR="00D237C8" w:rsidRPr="00707A0F" w14:paraId="1FC1263B" w14:textId="77777777" w:rsidTr="00D23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30" w:type="dxa"/>
            <w:tcBorders>
              <w:top w:val="nil"/>
              <w:left w:val="nil"/>
            </w:tcBorders>
            <w:vAlign w:val="bottom"/>
          </w:tcPr>
          <w:p w14:paraId="2EA0F613" w14:textId="77777777" w:rsidR="00316646" w:rsidRPr="00707A0F" w:rsidRDefault="00316646" w:rsidP="0031664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Vấn đề</w:t>
            </w:r>
          </w:p>
        </w:tc>
        <w:tc>
          <w:tcPr>
            <w:tcW w:w="2160" w:type="dxa"/>
            <w:tcBorders>
              <w:top w:val="nil"/>
            </w:tcBorders>
            <w:vAlign w:val="bottom"/>
          </w:tcPr>
          <w:p w14:paraId="700D026D" w14:textId="45816A56" w:rsidR="00316646" w:rsidRPr="00707A0F" w:rsidRDefault="00316646" w:rsidP="0031664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Hướng giải quyết 1</w:t>
            </w:r>
          </w:p>
        </w:tc>
        <w:tc>
          <w:tcPr>
            <w:tcW w:w="2160" w:type="dxa"/>
            <w:tcBorders>
              <w:top w:val="nil"/>
            </w:tcBorders>
            <w:vAlign w:val="bottom"/>
          </w:tcPr>
          <w:p w14:paraId="3E231366" w14:textId="57D8F867" w:rsidR="00316646" w:rsidRPr="00707A0F" w:rsidRDefault="00316646" w:rsidP="0031664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Hướng giải quyết 2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62ABF703" w14:textId="7458A4EB" w:rsidR="00316646" w:rsidRPr="00707A0F" w:rsidRDefault="00316646" w:rsidP="0031664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 xml:space="preserve">Ảnh hưởng </w:t>
            </w:r>
          </w:p>
        </w:tc>
        <w:tc>
          <w:tcPr>
            <w:tcW w:w="1260" w:type="dxa"/>
            <w:tcBorders>
              <w:top w:val="nil"/>
              <w:right w:val="nil"/>
            </w:tcBorders>
            <w:vAlign w:val="bottom"/>
          </w:tcPr>
          <w:p w14:paraId="7A300873" w14:textId="1AC15D91" w:rsidR="00316646" w:rsidRPr="00707A0F" w:rsidRDefault="00783DCF" w:rsidP="0031664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Điều chỉnh kế hoạch?</w:t>
            </w:r>
          </w:p>
        </w:tc>
      </w:tr>
      <w:tr w:rsidR="00365F04" w:rsidRPr="00707A0F" w14:paraId="1D27434D" w14:textId="77777777" w:rsidTr="00D237C8">
        <w:trPr>
          <w:trHeight w:val="699"/>
        </w:trPr>
        <w:tc>
          <w:tcPr>
            <w:tcW w:w="2430" w:type="dxa"/>
            <w:tcBorders>
              <w:left w:val="nil"/>
            </w:tcBorders>
          </w:tcPr>
          <w:p w14:paraId="4FE4620D" w14:textId="02A95E9E" w:rsidR="00EF00DC" w:rsidRPr="00707A0F" w:rsidRDefault="00316646" w:rsidP="00EF00DC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 xml:space="preserve">Team không đủ </w:t>
            </w:r>
            <w:r w:rsidR="004D549E" w:rsidRPr="00707A0F">
              <w:rPr>
                <w:rFonts w:ascii="Segoe UI" w:hAnsi="Segoe UI" w:cs="Segoe UI"/>
              </w:rPr>
              <w:t>khả năng</w:t>
            </w:r>
            <w:r w:rsidRPr="00707A0F">
              <w:rPr>
                <w:rFonts w:ascii="Segoe UI" w:hAnsi="Segoe UI" w:cs="Segoe UI"/>
              </w:rPr>
              <w:t xml:space="preserve"> để thực hiện yêu cầu của khách hàng</w:t>
            </w:r>
            <w:r w:rsidR="0080340A" w:rsidRPr="00707A0F">
              <w:rPr>
                <w:rFonts w:ascii="Segoe UI" w:hAnsi="Segoe UI" w:cs="Segoe UI"/>
              </w:rPr>
              <w:t>.</w:t>
            </w:r>
          </w:p>
        </w:tc>
        <w:tc>
          <w:tcPr>
            <w:tcW w:w="2160" w:type="dxa"/>
            <w:shd w:val="clear" w:color="auto" w:fill="E9F0F6" w:themeFill="accent1" w:themeFillTint="33"/>
          </w:tcPr>
          <w:p w14:paraId="0792648B" w14:textId="69C21F7C" w:rsidR="00EF00DC" w:rsidRPr="00707A0F" w:rsidRDefault="00316646" w:rsidP="00EF00DC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Học và tiếp thu thêm kiến thức</w:t>
            </w:r>
            <w:r w:rsidR="00783DCF" w:rsidRPr="00707A0F">
              <w:rPr>
                <w:rFonts w:ascii="Segoe UI" w:hAnsi="Segoe UI" w:cs="Segoe UI"/>
              </w:rPr>
              <w:t>.</w:t>
            </w:r>
          </w:p>
        </w:tc>
        <w:tc>
          <w:tcPr>
            <w:tcW w:w="2160" w:type="dxa"/>
            <w:shd w:val="clear" w:color="auto" w:fill="F8E5DA" w:themeFill="accent2" w:themeFillTint="33"/>
          </w:tcPr>
          <w:p w14:paraId="1627D77B" w14:textId="00EB9BBC" w:rsidR="00EF00DC" w:rsidRPr="00707A0F" w:rsidRDefault="00783DCF" w:rsidP="00EF00DC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Thoả thuận lại với khách hàng.</w:t>
            </w:r>
          </w:p>
        </w:tc>
        <w:tc>
          <w:tcPr>
            <w:tcW w:w="1350" w:type="dxa"/>
            <w:shd w:val="clear" w:color="auto" w:fill="F7EFDE" w:themeFill="accent4" w:themeFillTint="33"/>
          </w:tcPr>
          <w:p w14:paraId="118238E4" w14:textId="4C306A66" w:rsidR="00EF00DC" w:rsidRPr="00707A0F" w:rsidRDefault="00783DCF" w:rsidP="00EF00DC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Chậm tiến độ dự án, tăng chi phí</w:t>
            </w:r>
          </w:p>
        </w:tc>
        <w:tc>
          <w:tcPr>
            <w:tcW w:w="1260" w:type="dxa"/>
            <w:tcBorders>
              <w:right w:val="nil"/>
            </w:tcBorders>
          </w:tcPr>
          <w:p w14:paraId="4BCD46F0" w14:textId="4C798087" w:rsidR="00EF00DC" w:rsidRPr="00707A0F" w:rsidRDefault="00783DCF" w:rsidP="00EF00DC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Có</w:t>
            </w:r>
          </w:p>
        </w:tc>
      </w:tr>
      <w:tr w:rsidR="00365F04" w:rsidRPr="00707A0F" w14:paraId="221FA8BC" w14:textId="77777777" w:rsidTr="00D237C8">
        <w:tc>
          <w:tcPr>
            <w:tcW w:w="2430" w:type="dxa"/>
            <w:tcBorders>
              <w:left w:val="nil"/>
            </w:tcBorders>
          </w:tcPr>
          <w:p w14:paraId="064D99D9" w14:textId="369F7498" w:rsidR="00EF00DC" w:rsidRPr="00707A0F" w:rsidRDefault="00783DCF" w:rsidP="00EF00DC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 xml:space="preserve">Không đồng nhất ý kiến </w:t>
            </w:r>
            <w:proofErr w:type="spellStart"/>
            <w:r w:rsidRPr="00707A0F">
              <w:rPr>
                <w:rFonts w:ascii="Segoe UI" w:hAnsi="Segoe UI" w:cs="Segoe UI"/>
              </w:rPr>
              <w:t>giữa</w:t>
            </w:r>
            <w:proofErr w:type="spellEnd"/>
            <w:r w:rsidRPr="00707A0F">
              <w:rPr>
                <w:rFonts w:ascii="Segoe UI" w:hAnsi="Segoe UI" w:cs="Segoe UI"/>
              </w:rPr>
              <w:t xml:space="preserve"> </w:t>
            </w:r>
            <w:proofErr w:type="spellStart"/>
            <w:r w:rsidRPr="00707A0F">
              <w:rPr>
                <w:rFonts w:ascii="Segoe UI" w:hAnsi="Segoe UI" w:cs="Segoe UI"/>
              </w:rPr>
              <w:t>các</w:t>
            </w:r>
            <w:proofErr w:type="spellEnd"/>
            <w:r w:rsidRPr="00707A0F">
              <w:rPr>
                <w:rFonts w:ascii="Segoe UI" w:hAnsi="Segoe UI" w:cs="Segoe UI"/>
              </w:rPr>
              <w:t xml:space="preserve"> </w:t>
            </w:r>
            <w:proofErr w:type="spellStart"/>
            <w:r w:rsidRPr="00707A0F">
              <w:rPr>
                <w:rFonts w:ascii="Segoe UI" w:hAnsi="Segoe UI" w:cs="Segoe UI"/>
              </w:rPr>
              <w:t>thành</w:t>
            </w:r>
            <w:proofErr w:type="spellEnd"/>
            <w:r w:rsidRPr="00707A0F">
              <w:rPr>
                <w:rFonts w:ascii="Segoe UI" w:hAnsi="Segoe UI" w:cs="Segoe UI"/>
              </w:rPr>
              <w:t xml:space="preserve"> </w:t>
            </w:r>
            <w:proofErr w:type="spellStart"/>
            <w:r w:rsidRPr="00707A0F">
              <w:rPr>
                <w:rFonts w:ascii="Segoe UI" w:hAnsi="Segoe UI" w:cs="Segoe UI"/>
              </w:rPr>
              <w:t>viên</w:t>
            </w:r>
            <w:proofErr w:type="spellEnd"/>
            <w:r w:rsidR="0080340A" w:rsidRPr="00707A0F">
              <w:rPr>
                <w:rFonts w:ascii="Segoe UI" w:hAnsi="Segoe UI" w:cs="Segoe UI"/>
              </w:rPr>
              <w:t>.</w:t>
            </w:r>
          </w:p>
        </w:tc>
        <w:tc>
          <w:tcPr>
            <w:tcW w:w="2160" w:type="dxa"/>
            <w:shd w:val="clear" w:color="auto" w:fill="E9F0F6" w:themeFill="accent1" w:themeFillTint="33"/>
          </w:tcPr>
          <w:p w14:paraId="6A13C823" w14:textId="4BC5ED93" w:rsidR="00EF00DC" w:rsidRPr="00707A0F" w:rsidRDefault="00783DCF" w:rsidP="00EF00DC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 xml:space="preserve">Leader đứng ra thống nhất ý kiến </w:t>
            </w:r>
            <w:proofErr w:type="spellStart"/>
            <w:r w:rsidRPr="00707A0F">
              <w:rPr>
                <w:rFonts w:ascii="Segoe UI" w:hAnsi="Segoe UI" w:cs="Segoe UI"/>
              </w:rPr>
              <w:t>giữa</w:t>
            </w:r>
            <w:proofErr w:type="spellEnd"/>
            <w:r w:rsidRPr="00707A0F">
              <w:rPr>
                <w:rFonts w:ascii="Segoe UI" w:hAnsi="Segoe UI" w:cs="Segoe UI"/>
              </w:rPr>
              <w:t xml:space="preserve"> </w:t>
            </w:r>
            <w:proofErr w:type="spellStart"/>
            <w:r w:rsidRPr="00707A0F">
              <w:rPr>
                <w:rFonts w:ascii="Segoe UI" w:hAnsi="Segoe UI" w:cs="Segoe UI"/>
              </w:rPr>
              <w:t>các</w:t>
            </w:r>
            <w:proofErr w:type="spellEnd"/>
            <w:r w:rsidRPr="00707A0F">
              <w:rPr>
                <w:rFonts w:ascii="Segoe UI" w:hAnsi="Segoe UI" w:cs="Segoe UI"/>
              </w:rPr>
              <w:t xml:space="preserve"> </w:t>
            </w:r>
            <w:proofErr w:type="spellStart"/>
            <w:r w:rsidRPr="00707A0F">
              <w:rPr>
                <w:rFonts w:ascii="Segoe UI" w:hAnsi="Segoe UI" w:cs="Segoe UI"/>
              </w:rPr>
              <w:t>thành</w:t>
            </w:r>
            <w:proofErr w:type="spellEnd"/>
            <w:r w:rsidRPr="00707A0F">
              <w:rPr>
                <w:rFonts w:ascii="Segoe UI" w:hAnsi="Segoe UI" w:cs="Segoe UI"/>
              </w:rPr>
              <w:t xml:space="preserve"> </w:t>
            </w:r>
            <w:proofErr w:type="spellStart"/>
            <w:r w:rsidRPr="00707A0F">
              <w:rPr>
                <w:rFonts w:ascii="Segoe UI" w:hAnsi="Segoe UI" w:cs="Segoe UI"/>
              </w:rPr>
              <w:t>viên</w:t>
            </w:r>
            <w:proofErr w:type="spellEnd"/>
          </w:p>
        </w:tc>
        <w:tc>
          <w:tcPr>
            <w:tcW w:w="2160" w:type="dxa"/>
            <w:shd w:val="clear" w:color="auto" w:fill="F8E5DA" w:themeFill="accent2" w:themeFillTint="33"/>
          </w:tcPr>
          <w:p w14:paraId="13F1CA4C" w14:textId="3CAA7A0F" w:rsidR="00EF00DC" w:rsidRPr="00707A0F" w:rsidRDefault="00EF00DC" w:rsidP="00EF00DC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350" w:type="dxa"/>
            <w:shd w:val="clear" w:color="auto" w:fill="F7EFDE" w:themeFill="accent4" w:themeFillTint="33"/>
          </w:tcPr>
          <w:p w14:paraId="3DEA8872" w14:textId="3FCD1202" w:rsidR="00EF00DC" w:rsidRPr="00707A0F" w:rsidRDefault="00EF00DC" w:rsidP="00EF00DC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260" w:type="dxa"/>
            <w:tcBorders>
              <w:right w:val="nil"/>
            </w:tcBorders>
          </w:tcPr>
          <w:p w14:paraId="69815826" w14:textId="1C32056A" w:rsidR="00EF00DC" w:rsidRPr="00707A0F" w:rsidRDefault="004D549E" w:rsidP="00EF00DC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Không</w:t>
            </w:r>
          </w:p>
        </w:tc>
      </w:tr>
      <w:tr w:rsidR="00365F04" w:rsidRPr="00707A0F" w14:paraId="79B57FD0" w14:textId="77777777" w:rsidTr="00D237C8">
        <w:tc>
          <w:tcPr>
            <w:tcW w:w="2430" w:type="dxa"/>
            <w:tcBorders>
              <w:left w:val="nil"/>
            </w:tcBorders>
          </w:tcPr>
          <w:p w14:paraId="33990299" w14:textId="2051F178" w:rsidR="00EF00DC" w:rsidRPr="00707A0F" w:rsidRDefault="00783DCF" w:rsidP="00EF00DC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 xml:space="preserve">Thành viên không </w:t>
            </w:r>
            <w:r w:rsidR="004D549E" w:rsidRPr="00707A0F">
              <w:rPr>
                <w:rFonts w:ascii="Segoe UI" w:hAnsi="Segoe UI" w:cs="Segoe UI"/>
              </w:rPr>
              <w:t>thực hiện công việc đã giao</w:t>
            </w:r>
            <w:r w:rsidR="0080340A" w:rsidRPr="00707A0F">
              <w:rPr>
                <w:rFonts w:ascii="Segoe UI" w:hAnsi="Segoe UI" w:cs="Segoe UI"/>
              </w:rPr>
              <w:t>/không kịp tiến độ.</w:t>
            </w:r>
          </w:p>
        </w:tc>
        <w:tc>
          <w:tcPr>
            <w:tcW w:w="2160" w:type="dxa"/>
            <w:shd w:val="clear" w:color="auto" w:fill="E9F0F6" w:themeFill="accent1" w:themeFillTint="33"/>
          </w:tcPr>
          <w:p w14:paraId="10057A4E" w14:textId="007D9828" w:rsidR="00EF00DC" w:rsidRPr="00707A0F" w:rsidRDefault="004D549E" w:rsidP="00EF00DC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 xml:space="preserve">Họp team </w:t>
            </w:r>
            <w:proofErr w:type="spellStart"/>
            <w:r w:rsidRPr="00707A0F">
              <w:rPr>
                <w:rFonts w:ascii="Segoe UI" w:hAnsi="Segoe UI" w:cs="Segoe UI"/>
              </w:rPr>
              <w:t>để</w:t>
            </w:r>
            <w:proofErr w:type="spellEnd"/>
            <w:r w:rsidRPr="00707A0F">
              <w:rPr>
                <w:rFonts w:ascii="Segoe UI" w:hAnsi="Segoe UI" w:cs="Segoe UI"/>
              </w:rPr>
              <w:t xml:space="preserve"> </w:t>
            </w:r>
            <w:proofErr w:type="spellStart"/>
            <w:r w:rsidRPr="00707A0F">
              <w:rPr>
                <w:rFonts w:ascii="Segoe UI" w:hAnsi="Segoe UI" w:cs="Segoe UI"/>
              </w:rPr>
              <w:t>thành</w:t>
            </w:r>
            <w:proofErr w:type="spellEnd"/>
            <w:r w:rsidRPr="00707A0F">
              <w:rPr>
                <w:rFonts w:ascii="Segoe UI" w:hAnsi="Segoe UI" w:cs="Segoe UI"/>
              </w:rPr>
              <w:t xml:space="preserve"> </w:t>
            </w:r>
            <w:proofErr w:type="spellStart"/>
            <w:r w:rsidRPr="00707A0F">
              <w:rPr>
                <w:rFonts w:ascii="Segoe UI" w:hAnsi="Segoe UI" w:cs="Segoe UI"/>
              </w:rPr>
              <w:t>viên</w:t>
            </w:r>
            <w:proofErr w:type="spellEnd"/>
            <w:r w:rsidRPr="00707A0F">
              <w:rPr>
                <w:rFonts w:ascii="Segoe UI" w:hAnsi="Segoe UI" w:cs="Segoe UI"/>
              </w:rPr>
              <w:t xml:space="preserve"> </w:t>
            </w:r>
            <w:proofErr w:type="spellStart"/>
            <w:r w:rsidRPr="00707A0F">
              <w:rPr>
                <w:rFonts w:ascii="Segoe UI" w:hAnsi="Segoe UI" w:cs="Segoe UI"/>
              </w:rPr>
              <w:t>đưa</w:t>
            </w:r>
            <w:proofErr w:type="spellEnd"/>
            <w:r w:rsidRPr="00707A0F">
              <w:rPr>
                <w:rFonts w:ascii="Segoe UI" w:hAnsi="Segoe UI" w:cs="Segoe UI"/>
              </w:rPr>
              <w:t xml:space="preserve"> ý </w:t>
            </w:r>
            <w:proofErr w:type="spellStart"/>
            <w:r w:rsidRPr="00707A0F">
              <w:rPr>
                <w:rFonts w:ascii="Segoe UI" w:hAnsi="Segoe UI" w:cs="Segoe UI"/>
              </w:rPr>
              <w:t>kiến</w:t>
            </w:r>
            <w:proofErr w:type="spellEnd"/>
            <w:r w:rsidRPr="00707A0F">
              <w:rPr>
                <w:rFonts w:ascii="Segoe UI" w:hAnsi="Segoe UI" w:cs="Segoe UI"/>
              </w:rPr>
              <w:t xml:space="preserve"> về công việc của mình và điều chỉnh cho hợp lí</w:t>
            </w:r>
            <w:r w:rsidR="00D237C8">
              <w:rPr>
                <w:rFonts w:ascii="Segoe UI" w:hAnsi="Segoe UI" w:cs="Segoe UI"/>
              </w:rPr>
              <w:t>.</w:t>
            </w:r>
          </w:p>
        </w:tc>
        <w:tc>
          <w:tcPr>
            <w:tcW w:w="2160" w:type="dxa"/>
            <w:shd w:val="clear" w:color="auto" w:fill="F8E5DA" w:themeFill="accent2" w:themeFillTint="33"/>
          </w:tcPr>
          <w:p w14:paraId="3D31CA31" w14:textId="3AFBEFB4" w:rsidR="00EF00DC" w:rsidRPr="00707A0F" w:rsidRDefault="004D549E" w:rsidP="00EF00DC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Thay thế thành viên</w:t>
            </w:r>
          </w:p>
        </w:tc>
        <w:tc>
          <w:tcPr>
            <w:tcW w:w="1350" w:type="dxa"/>
            <w:shd w:val="clear" w:color="auto" w:fill="F7EFDE" w:themeFill="accent4" w:themeFillTint="33"/>
          </w:tcPr>
          <w:p w14:paraId="3A269B0F" w14:textId="4C5D8975" w:rsidR="00EF00DC" w:rsidRPr="00707A0F" w:rsidRDefault="004D549E" w:rsidP="00EF00DC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Chậm tiến độ dự án</w:t>
            </w:r>
          </w:p>
        </w:tc>
        <w:tc>
          <w:tcPr>
            <w:tcW w:w="1260" w:type="dxa"/>
            <w:tcBorders>
              <w:right w:val="nil"/>
            </w:tcBorders>
          </w:tcPr>
          <w:p w14:paraId="76175F72" w14:textId="5D7F00D9" w:rsidR="00EF00DC" w:rsidRPr="00707A0F" w:rsidRDefault="00783DCF" w:rsidP="00EF00DC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Có</w:t>
            </w:r>
          </w:p>
        </w:tc>
      </w:tr>
      <w:tr w:rsidR="00707A0F" w:rsidRPr="00707A0F" w14:paraId="451D6EAB" w14:textId="77777777" w:rsidTr="00D237C8">
        <w:tc>
          <w:tcPr>
            <w:tcW w:w="2430" w:type="dxa"/>
            <w:tcBorders>
              <w:left w:val="nil"/>
            </w:tcBorders>
          </w:tcPr>
          <w:p w14:paraId="176A1642" w14:textId="72C88C5C" w:rsidR="00707A0F" w:rsidRPr="00707A0F" w:rsidRDefault="00707A0F" w:rsidP="00707A0F">
            <w:pPr>
              <w:pStyle w:val="Tabletext"/>
              <w:ind w:left="0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Dự án không kịp tiến độ</w:t>
            </w:r>
          </w:p>
        </w:tc>
        <w:tc>
          <w:tcPr>
            <w:tcW w:w="2160" w:type="dxa"/>
            <w:shd w:val="clear" w:color="auto" w:fill="E9F0F6" w:themeFill="accent1" w:themeFillTint="33"/>
          </w:tcPr>
          <w:p w14:paraId="5BE49D22" w14:textId="351C5BBB" w:rsidR="00707A0F" w:rsidRPr="00707A0F" w:rsidRDefault="00707A0F" w:rsidP="00707A0F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Leader chịu trách nhiệm và thoả thuận lại với khách hàng</w:t>
            </w:r>
          </w:p>
        </w:tc>
        <w:tc>
          <w:tcPr>
            <w:tcW w:w="2160" w:type="dxa"/>
            <w:shd w:val="clear" w:color="auto" w:fill="F8E5DA" w:themeFill="accent2" w:themeFillTint="33"/>
          </w:tcPr>
          <w:p w14:paraId="6C6CF78E" w14:textId="77777777" w:rsidR="00707A0F" w:rsidRPr="00707A0F" w:rsidRDefault="00707A0F" w:rsidP="00707A0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350" w:type="dxa"/>
            <w:shd w:val="clear" w:color="auto" w:fill="F7EFDE" w:themeFill="accent4" w:themeFillTint="33"/>
          </w:tcPr>
          <w:p w14:paraId="2B61EEC9" w14:textId="25C0F179" w:rsidR="00707A0F" w:rsidRPr="00707A0F" w:rsidRDefault="00707A0F" w:rsidP="00707A0F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Chậm tiến độ dự án, tăng chi phí</w:t>
            </w:r>
          </w:p>
        </w:tc>
        <w:tc>
          <w:tcPr>
            <w:tcW w:w="1260" w:type="dxa"/>
            <w:tcBorders>
              <w:right w:val="nil"/>
            </w:tcBorders>
          </w:tcPr>
          <w:p w14:paraId="67125395" w14:textId="604700FE" w:rsidR="00707A0F" w:rsidRPr="00707A0F" w:rsidRDefault="00707A0F" w:rsidP="00707A0F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Có</w:t>
            </w:r>
          </w:p>
        </w:tc>
      </w:tr>
    </w:tbl>
    <w:p w14:paraId="0D1E2C53" w14:textId="65ABFC6E" w:rsidR="00EF00DC" w:rsidRPr="00707A0F" w:rsidRDefault="00EF00DC" w:rsidP="00EF00DC">
      <w:pPr>
        <w:rPr>
          <w:rFonts w:ascii="Segoe UI" w:hAnsi="Segoe UI" w:cs="Segoe UI"/>
        </w:rPr>
      </w:pPr>
    </w:p>
    <w:p w14:paraId="32FBCE5D" w14:textId="099B76C2" w:rsidR="006E3FC6" w:rsidRPr="00707A0F" w:rsidRDefault="0080340A" w:rsidP="006E3FC6">
      <w:pPr>
        <w:pStyle w:val="Heading3"/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 xml:space="preserve">Các </w:t>
      </w:r>
      <w:r w:rsidR="006E3FC6" w:rsidRPr="00707A0F">
        <w:rPr>
          <w:rFonts w:ascii="Segoe UI" w:hAnsi="Segoe UI" w:cs="Segoe UI"/>
        </w:rPr>
        <w:t>vấn đề</w:t>
      </w:r>
      <w:r w:rsidRPr="00707A0F">
        <w:rPr>
          <w:rFonts w:ascii="Segoe UI" w:hAnsi="Segoe UI" w:cs="Segoe UI"/>
        </w:rPr>
        <w:t xml:space="preserve"> bên ngoài</w:t>
      </w:r>
    </w:p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racking risks and issues"/>
      </w:tblPr>
      <w:tblGrid>
        <w:gridCol w:w="2430"/>
        <w:gridCol w:w="2160"/>
        <w:gridCol w:w="2160"/>
        <w:gridCol w:w="1350"/>
        <w:gridCol w:w="1260"/>
      </w:tblGrid>
      <w:tr w:rsidR="006E3FC6" w:rsidRPr="00707A0F" w14:paraId="6C11690D" w14:textId="77777777" w:rsidTr="00707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30" w:type="dxa"/>
            <w:tcBorders>
              <w:top w:val="nil"/>
              <w:left w:val="nil"/>
            </w:tcBorders>
            <w:vAlign w:val="bottom"/>
          </w:tcPr>
          <w:p w14:paraId="694B6EE7" w14:textId="77777777" w:rsidR="006E3FC6" w:rsidRPr="00707A0F" w:rsidRDefault="006E3FC6" w:rsidP="00F37448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Vấn đề</w:t>
            </w:r>
          </w:p>
        </w:tc>
        <w:tc>
          <w:tcPr>
            <w:tcW w:w="2160" w:type="dxa"/>
            <w:tcBorders>
              <w:top w:val="nil"/>
            </w:tcBorders>
            <w:vAlign w:val="bottom"/>
          </w:tcPr>
          <w:p w14:paraId="0DEA73CB" w14:textId="77777777" w:rsidR="006E3FC6" w:rsidRPr="00707A0F" w:rsidRDefault="006E3FC6" w:rsidP="00F37448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Hướng giải quyết 1</w:t>
            </w:r>
          </w:p>
        </w:tc>
        <w:tc>
          <w:tcPr>
            <w:tcW w:w="2160" w:type="dxa"/>
            <w:tcBorders>
              <w:top w:val="nil"/>
            </w:tcBorders>
            <w:vAlign w:val="bottom"/>
          </w:tcPr>
          <w:p w14:paraId="7668E2B2" w14:textId="77777777" w:rsidR="006E3FC6" w:rsidRPr="00707A0F" w:rsidRDefault="006E3FC6" w:rsidP="00F37448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Hướng giải quyết 2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30CDD075" w14:textId="77777777" w:rsidR="006E3FC6" w:rsidRPr="00707A0F" w:rsidRDefault="006E3FC6" w:rsidP="00F37448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 xml:space="preserve">Ảnh hưởng </w:t>
            </w:r>
          </w:p>
        </w:tc>
        <w:tc>
          <w:tcPr>
            <w:tcW w:w="1260" w:type="dxa"/>
            <w:tcBorders>
              <w:top w:val="nil"/>
              <w:right w:val="nil"/>
            </w:tcBorders>
            <w:vAlign w:val="bottom"/>
          </w:tcPr>
          <w:p w14:paraId="62C2F3D7" w14:textId="77777777" w:rsidR="006E3FC6" w:rsidRPr="00707A0F" w:rsidRDefault="006E3FC6" w:rsidP="00F37448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Điều chỉnh kế hoạch?</w:t>
            </w:r>
          </w:p>
        </w:tc>
      </w:tr>
      <w:tr w:rsidR="006E3FC6" w:rsidRPr="00707A0F" w14:paraId="47DDE0A9" w14:textId="77777777" w:rsidTr="00707A0F">
        <w:tc>
          <w:tcPr>
            <w:tcW w:w="2430" w:type="dxa"/>
            <w:tcBorders>
              <w:left w:val="nil"/>
            </w:tcBorders>
          </w:tcPr>
          <w:p w14:paraId="72F811C7" w14:textId="5F44B19A" w:rsidR="006E3FC6" w:rsidRPr="00707A0F" w:rsidRDefault="00707A0F" w:rsidP="006E3FC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Team k</w:t>
            </w:r>
            <w:r w:rsidR="006E3FC6" w:rsidRPr="00707A0F">
              <w:rPr>
                <w:rFonts w:ascii="Segoe UI" w:hAnsi="Segoe UI" w:cs="Segoe UI"/>
              </w:rPr>
              <w:t>hông đủ khả năng về cơ sở vật chất</w:t>
            </w:r>
          </w:p>
        </w:tc>
        <w:tc>
          <w:tcPr>
            <w:tcW w:w="2160" w:type="dxa"/>
            <w:shd w:val="clear" w:color="auto" w:fill="E9F0F6" w:themeFill="accent1" w:themeFillTint="33"/>
          </w:tcPr>
          <w:p w14:paraId="31CEFB73" w14:textId="01169A40" w:rsidR="006E3FC6" w:rsidRPr="00707A0F" w:rsidRDefault="006E3FC6" w:rsidP="006E3FC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Thoả thuận lại với khách hàng.</w:t>
            </w:r>
          </w:p>
        </w:tc>
        <w:tc>
          <w:tcPr>
            <w:tcW w:w="2160" w:type="dxa"/>
            <w:shd w:val="clear" w:color="auto" w:fill="F8E5DA" w:themeFill="accent2" w:themeFillTint="33"/>
          </w:tcPr>
          <w:p w14:paraId="6C9143DD" w14:textId="03070A14" w:rsidR="006E3FC6" w:rsidRPr="00707A0F" w:rsidRDefault="00707A0F" w:rsidP="006E3FC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Ngừng hợp tác</w:t>
            </w:r>
          </w:p>
        </w:tc>
        <w:tc>
          <w:tcPr>
            <w:tcW w:w="1350" w:type="dxa"/>
            <w:shd w:val="clear" w:color="auto" w:fill="F7EFDE" w:themeFill="accent4" w:themeFillTint="33"/>
          </w:tcPr>
          <w:p w14:paraId="1BE5745E" w14:textId="77777777" w:rsidR="006E3FC6" w:rsidRPr="00707A0F" w:rsidRDefault="006E3FC6" w:rsidP="006E3FC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Chậm tiến độ dự án, tăng chi phí</w:t>
            </w:r>
          </w:p>
        </w:tc>
        <w:tc>
          <w:tcPr>
            <w:tcW w:w="1260" w:type="dxa"/>
            <w:tcBorders>
              <w:right w:val="nil"/>
            </w:tcBorders>
          </w:tcPr>
          <w:p w14:paraId="4CADF005" w14:textId="77777777" w:rsidR="006E3FC6" w:rsidRPr="00707A0F" w:rsidRDefault="006E3FC6" w:rsidP="006E3FC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Có</w:t>
            </w:r>
          </w:p>
        </w:tc>
      </w:tr>
      <w:tr w:rsidR="006E3FC6" w:rsidRPr="00707A0F" w14:paraId="10C512F7" w14:textId="77777777" w:rsidTr="00707A0F">
        <w:tc>
          <w:tcPr>
            <w:tcW w:w="2430" w:type="dxa"/>
            <w:tcBorders>
              <w:left w:val="nil"/>
            </w:tcBorders>
          </w:tcPr>
          <w:p w14:paraId="26007C01" w14:textId="2A3F4B68" w:rsidR="006E3FC6" w:rsidRPr="00707A0F" w:rsidRDefault="006E3FC6" w:rsidP="006E3FC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Các chức năng không đúng với yêu cầu</w:t>
            </w:r>
          </w:p>
        </w:tc>
        <w:tc>
          <w:tcPr>
            <w:tcW w:w="2160" w:type="dxa"/>
            <w:shd w:val="clear" w:color="auto" w:fill="E9F0F6" w:themeFill="accent1" w:themeFillTint="33"/>
          </w:tcPr>
          <w:p w14:paraId="7BA1E636" w14:textId="00FCC08A" w:rsidR="006E3FC6" w:rsidRPr="00707A0F" w:rsidRDefault="006E3FC6" w:rsidP="006E3FC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Chịu trách nhiệm với khách hàng, chỉnh sửa lại kế hoạch và thoả thuận lại với khách hàng.</w:t>
            </w:r>
          </w:p>
        </w:tc>
        <w:tc>
          <w:tcPr>
            <w:tcW w:w="2160" w:type="dxa"/>
            <w:shd w:val="clear" w:color="auto" w:fill="F8E5DA" w:themeFill="accent2" w:themeFillTint="33"/>
          </w:tcPr>
          <w:p w14:paraId="0D099A22" w14:textId="6B7ABD87" w:rsidR="006E3FC6" w:rsidRPr="00707A0F" w:rsidRDefault="006E3FC6" w:rsidP="006E3FC6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350" w:type="dxa"/>
            <w:shd w:val="clear" w:color="auto" w:fill="F7EFDE" w:themeFill="accent4" w:themeFillTint="33"/>
          </w:tcPr>
          <w:p w14:paraId="446ACF36" w14:textId="352F5AB9" w:rsidR="006E3FC6" w:rsidRPr="00707A0F" w:rsidRDefault="006E3FC6" w:rsidP="006E3FC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Chậm tiến độ dự án, tăng chi phí</w:t>
            </w:r>
          </w:p>
        </w:tc>
        <w:tc>
          <w:tcPr>
            <w:tcW w:w="1260" w:type="dxa"/>
            <w:tcBorders>
              <w:right w:val="nil"/>
            </w:tcBorders>
          </w:tcPr>
          <w:p w14:paraId="509C21AF" w14:textId="349CFD0F" w:rsidR="006E3FC6" w:rsidRPr="00707A0F" w:rsidRDefault="006E3FC6" w:rsidP="006E3FC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Có</w:t>
            </w:r>
          </w:p>
        </w:tc>
      </w:tr>
      <w:tr w:rsidR="006E3FC6" w:rsidRPr="00707A0F" w14:paraId="35CE01F1" w14:textId="77777777" w:rsidTr="00707A0F">
        <w:tc>
          <w:tcPr>
            <w:tcW w:w="2430" w:type="dxa"/>
            <w:tcBorders>
              <w:left w:val="nil"/>
            </w:tcBorders>
          </w:tcPr>
          <w:p w14:paraId="73753FC8" w14:textId="23127931" w:rsidR="006E3FC6" w:rsidRPr="00707A0F" w:rsidRDefault="006E3FC6" w:rsidP="006E3FC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Khách hàng thay đổi yêu cầu</w:t>
            </w:r>
          </w:p>
        </w:tc>
        <w:tc>
          <w:tcPr>
            <w:tcW w:w="2160" w:type="dxa"/>
            <w:shd w:val="clear" w:color="auto" w:fill="E9F0F6" w:themeFill="accent1" w:themeFillTint="33"/>
          </w:tcPr>
          <w:p w14:paraId="741CC261" w14:textId="47E22C3C" w:rsidR="006E3FC6" w:rsidRPr="00707A0F" w:rsidRDefault="006E3FC6" w:rsidP="006E3FC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Điều chỉnh/lập lại kế hoạch phù hợp,</w:t>
            </w:r>
          </w:p>
        </w:tc>
        <w:tc>
          <w:tcPr>
            <w:tcW w:w="2160" w:type="dxa"/>
            <w:shd w:val="clear" w:color="auto" w:fill="F8E5DA" w:themeFill="accent2" w:themeFillTint="33"/>
          </w:tcPr>
          <w:p w14:paraId="0E5A04A5" w14:textId="4C850908" w:rsidR="006E3FC6" w:rsidRPr="00707A0F" w:rsidRDefault="006E3FC6" w:rsidP="006E3FC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Thoả thuận lại với khách hàng.</w:t>
            </w:r>
          </w:p>
        </w:tc>
        <w:tc>
          <w:tcPr>
            <w:tcW w:w="1350" w:type="dxa"/>
            <w:shd w:val="clear" w:color="auto" w:fill="F7EFDE" w:themeFill="accent4" w:themeFillTint="33"/>
          </w:tcPr>
          <w:p w14:paraId="2E70D5BB" w14:textId="5D5789F7" w:rsidR="006E3FC6" w:rsidRPr="00707A0F" w:rsidRDefault="006E3FC6" w:rsidP="006E3FC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Chậm tiến độ dự án, tăng chi phí</w:t>
            </w:r>
          </w:p>
        </w:tc>
        <w:tc>
          <w:tcPr>
            <w:tcW w:w="1260" w:type="dxa"/>
            <w:tcBorders>
              <w:right w:val="nil"/>
            </w:tcBorders>
          </w:tcPr>
          <w:p w14:paraId="39C42BB8" w14:textId="6AA32948" w:rsidR="006E3FC6" w:rsidRPr="00707A0F" w:rsidRDefault="006E3FC6" w:rsidP="006E3FC6">
            <w:pPr>
              <w:pStyle w:val="Tabletext"/>
              <w:rPr>
                <w:rFonts w:ascii="Segoe UI" w:hAnsi="Segoe UI" w:cs="Segoe UI"/>
              </w:rPr>
            </w:pPr>
            <w:r w:rsidRPr="00707A0F">
              <w:rPr>
                <w:rFonts w:ascii="Segoe UI" w:hAnsi="Segoe UI" w:cs="Segoe UI"/>
              </w:rPr>
              <w:t>Có</w:t>
            </w:r>
          </w:p>
        </w:tc>
      </w:tr>
    </w:tbl>
    <w:p w14:paraId="0D8959EC" w14:textId="77777777" w:rsidR="006E3FC6" w:rsidRPr="00707A0F" w:rsidRDefault="006E3FC6" w:rsidP="006E3FC6">
      <w:pPr>
        <w:rPr>
          <w:rFonts w:ascii="Segoe UI" w:hAnsi="Segoe UI" w:cs="Segoe UI"/>
        </w:rPr>
      </w:pPr>
    </w:p>
    <w:p w14:paraId="28E6A3B7" w14:textId="77777777" w:rsidR="00EF00DC" w:rsidRPr="00707A0F" w:rsidRDefault="00EF00DC" w:rsidP="00365F04">
      <w:pPr>
        <w:ind w:left="0"/>
        <w:rPr>
          <w:rFonts w:ascii="Segoe UI" w:hAnsi="Segoe UI" w:cs="Segoe UI"/>
        </w:rPr>
      </w:pPr>
    </w:p>
    <w:p w14:paraId="645EEB9E" w14:textId="75256771" w:rsidR="00907CBB" w:rsidRPr="00707A0F" w:rsidRDefault="00D9365B">
      <w:pPr>
        <w:pStyle w:val="Heading2"/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>5</w:t>
      </w:r>
      <w:r w:rsidR="00E469D0" w:rsidRPr="00707A0F">
        <w:rPr>
          <w:rFonts w:ascii="Segoe UI" w:hAnsi="Segoe UI" w:cs="Segoe UI"/>
        </w:rPr>
        <w:t xml:space="preserve">.Chi phí </w:t>
      </w:r>
      <w:r w:rsidR="0080663F" w:rsidRPr="00707A0F">
        <w:rPr>
          <w:rFonts w:ascii="Segoe UI" w:hAnsi="Segoe UI" w:cs="Segoe UI"/>
        </w:rPr>
        <w:t>dự kiến</w:t>
      </w:r>
    </w:p>
    <w:p w14:paraId="28820064" w14:textId="2E109B3C" w:rsidR="00907CBB" w:rsidRPr="00707A0F" w:rsidRDefault="00E469D0">
      <w:pPr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>- Về thời gian: Dự kiến 10 tuần</w:t>
      </w:r>
      <w:r w:rsidR="0080663F" w:rsidRPr="00707A0F">
        <w:rPr>
          <w:rFonts w:ascii="Segoe UI" w:hAnsi="Segoe UI" w:cs="Segoe UI"/>
        </w:rPr>
        <w:t xml:space="preserve"> (nếu không có rủi ro nghiêm trọng xảy ra).</w:t>
      </w:r>
    </w:p>
    <w:p w14:paraId="4F385D66" w14:textId="358F5847" w:rsidR="0080663F" w:rsidRPr="00707A0F" w:rsidRDefault="0080663F" w:rsidP="0080663F">
      <w:pPr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>- Về tiền bạc: Tổng chi phí dự kiến là 1</w:t>
      </w:r>
      <w:r w:rsidR="005A4BCA" w:rsidRPr="00707A0F">
        <w:rPr>
          <w:rFonts w:ascii="Segoe UI" w:hAnsi="Segoe UI" w:cs="Segoe UI"/>
        </w:rPr>
        <w:t>5</w:t>
      </w:r>
      <w:r w:rsidRPr="00707A0F">
        <w:rPr>
          <w:rFonts w:ascii="Segoe UI" w:hAnsi="Segoe UI" w:cs="Segoe UI"/>
        </w:rPr>
        <w:t xml:space="preserve"> triệu bao gồm</w:t>
      </w:r>
    </w:p>
    <w:p w14:paraId="0DDCC4AC" w14:textId="1149F204" w:rsidR="0080663F" w:rsidRPr="00707A0F" w:rsidRDefault="0080663F" w:rsidP="0080663F">
      <w:pPr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ab/>
        <w:t>+ Phí phát triển phần mềm:</w:t>
      </w:r>
      <w:r w:rsidR="00714180">
        <w:rPr>
          <w:rFonts w:ascii="Segoe UI" w:hAnsi="Segoe UI" w:cs="Segoe UI"/>
        </w:rPr>
        <w:t xml:space="preserve"> </w:t>
      </w:r>
      <w:r w:rsidR="005A4BCA" w:rsidRPr="00707A0F">
        <w:rPr>
          <w:rFonts w:ascii="Segoe UI" w:hAnsi="Segoe UI" w:cs="Segoe UI"/>
        </w:rPr>
        <w:t>8</w:t>
      </w:r>
      <w:r w:rsidRPr="00707A0F">
        <w:rPr>
          <w:rFonts w:ascii="Segoe UI" w:hAnsi="Segoe UI" w:cs="Segoe UI"/>
        </w:rPr>
        <w:t xml:space="preserve"> triệu.</w:t>
      </w:r>
    </w:p>
    <w:p w14:paraId="23244BBE" w14:textId="702F45EB" w:rsidR="0080663F" w:rsidRPr="00707A0F" w:rsidRDefault="0080663F" w:rsidP="0080663F">
      <w:pPr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ab/>
        <w:t>+ Phí học kiến thức mới theo yêu cầu cho Dev và Tester: 3 triệu.</w:t>
      </w:r>
    </w:p>
    <w:p w14:paraId="1309E5D7" w14:textId="4B308ED0" w:rsidR="0080663F" w:rsidRPr="00707A0F" w:rsidRDefault="0080663F" w:rsidP="0080663F">
      <w:pPr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ab/>
        <w:t xml:space="preserve">+ Phí tạo </w:t>
      </w:r>
      <w:r w:rsidR="005A4BCA" w:rsidRPr="00707A0F">
        <w:rPr>
          <w:rFonts w:ascii="Segoe UI" w:hAnsi="Segoe UI" w:cs="Segoe UI"/>
        </w:rPr>
        <w:t>điều kiện</w:t>
      </w:r>
      <w:r w:rsidRPr="00707A0F">
        <w:rPr>
          <w:rFonts w:ascii="Segoe UI" w:hAnsi="Segoe UI" w:cs="Segoe UI"/>
        </w:rPr>
        <w:t xml:space="preserve"> thuận lợi cho các thành viên trong team để theo kịp tiến độ dự án: 2 triệu.</w:t>
      </w:r>
    </w:p>
    <w:p w14:paraId="70EA7AAD" w14:textId="49EA3296" w:rsidR="005A4BCA" w:rsidRPr="00707A0F" w:rsidRDefault="005A4BCA" w:rsidP="0080663F">
      <w:pPr>
        <w:rPr>
          <w:rFonts w:ascii="Segoe UI" w:hAnsi="Segoe UI" w:cs="Segoe UI"/>
        </w:rPr>
      </w:pPr>
      <w:r w:rsidRPr="00707A0F">
        <w:rPr>
          <w:rFonts w:ascii="Segoe UI" w:hAnsi="Segoe UI" w:cs="Segoe UI"/>
        </w:rPr>
        <w:tab/>
        <w:t>+ Phí phát sinh: 2 triệu.</w:t>
      </w:r>
    </w:p>
    <w:p w14:paraId="6B5DDDC5" w14:textId="05ECC2DC" w:rsidR="00907CBB" w:rsidRPr="00707A0F" w:rsidRDefault="00907CBB" w:rsidP="00707A0F">
      <w:pPr>
        <w:pStyle w:val="Heading2"/>
        <w:rPr>
          <w:rFonts w:ascii="Segoe UI" w:hAnsi="Segoe UI" w:cs="Segoe UI"/>
        </w:rPr>
      </w:pPr>
    </w:p>
    <w:sectPr w:rsidR="00907CBB" w:rsidRPr="00707A0F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28DDD" w14:textId="77777777" w:rsidR="004B5FF5" w:rsidRDefault="004B5FF5">
      <w:r>
        <w:separator/>
      </w:r>
    </w:p>
    <w:p w14:paraId="69292715" w14:textId="77777777" w:rsidR="004B5FF5" w:rsidRDefault="004B5FF5"/>
  </w:endnote>
  <w:endnote w:type="continuationSeparator" w:id="0">
    <w:p w14:paraId="5E7551A6" w14:textId="77777777" w:rsidR="004B5FF5" w:rsidRDefault="004B5FF5">
      <w:r>
        <w:continuationSeparator/>
      </w:r>
    </w:p>
    <w:p w14:paraId="55CA3621" w14:textId="77777777" w:rsidR="004B5FF5" w:rsidRDefault="004B5F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EF00DC" w14:paraId="1EA883B1" w14:textId="77777777" w:rsidTr="00B87079">
      <w:tc>
        <w:tcPr>
          <w:tcW w:w="750" w:type="pct"/>
        </w:tcPr>
        <w:p w14:paraId="60613A83" w14:textId="1A39F1C9" w:rsidR="00EF00DC" w:rsidRDefault="00EF00DC" w:rsidP="00552EE9">
          <w:pPr>
            <w:pStyle w:val="Footer"/>
          </w:pPr>
          <w:r>
            <w:t>Rampage</w:t>
          </w:r>
        </w:p>
      </w:tc>
      <w:tc>
        <w:tcPr>
          <w:tcW w:w="3500" w:type="pct"/>
        </w:tcPr>
        <w:p w14:paraId="0D0EA51C" w14:textId="2451FC07" w:rsidR="00EF00DC" w:rsidRDefault="004B5FF5" w:rsidP="00B87079">
          <w:pPr>
            <w:pStyle w:val="Footer"/>
            <w:jc w:val="center"/>
          </w:pPr>
          <w:sdt>
            <w:sdtPr>
              <w:rPr>
                <w:color w:val="FFFFFF" w:themeColor="background1"/>
              </w:rPr>
              <w:alias w:val="Title:"/>
              <w:tag w:val="Title:"/>
              <w:id w:val="1144241896"/>
              <w:placeholder>
                <w:docPart w:val="089064D92C2E4B0E8FE18B8CD1BA31F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EF00DC" w:rsidRPr="00444E1A">
                <w:rPr>
                  <w:color w:val="FFFFFF" w:themeColor="background1"/>
                </w:rPr>
                <w:t>I.Giới Thiệu</w:t>
              </w:r>
            </w:sdtContent>
          </w:sdt>
        </w:p>
      </w:tc>
      <w:tc>
        <w:tcPr>
          <w:tcW w:w="750" w:type="pct"/>
        </w:tcPr>
        <w:p w14:paraId="05E0DDC5" w14:textId="77777777" w:rsidR="00EF00DC" w:rsidRDefault="00EF00DC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41D0EED3" w14:textId="77777777" w:rsidR="00EF00DC" w:rsidRDefault="00EF0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5143D" w14:textId="3AF651A9" w:rsidR="00EF00DC" w:rsidRDefault="00EF00DC" w:rsidP="00396A8B">
    <w:pPr>
      <w:pStyle w:val="Footer"/>
    </w:pPr>
    <w:r>
      <w:t>Rampage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F90A0" w14:textId="77777777" w:rsidR="004B5FF5" w:rsidRDefault="004B5FF5">
      <w:r>
        <w:separator/>
      </w:r>
    </w:p>
    <w:p w14:paraId="632C155A" w14:textId="77777777" w:rsidR="004B5FF5" w:rsidRDefault="004B5FF5"/>
  </w:footnote>
  <w:footnote w:type="continuationSeparator" w:id="0">
    <w:p w14:paraId="72B07C20" w14:textId="77777777" w:rsidR="004B5FF5" w:rsidRDefault="004B5FF5">
      <w:r>
        <w:continuationSeparator/>
      </w:r>
    </w:p>
    <w:p w14:paraId="7796CFE2" w14:textId="77777777" w:rsidR="004B5FF5" w:rsidRDefault="004B5F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ABCD0" w14:textId="77777777" w:rsidR="00EF00DC" w:rsidRDefault="00EF00DC">
    <w:pPr>
      <w:pStyle w:val="Header"/>
    </w:pPr>
  </w:p>
  <w:p w14:paraId="4403B1C2" w14:textId="372A0ABD" w:rsidR="00EF00DC" w:rsidRDefault="00EF00DC">
    <w:pPr>
      <w:pStyle w:val="Header"/>
    </w:pPr>
    <w:r>
      <w:t>Save My Money Project</w:t>
    </w:r>
  </w:p>
  <w:p w14:paraId="02E9C32E" w14:textId="77777777" w:rsidR="00EF00DC" w:rsidRDefault="00EF0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04247" w14:textId="77777777" w:rsidR="00EF00DC" w:rsidRDefault="00EF00D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68C950C" wp14:editId="5A3EAE3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68B462C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52CE8"/>
    <w:multiLevelType w:val="hybridMultilevel"/>
    <w:tmpl w:val="ED4E613C"/>
    <w:lvl w:ilvl="0" w:tplc="2118FDEC">
      <w:start w:val="2"/>
      <w:numFmt w:val="bullet"/>
      <w:lvlText w:val="-"/>
      <w:lvlJc w:val="left"/>
      <w:pPr>
        <w:ind w:left="432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1600422B"/>
    <w:multiLevelType w:val="hybridMultilevel"/>
    <w:tmpl w:val="1D6044D0"/>
    <w:lvl w:ilvl="0" w:tplc="566CBDB4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C010E"/>
    <w:multiLevelType w:val="hybridMultilevel"/>
    <w:tmpl w:val="0986A25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35716020"/>
    <w:multiLevelType w:val="hybridMultilevel"/>
    <w:tmpl w:val="4D92415C"/>
    <w:lvl w:ilvl="0" w:tplc="477CB2FE">
      <w:start w:val="4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3AFE56AA"/>
    <w:multiLevelType w:val="hybridMultilevel"/>
    <w:tmpl w:val="FDAA0A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3B29505B"/>
    <w:multiLevelType w:val="hybridMultilevel"/>
    <w:tmpl w:val="20666170"/>
    <w:lvl w:ilvl="0" w:tplc="A3AA32E6"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 w15:restartNumberingAfterBreak="0">
    <w:nsid w:val="4F302157"/>
    <w:multiLevelType w:val="hybridMultilevel"/>
    <w:tmpl w:val="65FC0792"/>
    <w:lvl w:ilvl="0" w:tplc="9722789C">
      <w:start w:val="4"/>
      <w:numFmt w:val="bullet"/>
      <w:lvlText w:val="-"/>
      <w:lvlJc w:val="left"/>
      <w:pPr>
        <w:ind w:left="432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8" w15:restartNumberingAfterBreak="0">
    <w:nsid w:val="513A6DF6"/>
    <w:multiLevelType w:val="hybridMultilevel"/>
    <w:tmpl w:val="7C008A7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F0054C7"/>
    <w:multiLevelType w:val="hybridMultilevel"/>
    <w:tmpl w:val="713C69D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7EF07FD"/>
    <w:multiLevelType w:val="hybridMultilevel"/>
    <w:tmpl w:val="FC9239E2"/>
    <w:lvl w:ilvl="0" w:tplc="1412510C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1" w15:restartNumberingAfterBreak="0">
    <w:nsid w:val="7B220D94"/>
    <w:multiLevelType w:val="hybridMultilevel"/>
    <w:tmpl w:val="EC46F346"/>
    <w:lvl w:ilvl="0" w:tplc="D83E425A">
      <w:start w:val="1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0"/>
  </w:num>
  <w:num w:numId="14">
    <w:abstractNumId w:val="17"/>
  </w:num>
  <w:num w:numId="15">
    <w:abstractNumId w:val="10"/>
  </w:num>
  <w:num w:numId="16">
    <w:abstractNumId w:val="13"/>
  </w:num>
  <w:num w:numId="17">
    <w:abstractNumId w:val="19"/>
  </w:num>
  <w:num w:numId="18">
    <w:abstractNumId w:val="18"/>
  </w:num>
  <w:num w:numId="19">
    <w:abstractNumId w:val="15"/>
  </w:num>
  <w:num w:numId="20">
    <w:abstractNumId w:val="21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83"/>
    <w:rsid w:val="00057694"/>
    <w:rsid w:val="00067E02"/>
    <w:rsid w:val="000929FE"/>
    <w:rsid w:val="000A042C"/>
    <w:rsid w:val="00107CB6"/>
    <w:rsid w:val="0012191A"/>
    <w:rsid w:val="0013333F"/>
    <w:rsid w:val="00193898"/>
    <w:rsid w:val="001D66F6"/>
    <w:rsid w:val="00291528"/>
    <w:rsid w:val="0029213A"/>
    <w:rsid w:val="002B21AE"/>
    <w:rsid w:val="00312DD5"/>
    <w:rsid w:val="00316646"/>
    <w:rsid w:val="0033593E"/>
    <w:rsid w:val="00365F04"/>
    <w:rsid w:val="00396A8B"/>
    <w:rsid w:val="003B2943"/>
    <w:rsid w:val="003C09F8"/>
    <w:rsid w:val="004271AD"/>
    <w:rsid w:val="0043149E"/>
    <w:rsid w:val="004324B1"/>
    <w:rsid w:val="0043588A"/>
    <w:rsid w:val="004404B3"/>
    <w:rsid w:val="00444E1A"/>
    <w:rsid w:val="004534A5"/>
    <w:rsid w:val="004566FA"/>
    <w:rsid w:val="00471BF0"/>
    <w:rsid w:val="0048140D"/>
    <w:rsid w:val="00495232"/>
    <w:rsid w:val="004A4EC4"/>
    <w:rsid w:val="004B5FF5"/>
    <w:rsid w:val="004D549E"/>
    <w:rsid w:val="0051630E"/>
    <w:rsid w:val="00523CEB"/>
    <w:rsid w:val="005331CA"/>
    <w:rsid w:val="005504AE"/>
    <w:rsid w:val="00552EE9"/>
    <w:rsid w:val="005A2583"/>
    <w:rsid w:val="005A4BCA"/>
    <w:rsid w:val="005A50A0"/>
    <w:rsid w:val="005B5662"/>
    <w:rsid w:val="005E6FEA"/>
    <w:rsid w:val="00660B21"/>
    <w:rsid w:val="006B0A68"/>
    <w:rsid w:val="006C757B"/>
    <w:rsid w:val="006E3FC6"/>
    <w:rsid w:val="00707A0F"/>
    <w:rsid w:val="00714180"/>
    <w:rsid w:val="00714CE5"/>
    <w:rsid w:val="00736E05"/>
    <w:rsid w:val="00783DCF"/>
    <w:rsid w:val="0080340A"/>
    <w:rsid w:val="0080663F"/>
    <w:rsid w:val="0082109E"/>
    <w:rsid w:val="00822A8D"/>
    <w:rsid w:val="00831731"/>
    <w:rsid w:val="00852FE0"/>
    <w:rsid w:val="00874542"/>
    <w:rsid w:val="008A02AE"/>
    <w:rsid w:val="00903A69"/>
    <w:rsid w:val="00907CBB"/>
    <w:rsid w:val="00913AE4"/>
    <w:rsid w:val="0092228C"/>
    <w:rsid w:val="009411A8"/>
    <w:rsid w:val="009506A1"/>
    <w:rsid w:val="00976A9B"/>
    <w:rsid w:val="009866C5"/>
    <w:rsid w:val="0099384F"/>
    <w:rsid w:val="009A32A1"/>
    <w:rsid w:val="009E4716"/>
    <w:rsid w:val="009E5D5D"/>
    <w:rsid w:val="00A0421F"/>
    <w:rsid w:val="00A12C3F"/>
    <w:rsid w:val="00A35A37"/>
    <w:rsid w:val="00A72CC5"/>
    <w:rsid w:val="00A81A99"/>
    <w:rsid w:val="00A90F1D"/>
    <w:rsid w:val="00B31889"/>
    <w:rsid w:val="00B443BF"/>
    <w:rsid w:val="00B55F12"/>
    <w:rsid w:val="00B62B64"/>
    <w:rsid w:val="00B650C8"/>
    <w:rsid w:val="00B87079"/>
    <w:rsid w:val="00BF25DD"/>
    <w:rsid w:val="00C14E1E"/>
    <w:rsid w:val="00C41938"/>
    <w:rsid w:val="00C50F66"/>
    <w:rsid w:val="00C64B77"/>
    <w:rsid w:val="00CB5473"/>
    <w:rsid w:val="00D237C8"/>
    <w:rsid w:val="00D414ED"/>
    <w:rsid w:val="00D9365B"/>
    <w:rsid w:val="00DA0B66"/>
    <w:rsid w:val="00DA3C19"/>
    <w:rsid w:val="00DA50E2"/>
    <w:rsid w:val="00DB477C"/>
    <w:rsid w:val="00E279B8"/>
    <w:rsid w:val="00E465D5"/>
    <w:rsid w:val="00E469D0"/>
    <w:rsid w:val="00E66F01"/>
    <w:rsid w:val="00E756E6"/>
    <w:rsid w:val="00EA05B8"/>
    <w:rsid w:val="00EA4807"/>
    <w:rsid w:val="00EB203B"/>
    <w:rsid w:val="00EC3236"/>
    <w:rsid w:val="00EF00DC"/>
    <w:rsid w:val="00F71453"/>
    <w:rsid w:val="00F9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184D9C"/>
  <w15:chartTrackingRefBased/>
  <w15:docId w15:val="{011D6482-53B0-4262-9FF4-45BD3398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0576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E6FEA"/>
    <w:rPr>
      <w:color w:val="605E5C"/>
      <w:shd w:val="clear" w:color="auto" w:fill="E1DFDD"/>
    </w:rPr>
  </w:style>
  <w:style w:type="table" w:styleId="GridTable5Dark-Accent5">
    <w:name w:val="Grid Table 5 Dark Accent 5"/>
    <w:basedOn w:val="TableNormal"/>
    <w:uiPriority w:val="50"/>
    <w:rsid w:val="000A04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4E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E1A"/>
    <w:rPr>
      <w:rFonts w:ascii="Segoe UI" w:hAnsi="Segoe UI" w:cs="Segoe UI"/>
      <w:sz w:val="18"/>
      <w:szCs w:val="18"/>
    </w:rPr>
  </w:style>
  <w:style w:type="table" w:styleId="ListTable4-Accent2">
    <w:name w:val="List Table 4 Accent 2"/>
    <w:basedOn w:val="TableNormal"/>
    <w:uiPriority w:val="49"/>
    <w:rsid w:val="001D66F6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1D66F6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1D66F6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mailto:hoangdac4646@gmail.com" TargetMode="Externa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Dac\AppData\Roaming\Microsoft\Templates\Project%20communication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0CF981-7567-47DE-ABF9-8D5B5FB98BF5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A179B63-62E5-4262-8AF9-0D6A8DA8CE5D}">
      <dgm:prSet phldrT="[Text]" custT="1"/>
      <dgm:spPr/>
      <dgm:t>
        <a:bodyPr/>
        <a:lstStyle/>
        <a:p>
          <a:r>
            <a:rPr lang="en-US" sz="1500" b="1"/>
            <a:t>Leader</a:t>
          </a:r>
          <a:br>
            <a:rPr lang="en-US" sz="1500"/>
          </a:br>
          <a:r>
            <a:rPr lang="en-US" sz="1500"/>
            <a:t>Nguyễn Đình Hoàng Đắc</a:t>
          </a:r>
        </a:p>
      </dgm:t>
    </dgm:pt>
    <dgm:pt modelId="{45036206-0F86-4F86-8568-C895B058E0FF}" type="parTrans" cxnId="{64AD297C-60D6-4BCA-AC9B-DD13CA94F9A4}">
      <dgm:prSet/>
      <dgm:spPr/>
      <dgm:t>
        <a:bodyPr/>
        <a:lstStyle/>
        <a:p>
          <a:endParaRPr lang="en-US"/>
        </a:p>
      </dgm:t>
    </dgm:pt>
    <dgm:pt modelId="{DE623277-7EC7-4616-8E0A-05DD77FC6779}" type="sibTrans" cxnId="{64AD297C-60D6-4BCA-AC9B-DD13CA94F9A4}">
      <dgm:prSet/>
      <dgm:spPr/>
      <dgm:t>
        <a:bodyPr/>
        <a:lstStyle/>
        <a:p>
          <a:r>
            <a:rPr lang="en-US"/>
            <a:t>Chịu trách nhiệm sản phẩm sau cùng, quản lý team</a:t>
          </a:r>
        </a:p>
      </dgm:t>
    </dgm:pt>
    <dgm:pt modelId="{79A3F2CF-A029-45C5-B4A0-AC0B46835BFF}">
      <dgm:prSet phldrT="[Text]" custT="1"/>
      <dgm:spPr/>
      <dgm:t>
        <a:bodyPr/>
        <a:lstStyle/>
        <a:p>
          <a:r>
            <a:rPr lang="en-US" sz="1400" b="1"/>
            <a:t>BA</a:t>
          </a:r>
          <a:br>
            <a:rPr lang="en-US" sz="1400"/>
          </a:br>
          <a:r>
            <a:rPr lang="en-US" sz="1400"/>
            <a:t>Vũ Tuấn Anh </a:t>
          </a:r>
        </a:p>
      </dgm:t>
    </dgm:pt>
    <dgm:pt modelId="{39FA7568-4BFF-4525-8F9D-DAB70957E8CF}" type="parTrans" cxnId="{BD358399-6AF6-4D8B-A52B-D930CDFD644D}">
      <dgm:prSet/>
      <dgm:spPr/>
      <dgm:t>
        <a:bodyPr/>
        <a:lstStyle/>
        <a:p>
          <a:endParaRPr lang="en-US"/>
        </a:p>
      </dgm:t>
    </dgm:pt>
    <dgm:pt modelId="{850A19BE-550E-42E2-A7E3-443AB608170D}" type="sibTrans" cxnId="{BD358399-6AF6-4D8B-A52B-D930CDFD644D}">
      <dgm:prSet/>
      <dgm:spPr/>
      <dgm:t>
        <a:bodyPr/>
        <a:lstStyle/>
        <a:p>
          <a:r>
            <a:rPr lang="en-US"/>
            <a:t>Chịu trách nhiệm quan hệ khách hàng</a:t>
          </a:r>
        </a:p>
      </dgm:t>
    </dgm:pt>
    <dgm:pt modelId="{57714889-88BA-4208-9085-1B33D49E05B8}">
      <dgm:prSet phldrT="[Text]" custT="1"/>
      <dgm:spPr/>
      <dgm:t>
        <a:bodyPr/>
        <a:lstStyle/>
        <a:p>
          <a:r>
            <a:rPr lang="en-US" sz="1400" b="1"/>
            <a:t>Dev</a:t>
          </a:r>
          <a:br>
            <a:rPr lang="en-US" sz="1400"/>
          </a:br>
          <a:r>
            <a:rPr lang="en-US" sz="1400"/>
            <a:t>Trương Lê Việt Danh</a:t>
          </a:r>
          <a:br>
            <a:rPr lang="en-US" sz="1400"/>
          </a:br>
          <a:r>
            <a:rPr lang="en-US" sz="1400"/>
            <a:t>Phạm Thiên Bảo  </a:t>
          </a:r>
        </a:p>
      </dgm:t>
    </dgm:pt>
    <dgm:pt modelId="{3109934A-E402-4453-B3FE-F88A2E98C4EB}" type="parTrans" cxnId="{0CF5958F-79D9-4469-9219-7B5F82B34102}">
      <dgm:prSet/>
      <dgm:spPr/>
      <dgm:t>
        <a:bodyPr/>
        <a:lstStyle/>
        <a:p>
          <a:endParaRPr lang="en-US"/>
        </a:p>
      </dgm:t>
    </dgm:pt>
    <dgm:pt modelId="{61775E78-0142-4DA5-AC59-88DADC41EA8C}" type="sibTrans" cxnId="{0CF5958F-79D9-4469-9219-7B5F82B34102}">
      <dgm:prSet/>
      <dgm:spPr/>
      <dgm:t>
        <a:bodyPr/>
        <a:lstStyle/>
        <a:p>
          <a:r>
            <a:rPr lang="en-US"/>
            <a:t>Chịu trách nhiệm phát triển sản phẩm</a:t>
          </a:r>
        </a:p>
      </dgm:t>
    </dgm:pt>
    <dgm:pt modelId="{4C1186AF-BAE1-4F99-863D-8AB9A6514FE2}">
      <dgm:prSet phldrT="[Text]" custT="1"/>
      <dgm:spPr/>
      <dgm:t>
        <a:bodyPr/>
        <a:lstStyle/>
        <a:p>
          <a:r>
            <a:rPr lang="en-US" sz="1400" b="1"/>
            <a:t>Tester</a:t>
          </a:r>
          <a:br>
            <a:rPr lang="en-US" sz="1400" b="1"/>
          </a:br>
          <a:r>
            <a:rPr lang="en-US" sz="1400"/>
            <a:t>Võ Hoàng An </a:t>
          </a:r>
          <a:endParaRPr lang="en-US" sz="1400" b="1"/>
        </a:p>
      </dgm:t>
    </dgm:pt>
    <dgm:pt modelId="{D44392A2-E8AE-499C-9D55-83F6DC338A8C}" type="parTrans" cxnId="{F5C41C5A-B67A-4CF3-AF30-C24AB668BC15}">
      <dgm:prSet/>
      <dgm:spPr/>
      <dgm:t>
        <a:bodyPr/>
        <a:lstStyle/>
        <a:p>
          <a:endParaRPr lang="en-US"/>
        </a:p>
      </dgm:t>
    </dgm:pt>
    <dgm:pt modelId="{C930850F-F1A9-4448-AA8B-A0844E86F8E6}" type="sibTrans" cxnId="{F5C41C5A-B67A-4CF3-AF30-C24AB668BC15}">
      <dgm:prSet/>
      <dgm:spPr/>
      <dgm:t>
        <a:bodyPr/>
        <a:lstStyle/>
        <a:p>
          <a:r>
            <a:rPr lang="en-US"/>
            <a:t>Chịu trách nhiệm hoàn thiện sản phẩm</a:t>
          </a:r>
        </a:p>
      </dgm:t>
    </dgm:pt>
    <dgm:pt modelId="{D008ED83-FDFE-4A6C-B385-0506C7555333}" type="pres">
      <dgm:prSet presAssocID="{310CF981-7567-47DE-ABF9-8D5B5FB98B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BC0CD1A-2785-4AF1-BE9C-0B5A2CE9824B}" type="pres">
      <dgm:prSet presAssocID="{6A179B63-62E5-4262-8AF9-0D6A8DA8CE5D}" presName="hierRoot1" presStyleCnt="0">
        <dgm:presLayoutVars>
          <dgm:hierBranch val="init"/>
        </dgm:presLayoutVars>
      </dgm:prSet>
      <dgm:spPr/>
    </dgm:pt>
    <dgm:pt modelId="{1EF3F2A7-4891-4D28-A37C-D28F85EA7E29}" type="pres">
      <dgm:prSet presAssocID="{6A179B63-62E5-4262-8AF9-0D6A8DA8CE5D}" presName="rootComposite1" presStyleCnt="0"/>
      <dgm:spPr/>
    </dgm:pt>
    <dgm:pt modelId="{78C5DD48-30AC-447A-AB05-B422057265F3}" type="pres">
      <dgm:prSet presAssocID="{6A179B63-62E5-4262-8AF9-0D6A8DA8CE5D}" presName="rootText1" presStyleLbl="node0" presStyleIdx="0" presStyleCnt="1" custScaleX="128222" custLinFactNeighborX="-4498" custLinFactNeighborY="4344">
        <dgm:presLayoutVars>
          <dgm:chMax/>
          <dgm:chPref val="3"/>
        </dgm:presLayoutVars>
      </dgm:prSet>
      <dgm:spPr/>
    </dgm:pt>
    <dgm:pt modelId="{6ACA8275-D493-4473-9D1A-5F38722C32C9}" type="pres">
      <dgm:prSet presAssocID="{6A179B63-62E5-4262-8AF9-0D6A8DA8CE5D}" presName="titleText1" presStyleLbl="fgAcc0" presStyleIdx="0" presStyleCnt="1" custScaleX="101520" custScaleY="104393" custLinFactNeighborX="204" custLinFactNeighborY="-8384">
        <dgm:presLayoutVars>
          <dgm:chMax val="0"/>
          <dgm:chPref val="0"/>
        </dgm:presLayoutVars>
      </dgm:prSet>
      <dgm:spPr/>
    </dgm:pt>
    <dgm:pt modelId="{D3B768D2-19C0-4A43-98A8-733A05A7BA4F}" type="pres">
      <dgm:prSet presAssocID="{6A179B63-62E5-4262-8AF9-0D6A8DA8CE5D}" presName="rootConnector1" presStyleLbl="node1" presStyleIdx="0" presStyleCnt="3"/>
      <dgm:spPr/>
    </dgm:pt>
    <dgm:pt modelId="{8A37611A-3707-42B5-B6CB-1D209523A21B}" type="pres">
      <dgm:prSet presAssocID="{6A179B63-62E5-4262-8AF9-0D6A8DA8CE5D}" presName="hierChild2" presStyleCnt="0"/>
      <dgm:spPr/>
    </dgm:pt>
    <dgm:pt modelId="{28239579-53CD-46C4-9552-02C47D6E20A2}" type="pres">
      <dgm:prSet presAssocID="{39FA7568-4BFF-4525-8F9D-DAB70957E8CF}" presName="Name37" presStyleLbl="parChTrans1D2" presStyleIdx="0" presStyleCnt="3"/>
      <dgm:spPr/>
    </dgm:pt>
    <dgm:pt modelId="{C3A1E5DA-DFB3-40D7-8EA3-E8D94F168C47}" type="pres">
      <dgm:prSet presAssocID="{79A3F2CF-A029-45C5-B4A0-AC0B46835BFF}" presName="hierRoot2" presStyleCnt="0">
        <dgm:presLayoutVars>
          <dgm:hierBranch val="init"/>
        </dgm:presLayoutVars>
      </dgm:prSet>
      <dgm:spPr/>
    </dgm:pt>
    <dgm:pt modelId="{6FDFC7F2-1814-491E-8F6F-6B1FBD989B96}" type="pres">
      <dgm:prSet presAssocID="{79A3F2CF-A029-45C5-B4A0-AC0B46835BFF}" presName="rootComposite" presStyleCnt="0"/>
      <dgm:spPr/>
    </dgm:pt>
    <dgm:pt modelId="{C38456B7-F793-47BF-9616-02D288CAC463}" type="pres">
      <dgm:prSet presAssocID="{79A3F2CF-A029-45C5-B4A0-AC0B46835BFF}" presName="rootText" presStyleLbl="node1" presStyleIdx="0" presStyleCnt="3">
        <dgm:presLayoutVars>
          <dgm:chMax/>
          <dgm:chPref val="3"/>
        </dgm:presLayoutVars>
      </dgm:prSet>
      <dgm:spPr/>
    </dgm:pt>
    <dgm:pt modelId="{5B9D0D01-E044-4906-8402-B2A88B2A4AB9}" type="pres">
      <dgm:prSet presAssocID="{79A3F2CF-A029-45C5-B4A0-AC0B46835BFF}" presName="titleText2" presStyleLbl="fgAcc1" presStyleIdx="0" presStyleCnt="3">
        <dgm:presLayoutVars>
          <dgm:chMax val="0"/>
          <dgm:chPref val="0"/>
        </dgm:presLayoutVars>
      </dgm:prSet>
      <dgm:spPr/>
    </dgm:pt>
    <dgm:pt modelId="{4BD63C30-FC21-4D8E-BC3C-16687FFE8569}" type="pres">
      <dgm:prSet presAssocID="{79A3F2CF-A029-45C5-B4A0-AC0B46835BFF}" presName="rootConnector" presStyleLbl="node2" presStyleIdx="0" presStyleCnt="0"/>
      <dgm:spPr/>
    </dgm:pt>
    <dgm:pt modelId="{1F92844C-36EB-4264-A89E-3F2FED129972}" type="pres">
      <dgm:prSet presAssocID="{79A3F2CF-A029-45C5-B4A0-AC0B46835BFF}" presName="hierChild4" presStyleCnt="0"/>
      <dgm:spPr/>
    </dgm:pt>
    <dgm:pt modelId="{61E06404-3976-4200-B475-46A9C587F8E0}" type="pres">
      <dgm:prSet presAssocID="{79A3F2CF-A029-45C5-B4A0-AC0B46835BFF}" presName="hierChild5" presStyleCnt="0"/>
      <dgm:spPr/>
    </dgm:pt>
    <dgm:pt modelId="{68674949-4024-4A3D-A5B7-F2C3AA8CA50A}" type="pres">
      <dgm:prSet presAssocID="{3109934A-E402-4453-B3FE-F88A2E98C4EB}" presName="Name37" presStyleLbl="parChTrans1D2" presStyleIdx="1" presStyleCnt="3"/>
      <dgm:spPr/>
    </dgm:pt>
    <dgm:pt modelId="{C5AAEF02-1D67-4029-AE9D-C27D7D6C31BD}" type="pres">
      <dgm:prSet presAssocID="{57714889-88BA-4208-9085-1B33D49E05B8}" presName="hierRoot2" presStyleCnt="0">
        <dgm:presLayoutVars>
          <dgm:hierBranch val="init"/>
        </dgm:presLayoutVars>
      </dgm:prSet>
      <dgm:spPr/>
    </dgm:pt>
    <dgm:pt modelId="{D27F92E6-3C0D-41D2-9C20-921B3A78678F}" type="pres">
      <dgm:prSet presAssocID="{57714889-88BA-4208-9085-1B33D49E05B8}" presName="rootComposite" presStyleCnt="0"/>
      <dgm:spPr/>
    </dgm:pt>
    <dgm:pt modelId="{BA9FBBC9-624E-40D6-8BE5-DBD87F3C1891}" type="pres">
      <dgm:prSet presAssocID="{57714889-88BA-4208-9085-1B33D49E05B8}" presName="rootText" presStyleLbl="node1" presStyleIdx="1" presStyleCnt="3" custScaleX="111680">
        <dgm:presLayoutVars>
          <dgm:chMax/>
          <dgm:chPref val="3"/>
        </dgm:presLayoutVars>
      </dgm:prSet>
      <dgm:spPr/>
    </dgm:pt>
    <dgm:pt modelId="{EA046A7E-A534-4F4B-8B15-FCE3F6C807FA}" type="pres">
      <dgm:prSet presAssocID="{57714889-88BA-4208-9085-1B33D49E05B8}" presName="titleText2" presStyleLbl="fgAcc1" presStyleIdx="1" presStyleCnt="3">
        <dgm:presLayoutVars>
          <dgm:chMax val="0"/>
          <dgm:chPref val="0"/>
        </dgm:presLayoutVars>
      </dgm:prSet>
      <dgm:spPr/>
    </dgm:pt>
    <dgm:pt modelId="{487BE55C-1FC3-41F8-8217-9300105F3B35}" type="pres">
      <dgm:prSet presAssocID="{57714889-88BA-4208-9085-1B33D49E05B8}" presName="rootConnector" presStyleLbl="node2" presStyleIdx="0" presStyleCnt="0"/>
      <dgm:spPr/>
    </dgm:pt>
    <dgm:pt modelId="{524E66C2-FB49-4BFF-AB50-CD9088C57CB0}" type="pres">
      <dgm:prSet presAssocID="{57714889-88BA-4208-9085-1B33D49E05B8}" presName="hierChild4" presStyleCnt="0"/>
      <dgm:spPr/>
    </dgm:pt>
    <dgm:pt modelId="{0F7BD234-E18A-48EB-927D-692BE6E68BDD}" type="pres">
      <dgm:prSet presAssocID="{57714889-88BA-4208-9085-1B33D49E05B8}" presName="hierChild5" presStyleCnt="0"/>
      <dgm:spPr/>
    </dgm:pt>
    <dgm:pt modelId="{B4277AAE-47C0-4623-8A2A-D5212096A770}" type="pres">
      <dgm:prSet presAssocID="{D44392A2-E8AE-499C-9D55-83F6DC338A8C}" presName="Name37" presStyleLbl="parChTrans1D2" presStyleIdx="2" presStyleCnt="3"/>
      <dgm:spPr/>
    </dgm:pt>
    <dgm:pt modelId="{C09C4443-0A97-4F9B-99FB-BBCA770C205E}" type="pres">
      <dgm:prSet presAssocID="{4C1186AF-BAE1-4F99-863D-8AB9A6514FE2}" presName="hierRoot2" presStyleCnt="0">
        <dgm:presLayoutVars>
          <dgm:hierBranch val="init"/>
        </dgm:presLayoutVars>
      </dgm:prSet>
      <dgm:spPr/>
    </dgm:pt>
    <dgm:pt modelId="{D9D65FAE-BC87-4622-A0D1-564BD6485CDF}" type="pres">
      <dgm:prSet presAssocID="{4C1186AF-BAE1-4F99-863D-8AB9A6514FE2}" presName="rootComposite" presStyleCnt="0"/>
      <dgm:spPr/>
    </dgm:pt>
    <dgm:pt modelId="{5B88E253-704F-4DE7-9CA4-8575705339F1}" type="pres">
      <dgm:prSet presAssocID="{4C1186AF-BAE1-4F99-863D-8AB9A6514FE2}" presName="rootText" presStyleLbl="node1" presStyleIdx="2" presStyleCnt="3">
        <dgm:presLayoutVars>
          <dgm:chMax/>
          <dgm:chPref val="3"/>
        </dgm:presLayoutVars>
      </dgm:prSet>
      <dgm:spPr/>
    </dgm:pt>
    <dgm:pt modelId="{AC184DF5-58DF-4F52-A8A6-169475E09901}" type="pres">
      <dgm:prSet presAssocID="{4C1186AF-BAE1-4F99-863D-8AB9A6514FE2}" presName="titleText2" presStyleLbl="fgAcc1" presStyleIdx="2" presStyleCnt="3">
        <dgm:presLayoutVars>
          <dgm:chMax val="0"/>
          <dgm:chPref val="0"/>
        </dgm:presLayoutVars>
      </dgm:prSet>
      <dgm:spPr/>
    </dgm:pt>
    <dgm:pt modelId="{25319AC3-89A2-42BA-BE2E-B91AAED61BC9}" type="pres">
      <dgm:prSet presAssocID="{4C1186AF-BAE1-4F99-863D-8AB9A6514FE2}" presName="rootConnector" presStyleLbl="node2" presStyleIdx="0" presStyleCnt="0"/>
      <dgm:spPr/>
    </dgm:pt>
    <dgm:pt modelId="{ED6FB003-26B6-4611-821C-7B4C188C245A}" type="pres">
      <dgm:prSet presAssocID="{4C1186AF-BAE1-4F99-863D-8AB9A6514FE2}" presName="hierChild4" presStyleCnt="0"/>
      <dgm:spPr/>
    </dgm:pt>
    <dgm:pt modelId="{DA65BAD0-7BEE-4057-BA9B-BFE4D72F1098}" type="pres">
      <dgm:prSet presAssocID="{4C1186AF-BAE1-4F99-863D-8AB9A6514FE2}" presName="hierChild5" presStyleCnt="0"/>
      <dgm:spPr/>
    </dgm:pt>
    <dgm:pt modelId="{3A414F8F-9AAE-4699-8B65-EB76307F0254}" type="pres">
      <dgm:prSet presAssocID="{6A179B63-62E5-4262-8AF9-0D6A8DA8CE5D}" presName="hierChild3" presStyleCnt="0"/>
      <dgm:spPr/>
    </dgm:pt>
  </dgm:ptLst>
  <dgm:cxnLst>
    <dgm:cxn modelId="{4AACFD03-7776-4C1F-BD58-6B4E1FF65E5F}" type="presOf" srcId="{4C1186AF-BAE1-4F99-863D-8AB9A6514FE2}" destId="{5B88E253-704F-4DE7-9CA4-8575705339F1}" srcOrd="0" destOrd="0" presId="urn:microsoft.com/office/officeart/2008/layout/NameandTitleOrganizationalChart"/>
    <dgm:cxn modelId="{04944817-B084-4EA1-AF43-4CA266377F76}" type="presOf" srcId="{57714889-88BA-4208-9085-1B33D49E05B8}" destId="{487BE55C-1FC3-41F8-8217-9300105F3B35}" srcOrd="1" destOrd="0" presId="urn:microsoft.com/office/officeart/2008/layout/NameandTitleOrganizationalChart"/>
    <dgm:cxn modelId="{FD92175F-E881-42FF-9EE0-66A0F9F9D5B4}" type="presOf" srcId="{850A19BE-550E-42E2-A7E3-443AB608170D}" destId="{5B9D0D01-E044-4906-8402-B2A88B2A4AB9}" srcOrd="0" destOrd="0" presId="urn:microsoft.com/office/officeart/2008/layout/NameandTitleOrganizationalChart"/>
    <dgm:cxn modelId="{C9980342-7F6A-44CB-9658-07EDACEBD193}" type="presOf" srcId="{57714889-88BA-4208-9085-1B33D49E05B8}" destId="{BA9FBBC9-624E-40D6-8BE5-DBD87F3C1891}" srcOrd="0" destOrd="0" presId="urn:microsoft.com/office/officeart/2008/layout/NameandTitleOrganizationalChart"/>
    <dgm:cxn modelId="{99E0A047-7348-4F81-B17D-49DC23A04140}" type="presOf" srcId="{4C1186AF-BAE1-4F99-863D-8AB9A6514FE2}" destId="{25319AC3-89A2-42BA-BE2E-B91AAED61BC9}" srcOrd="1" destOrd="0" presId="urn:microsoft.com/office/officeart/2008/layout/NameandTitleOrganizationalChart"/>
    <dgm:cxn modelId="{F5C41C5A-B67A-4CF3-AF30-C24AB668BC15}" srcId="{6A179B63-62E5-4262-8AF9-0D6A8DA8CE5D}" destId="{4C1186AF-BAE1-4F99-863D-8AB9A6514FE2}" srcOrd="2" destOrd="0" parTransId="{D44392A2-E8AE-499C-9D55-83F6DC338A8C}" sibTransId="{C930850F-F1A9-4448-AA8B-A0844E86F8E6}"/>
    <dgm:cxn modelId="{9DBA807B-C639-49C4-9527-1EC0ACB19FB3}" type="presOf" srcId="{79A3F2CF-A029-45C5-B4A0-AC0B46835BFF}" destId="{C38456B7-F793-47BF-9616-02D288CAC463}" srcOrd="0" destOrd="0" presId="urn:microsoft.com/office/officeart/2008/layout/NameandTitleOrganizationalChart"/>
    <dgm:cxn modelId="{64AD297C-60D6-4BCA-AC9B-DD13CA94F9A4}" srcId="{310CF981-7567-47DE-ABF9-8D5B5FB98BF5}" destId="{6A179B63-62E5-4262-8AF9-0D6A8DA8CE5D}" srcOrd="0" destOrd="0" parTransId="{45036206-0F86-4F86-8568-C895B058E0FF}" sibTransId="{DE623277-7EC7-4616-8E0A-05DD77FC6779}"/>
    <dgm:cxn modelId="{0CF5958F-79D9-4469-9219-7B5F82B34102}" srcId="{6A179B63-62E5-4262-8AF9-0D6A8DA8CE5D}" destId="{57714889-88BA-4208-9085-1B33D49E05B8}" srcOrd="1" destOrd="0" parTransId="{3109934A-E402-4453-B3FE-F88A2E98C4EB}" sibTransId="{61775E78-0142-4DA5-AC59-88DADC41EA8C}"/>
    <dgm:cxn modelId="{BD358399-6AF6-4D8B-A52B-D930CDFD644D}" srcId="{6A179B63-62E5-4262-8AF9-0D6A8DA8CE5D}" destId="{79A3F2CF-A029-45C5-B4A0-AC0B46835BFF}" srcOrd="0" destOrd="0" parTransId="{39FA7568-4BFF-4525-8F9D-DAB70957E8CF}" sibTransId="{850A19BE-550E-42E2-A7E3-443AB608170D}"/>
    <dgm:cxn modelId="{9D69F7A7-F44D-4EF4-BE85-DE16CA9FB2EE}" type="presOf" srcId="{3109934A-E402-4453-B3FE-F88A2E98C4EB}" destId="{68674949-4024-4A3D-A5B7-F2C3AA8CA50A}" srcOrd="0" destOrd="0" presId="urn:microsoft.com/office/officeart/2008/layout/NameandTitleOrganizationalChart"/>
    <dgm:cxn modelId="{EBA329BB-0AB1-4BB1-965F-10BC4DAC01C2}" type="presOf" srcId="{6A179B63-62E5-4262-8AF9-0D6A8DA8CE5D}" destId="{D3B768D2-19C0-4A43-98A8-733A05A7BA4F}" srcOrd="1" destOrd="0" presId="urn:microsoft.com/office/officeart/2008/layout/NameandTitleOrganizationalChart"/>
    <dgm:cxn modelId="{08048BC5-004E-4FE6-8A05-6EAFF543CE3C}" type="presOf" srcId="{79A3F2CF-A029-45C5-B4A0-AC0B46835BFF}" destId="{4BD63C30-FC21-4D8E-BC3C-16687FFE8569}" srcOrd="1" destOrd="0" presId="urn:microsoft.com/office/officeart/2008/layout/NameandTitleOrganizationalChart"/>
    <dgm:cxn modelId="{4F4A27C6-06F7-4F54-BDA3-160F0C81C47B}" type="presOf" srcId="{6A179B63-62E5-4262-8AF9-0D6A8DA8CE5D}" destId="{78C5DD48-30AC-447A-AB05-B422057265F3}" srcOrd="0" destOrd="0" presId="urn:microsoft.com/office/officeart/2008/layout/NameandTitleOrganizationalChart"/>
    <dgm:cxn modelId="{D0F095CA-57FC-4B23-BCD3-27F09D1B5B23}" type="presOf" srcId="{C930850F-F1A9-4448-AA8B-A0844E86F8E6}" destId="{AC184DF5-58DF-4F52-A8A6-169475E09901}" srcOrd="0" destOrd="0" presId="urn:microsoft.com/office/officeart/2008/layout/NameandTitleOrganizationalChart"/>
    <dgm:cxn modelId="{CE3D6BD4-7522-4178-A80E-A9F3A31AD607}" type="presOf" srcId="{DE623277-7EC7-4616-8E0A-05DD77FC6779}" destId="{6ACA8275-D493-4473-9D1A-5F38722C32C9}" srcOrd="0" destOrd="0" presId="urn:microsoft.com/office/officeart/2008/layout/NameandTitleOrganizationalChart"/>
    <dgm:cxn modelId="{C8828ED5-1AA6-4364-AB5A-16C4DC84EEF9}" type="presOf" srcId="{D44392A2-E8AE-499C-9D55-83F6DC338A8C}" destId="{B4277AAE-47C0-4623-8A2A-D5212096A770}" srcOrd="0" destOrd="0" presId="urn:microsoft.com/office/officeart/2008/layout/NameandTitleOrganizationalChart"/>
    <dgm:cxn modelId="{4195BBE0-881A-451B-9B46-F102B6A4CDD8}" type="presOf" srcId="{39FA7568-4BFF-4525-8F9D-DAB70957E8CF}" destId="{28239579-53CD-46C4-9552-02C47D6E20A2}" srcOrd="0" destOrd="0" presId="urn:microsoft.com/office/officeart/2008/layout/NameandTitleOrganizationalChart"/>
    <dgm:cxn modelId="{8B7C76EC-1A52-48F4-ABF5-4D6AD825E609}" type="presOf" srcId="{61775E78-0142-4DA5-AC59-88DADC41EA8C}" destId="{EA046A7E-A534-4F4B-8B15-FCE3F6C807FA}" srcOrd="0" destOrd="0" presId="urn:microsoft.com/office/officeart/2008/layout/NameandTitleOrganizationalChart"/>
    <dgm:cxn modelId="{159F8EF2-14C9-49EB-9365-0F6718C09626}" type="presOf" srcId="{310CF981-7567-47DE-ABF9-8D5B5FB98BF5}" destId="{D008ED83-FDFE-4A6C-B385-0506C7555333}" srcOrd="0" destOrd="0" presId="urn:microsoft.com/office/officeart/2008/layout/NameandTitleOrganizationalChart"/>
    <dgm:cxn modelId="{35C9EC8C-11AD-416B-9885-7C822C9B553A}" type="presParOf" srcId="{D008ED83-FDFE-4A6C-B385-0506C7555333}" destId="{ABC0CD1A-2785-4AF1-BE9C-0B5A2CE9824B}" srcOrd="0" destOrd="0" presId="urn:microsoft.com/office/officeart/2008/layout/NameandTitleOrganizationalChart"/>
    <dgm:cxn modelId="{85637C2B-9302-4A63-ABFB-DEDD909A7E0B}" type="presParOf" srcId="{ABC0CD1A-2785-4AF1-BE9C-0B5A2CE9824B}" destId="{1EF3F2A7-4891-4D28-A37C-D28F85EA7E29}" srcOrd="0" destOrd="0" presId="urn:microsoft.com/office/officeart/2008/layout/NameandTitleOrganizationalChart"/>
    <dgm:cxn modelId="{8B339864-423A-43E4-A9E4-5E4B4F634669}" type="presParOf" srcId="{1EF3F2A7-4891-4D28-A37C-D28F85EA7E29}" destId="{78C5DD48-30AC-447A-AB05-B422057265F3}" srcOrd="0" destOrd="0" presId="urn:microsoft.com/office/officeart/2008/layout/NameandTitleOrganizationalChart"/>
    <dgm:cxn modelId="{965559AE-4D57-43A4-BA67-232606B549B8}" type="presParOf" srcId="{1EF3F2A7-4891-4D28-A37C-D28F85EA7E29}" destId="{6ACA8275-D493-4473-9D1A-5F38722C32C9}" srcOrd="1" destOrd="0" presId="urn:microsoft.com/office/officeart/2008/layout/NameandTitleOrganizationalChart"/>
    <dgm:cxn modelId="{CC6406BC-BEF1-4CE3-8D53-91D60BB8EC9C}" type="presParOf" srcId="{1EF3F2A7-4891-4D28-A37C-D28F85EA7E29}" destId="{D3B768D2-19C0-4A43-98A8-733A05A7BA4F}" srcOrd="2" destOrd="0" presId="urn:microsoft.com/office/officeart/2008/layout/NameandTitleOrganizationalChart"/>
    <dgm:cxn modelId="{79129573-6FC7-4198-9909-AA9EE733F96F}" type="presParOf" srcId="{ABC0CD1A-2785-4AF1-BE9C-0B5A2CE9824B}" destId="{8A37611A-3707-42B5-B6CB-1D209523A21B}" srcOrd="1" destOrd="0" presId="urn:microsoft.com/office/officeart/2008/layout/NameandTitleOrganizationalChart"/>
    <dgm:cxn modelId="{B0F162F1-0C8F-4BAB-BC6C-3814406A6572}" type="presParOf" srcId="{8A37611A-3707-42B5-B6CB-1D209523A21B}" destId="{28239579-53CD-46C4-9552-02C47D6E20A2}" srcOrd="0" destOrd="0" presId="urn:microsoft.com/office/officeart/2008/layout/NameandTitleOrganizationalChart"/>
    <dgm:cxn modelId="{5051D550-AB24-41DF-8218-004CF22000EF}" type="presParOf" srcId="{8A37611A-3707-42B5-B6CB-1D209523A21B}" destId="{C3A1E5DA-DFB3-40D7-8EA3-E8D94F168C47}" srcOrd="1" destOrd="0" presId="urn:microsoft.com/office/officeart/2008/layout/NameandTitleOrganizationalChart"/>
    <dgm:cxn modelId="{ADCCF938-109F-4A18-A6B9-0F57889FD045}" type="presParOf" srcId="{C3A1E5DA-DFB3-40D7-8EA3-E8D94F168C47}" destId="{6FDFC7F2-1814-491E-8F6F-6B1FBD989B96}" srcOrd="0" destOrd="0" presId="urn:microsoft.com/office/officeart/2008/layout/NameandTitleOrganizationalChart"/>
    <dgm:cxn modelId="{286A00E3-FA74-494D-97A6-A7F78F255DEC}" type="presParOf" srcId="{6FDFC7F2-1814-491E-8F6F-6B1FBD989B96}" destId="{C38456B7-F793-47BF-9616-02D288CAC463}" srcOrd="0" destOrd="0" presId="urn:microsoft.com/office/officeart/2008/layout/NameandTitleOrganizationalChart"/>
    <dgm:cxn modelId="{326AFC30-EDB6-4137-8D4C-6131D7327381}" type="presParOf" srcId="{6FDFC7F2-1814-491E-8F6F-6B1FBD989B96}" destId="{5B9D0D01-E044-4906-8402-B2A88B2A4AB9}" srcOrd="1" destOrd="0" presId="urn:microsoft.com/office/officeart/2008/layout/NameandTitleOrganizationalChart"/>
    <dgm:cxn modelId="{0F68BED2-B35A-4E26-8293-F32BBC01B291}" type="presParOf" srcId="{6FDFC7F2-1814-491E-8F6F-6B1FBD989B96}" destId="{4BD63C30-FC21-4D8E-BC3C-16687FFE8569}" srcOrd="2" destOrd="0" presId="urn:microsoft.com/office/officeart/2008/layout/NameandTitleOrganizationalChart"/>
    <dgm:cxn modelId="{46C90A69-FAEB-45D4-8256-B16BFA0BAC6B}" type="presParOf" srcId="{C3A1E5DA-DFB3-40D7-8EA3-E8D94F168C47}" destId="{1F92844C-36EB-4264-A89E-3F2FED129972}" srcOrd="1" destOrd="0" presId="urn:microsoft.com/office/officeart/2008/layout/NameandTitleOrganizationalChart"/>
    <dgm:cxn modelId="{FDAA6B39-C9F7-409F-A3FC-6371066440DC}" type="presParOf" srcId="{C3A1E5DA-DFB3-40D7-8EA3-E8D94F168C47}" destId="{61E06404-3976-4200-B475-46A9C587F8E0}" srcOrd="2" destOrd="0" presId="urn:microsoft.com/office/officeart/2008/layout/NameandTitleOrganizationalChart"/>
    <dgm:cxn modelId="{88C904C7-30B7-41DF-8A73-9F4E9C906010}" type="presParOf" srcId="{8A37611A-3707-42B5-B6CB-1D209523A21B}" destId="{68674949-4024-4A3D-A5B7-F2C3AA8CA50A}" srcOrd="2" destOrd="0" presId="urn:microsoft.com/office/officeart/2008/layout/NameandTitleOrganizationalChart"/>
    <dgm:cxn modelId="{C74D8113-ECF0-41A4-B549-04BF49D8E882}" type="presParOf" srcId="{8A37611A-3707-42B5-B6CB-1D209523A21B}" destId="{C5AAEF02-1D67-4029-AE9D-C27D7D6C31BD}" srcOrd="3" destOrd="0" presId="urn:microsoft.com/office/officeart/2008/layout/NameandTitleOrganizationalChart"/>
    <dgm:cxn modelId="{A550C62B-375F-4E59-B793-39982B2300ED}" type="presParOf" srcId="{C5AAEF02-1D67-4029-AE9D-C27D7D6C31BD}" destId="{D27F92E6-3C0D-41D2-9C20-921B3A78678F}" srcOrd="0" destOrd="0" presId="urn:microsoft.com/office/officeart/2008/layout/NameandTitleOrganizationalChart"/>
    <dgm:cxn modelId="{2CCA8F59-CF96-4123-8172-CD1DB81DEBA9}" type="presParOf" srcId="{D27F92E6-3C0D-41D2-9C20-921B3A78678F}" destId="{BA9FBBC9-624E-40D6-8BE5-DBD87F3C1891}" srcOrd="0" destOrd="0" presId="urn:microsoft.com/office/officeart/2008/layout/NameandTitleOrganizationalChart"/>
    <dgm:cxn modelId="{EEE0AA14-146B-4C08-A07D-D053695585E9}" type="presParOf" srcId="{D27F92E6-3C0D-41D2-9C20-921B3A78678F}" destId="{EA046A7E-A534-4F4B-8B15-FCE3F6C807FA}" srcOrd="1" destOrd="0" presId="urn:microsoft.com/office/officeart/2008/layout/NameandTitleOrganizationalChart"/>
    <dgm:cxn modelId="{2A4FABCA-87C8-4402-AFEB-30C0F08D4FFC}" type="presParOf" srcId="{D27F92E6-3C0D-41D2-9C20-921B3A78678F}" destId="{487BE55C-1FC3-41F8-8217-9300105F3B35}" srcOrd="2" destOrd="0" presId="urn:microsoft.com/office/officeart/2008/layout/NameandTitleOrganizationalChart"/>
    <dgm:cxn modelId="{D46A4AF2-A798-4437-8639-180562041637}" type="presParOf" srcId="{C5AAEF02-1D67-4029-AE9D-C27D7D6C31BD}" destId="{524E66C2-FB49-4BFF-AB50-CD9088C57CB0}" srcOrd="1" destOrd="0" presId="urn:microsoft.com/office/officeart/2008/layout/NameandTitleOrganizationalChart"/>
    <dgm:cxn modelId="{DACC76FA-A481-4926-9941-A0A1EF33F964}" type="presParOf" srcId="{C5AAEF02-1D67-4029-AE9D-C27D7D6C31BD}" destId="{0F7BD234-E18A-48EB-927D-692BE6E68BDD}" srcOrd="2" destOrd="0" presId="urn:microsoft.com/office/officeart/2008/layout/NameandTitleOrganizationalChart"/>
    <dgm:cxn modelId="{DC47E580-E443-4B6E-B233-7BB2D132BFD1}" type="presParOf" srcId="{8A37611A-3707-42B5-B6CB-1D209523A21B}" destId="{B4277AAE-47C0-4623-8A2A-D5212096A770}" srcOrd="4" destOrd="0" presId="urn:microsoft.com/office/officeart/2008/layout/NameandTitleOrganizationalChart"/>
    <dgm:cxn modelId="{50437AB7-AAC5-4F2D-9444-D76DBEEDEEFD}" type="presParOf" srcId="{8A37611A-3707-42B5-B6CB-1D209523A21B}" destId="{C09C4443-0A97-4F9B-99FB-BBCA770C205E}" srcOrd="5" destOrd="0" presId="urn:microsoft.com/office/officeart/2008/layout/NameandTitleOrganizationalChart"/>
    <dgm:cxn modelId="{80BA42F4-03C7-4BE2-9DE7-74A1E6E3068A}" type="presParOf" srcId="{C09C4443-0A97-4F9B-99FB-BBCA770C205E}" destId="{D9D65FAE-BC87-4622-A0D1-564BD6485CDF}" srcOrd="0" destOrd="0" presId="urn:microsoft.com/office/officeart/2008/layout/NameandTitleOrganizationalChart"/>
    <dgm:cxn modelId="{6B0684D1-5A24-45A1-BFA7-DE03FF3E400B}" type="presParOf" srcId="{D9D65FAE-BC87-4622-A0D1-564BD6485CDF}" destId="{5B88E253-704F-4DE7-9CA4-8575705339F1}" srcOrd="0" destOrd="0" presId="urn:microsoft.com/office/officeart/2008/layout/NameandTitleOrganizationalChart"/>
    <dgm:cxn modelId="{ACA5BC8E-77FC-4F69-AA08-469A648A2D45}" type="presParOf" srcId="{D9D65FAE-BC87-4622-A0D1-564BD6485CDF}" destId="{AC184DF5-58DF-4F52-A8A6-169475E09901}" srcOrd="1" destOrd="0" presId="urn:microsoft.com/office/officeart/2008/layout/NameandTitleOrganizationalChart"/>
    <dgm:cxn modelId="{753C145E-D902-40BA-8D11-48CE5DF532C6}" type="presParOf" srcId="{D9D65FAE-BC87-4622-A0D1-564BD6485CDF}" destId="{25319AC3-89A2-42BA-BE2E-B91AAED61BC9}" srcOrd="2" destOrd="0" presId="urn:microsoft.com/office/officeart/2008/layout/NameandTitleOrganizationalChart"/>
    <dgm:cxn modelId="{75F83083-85F2-4DAE-BF83-C1F6BF81297C}" type="presParOf" srcId="{C09C4443-0A97-4F9B-99FB-BBCA770C205E}" destId="{ED6FB003-26B6-4611-821C-7B4C188C245A}" srcOrd="1" destOrd="0" presId="urn:microsoft.com/office/officeart/2008/layout/NameandTitleOrganizationalChart"/>
    <dgm:cxn modelId="{CD0323A9-23D7-437A-A68B-BFF0A8488DD2}" type="presParOf" srcId="{C09C4443-0A97-4F9B-99FB-BBCA770C205E}" destId="{DA65BAD0-7BEE-4057-BA9B-BFE4D72F1098}" srcOrd="2" destOrd="0" presId="urn:microsoft.com/office/officeart/2008/layout/NameandTitleOrganizationalChart"/>
    <dgm:cxn modelId="{F610388D-DFCF-4443-A68E-13C6CB38CC21}" type="presParOf" srcId="{ABC0CD1A-2785-4AF1-BE9C-0B5A2CE9824B}" destId="{3A414F8F-9AAE-4699-8B65-EB76307F025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277AAE-47C0-4623-8A2A-D5212096A770}">
      <dsp:nvSpPr>
        <dsp:cNvPr id="0" name=""/>
        <dsp:cNvSpPr/>
      </dsp:nvSpPr>
      <dsp:spPr>
        <a:xfrm>
          <a:off x="2971109" y="1355409"/>
          <a:ext cx="2119500" cy="435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731"/>
              </a:lnTo>
              <a:lnTo>
                <a:pt x="2119500" y="247731"/>
              </a:lnTo>
              <a:lnTo>
                <a:pt x="2119500" y="4352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74949-4024-4A3D-A5B7-F2C3AA8CA50A}">
      <dsp:nvSpPr>
        <dsp:cNvPr id="0" name=""/>
        <dsp:cNvSpPr/>
      </dsp:nvSpPr>
      <dsp:spPr>
        <a:xfrm>
          <a:off x="2925389" y="1355409"/>
          <a:ext cx="91440" cy="435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731"/>
              </a:lnTo>
              <a:lnTo>
                <a:pt x="83243" y="247731"/>
              </a:lnTo>
              <a:lnTo>
                <a:pt x="83243" y="4352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39579-53CD-46C4-9552-02C47D6E20A2}">
      <dsp:nvSpPr>
        <dsp:cNvPr id="0" name=""/>
        <dsp:cNvSpPr/>
      </dsp:nvSpPr>
      <dsp:spPr>
        <a:xfrm>
          <a:off x="836029" y="1355409"/>
          <a:ext cx="2135080" cy="435208"/>
        </a:xfrm>
        <a:custGeom>
          <a:avLst/>
          <a:gdLst/>
          <a:ahLst/>
          <a:cxnLst/>
          <a:rect l="0" t="0" r="0" b="0"/>
          <a:pathLst>
            <a:path>
              <a:moveTo>
                <a:pt x="2135080" y="0"/>
              </a:moveTo>
              <a:lnTo>
                <a:pt x="2135080" y="247731"/>
              </a:lnTo>
              <a:lnTo>
                <a:pt x="0" y="247731"/>
              </a:lnTo>
              <a:lnTo>
                <a:pt x="0" y="4352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5DD48-30AC-447A-AB05-B422057265F3}">
      <dsp:nvSpPr>
        <dsp:cNvPr id="0" name=""/>
        <dsp:cNvSpPr/>
      </dsp:nvSpPr>
      <dsp:spPr>
        <a:xfrm>
          <a:off x="1976210" y="551936"/>
          <a:ext cx="1989798" cy="803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113379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/>
            <a:t>Leader</a:t>
          </a:r>
          <a:br>
            <a:rPr lang="en-US" sz="1500" kern="1200"/>
          </a:br>
          <a:r>
            <a:rPr lang="en-US" sz="1500" kern="1200"/>
            <a:t>Nguyễn Đình Hoàng Đắc</a:t>
          </a:r>
        </a:p>
      </dsp:txBody>
      <dsp:txXfrm>
        <a:off x="1976210" y="551936"/>
        <a:ext cx="1989798" cy="803473"/>
      </dsp:txXfrm>
    </dsp:sp>
    <dsp:sp modelId="{6ACA8275-D493-4473-9D1A-5F38722C32C9}">
      <dsp:nvSpPr>
        <dsp:cNvPr id="0" name=""/>
        <dsp:cNvSpPr/>
      </dsp:nvSpPr>
      <dsp:spPr>
        <a:xfrm>
          <a:off x="2567594" y="1113619"/>
          <a:ext cx="1417883" cy="2795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Chịu trách nhiệm sản phẩm sau cùng, quản lý team</a:t>
          </a:r>
        </a:p>
      </dsp:txBody>
      <dsp:txXfrm>
        <a:off x="2567594" y="1113619"/>
        <a:ext cx="1417883" cy="279589"/>
      </dsp:txXfrm>
    </dsp:sp>
    <dsp:sp modelId="{C38456B7-F793-47BF-9616-02D288CAC463}">
      <dsp:nvSpPr>
        <dsp:cNvPr id="0" name=""/>
        <dsp:cNvSpPr/>
      </dsp:nvSpPr>
      <dsp:spPr>
        <a:xfrm>
          <a:off x="60109" y="1790618"/>
          <a:ext cx="1551838" cy="803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1337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BA</a:t>
          </a:r>
          <a:br>
            <a:rPr lang="en-US" sz="1400" kern="1200"/>
          </a:br>
          <a:r>
            <a:rPr lang="en-US" sz="1400" kern="1200"/>
            <a:t>Vũ Tuấn Anh </a:t>
          </a:r>
        </a:p>
      </dsp:txBody>
      <dsp:txXfrm>
        <a:off x="60109" y="1790618"/>
        <a:ext cx="1551838" cy="803473"/>
      </dsp:txXfrm>
    </dsp:sp>
    <dsp:sp modelId="{5B9D0D01-E044-4906-8402-B2A88B2A4AB9}">
      <dsp:nvSpPr>
        <dsp:cNvPr id="0" name=""/>
        <dsp:cNvSpPr/>
      </dsp:nvSpPr>
      <dsp:spPr>
        <a:xfrm>
          <a:off x="370477" y="2415542"/>
          <a:ext cx="1396654" cy="26782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Chịu trách nhiệm quan hệ khách hàng</a:t>
          </a:r>
        </a:p>
      </dsp:txBody>
      <dsp:txXfrm>
        <a:off x="370477" y="2415542"/>
        <a:ext cx="1396654" cy="267824"/>
      </dsp:txXfrm>
    </dsp:sp>
    <dsp:sp modelId="{BA9FBBC9-624E-40D6-8BE5-DBD87F3C1891}">
      <dsp:nvSpPr>
        <dsp:cNvPr id="0" name=""/>
        <dsp:cNvSpPr/>
      </dsp:nvSpPr>
      <dsp:spPr>
        <a:xfrm>
          <a:off x="2142086" y="1790618"/>
          <a:ext cx="1733093" cy="803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1337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Dev</a:t>
          </a:r>
          <a:br>
            <a:rPr lang="en-US" sz="1400" kern="1200"/>
          </a:br>
          <a:r>
            <a:rPr lang="en-US" sz="1400" kern="1200"/>
            <a:t>Trương Lê Việt Danh</a:t>
          </a:r>
          <a:br>
            <a:rPr lang="en-US" sz="1400" kern="1200"/>
          </a:br>
          <a:r>
            <a:rPr lang="en-US" sz="1400" kern="1200"/>
            <a:t>Phạm Thiên Bảo  </a:t>
          </a:r>
        </a:p>
      </dsp:txBody>
      <dsp:txXfrm>
        <a:off x="2142086" y="1790618"/>
        <a:ext cx="1733093" cy="803473"/>
      </dsp:txXfrm>
    </dsp:sp>
    <dsp:sp modelId="{EA046A7E-A534-4F4B-8B15-FCE3F6C807FA}">
      <dsp:nvSpPr>
        <dsp:cNvPr id="0" name=""/>
        <dsp:cNvSpPr/>
      </dsp:nvSpPr>
      <dsp:spPr>
        <a:xfrm>
          <a:off x="2543081" y="2415542"/>
          <a:ext cx="1396654" cy="26782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Chịu trách nhiệm phát triển sản phẩm</a:t>
          </a:r>
        </a:p>
      </dsp:txBody>
      <dsp:txXfrm>
        <a:off x="2543081" y="2415542"/>
        <a:ext cx="1396654" cy="267824"/>
      </dsp:txXfrm>
    </dsp:sp>
    <dsp:sp modelId="{5B88E253-704F-4DE7-9CA4-8575705339F1}">
      <dsp:nvSpPr>
        <dsp:cNvPr id="0" name=""/>
        <dsp:cNvSpPr/>
      </dsp:nvSpPr>
      <dsp:spPr>
        <a:xfrm>
          <a:off x="4314690" y="1790618"/>
          <a:ext cx="1551838" cy="803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1337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Tester</a:t>
          </a:r>
          <a:br>
            <a:rPr lang="en-US" sz="1400" b="1" kern="1200"/>
          </a:br>
          <a:r>
            <a:rPr lang="en-US" sz="1400" kern="1200"/>
            <a:t>Võ Hoàng An </a:t>
          </a:r>
          <a:endParaRPr lang="en-US" sz="1400" b="1" kern="1200"/>
        </a:p>
      </dsp:txBody>
      <dsp:txXfrm>
        <a:off x="4314690" y="1790618"/>
        <a:ext cx="1551838" cy="803473"/>
      </dsp:txXfrm>
    </dsp:sp>
    <dsp:sp modelId="{AC184DF5-58DF-4F52-A8A6-169475E09901}">
      <dsp:nvSpPr>
        <dsp:cNvPr id="0" name=""/>
        <dsp:cNvSpPr/>
      </dsp:nvSpPr>
      <dsp:spPr>
        <a:xfrm>
          <a:off x="4625058" y="2415542"/>
          <a:ext cx="1396654" cy="26782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Chịu trách nhiệm hoàn thiện sản phẩm</a:t>
          </a:r>
        </a:p>
      </dsp:txBody>
      <dsp:txXfrm>
        <a:off x="4625058" y="2415542"/>
        <a:ext cx="1396654" cy="267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5DB1EF89004D68ADCF3F2F64E4A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C43F8-C7E8-41F9-838A-A4229A487520}"/>
      </w:docPartPr>
      <w:docPartBody>
        <w:p w:rsidR="002341B7" w:rsidRDefault="003135DB">
          <w:pPr>
            <w:pStyle w:val="555DB1EF89004D68ADCF3F2F64E4ACBD"/>
          </w:pPr>
          <w:r>
            <w:t>Project Communication Plan</w:t>
          </w:r>
        </w:p>
      </w:docPartBody>
    </w:docPart>
    <w:docPart>
      <w:docPartPr>
        <w:name w:val="089064D92C2E4B0E8FE18B8CD1BA3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A463-7BB3-4923-B4F1-C073F8C96A42}"/>
      </w:docPartPr>
      <w:docPartBody>
        <w:p w:rsidR="002341B7" w:rsidRDefault="003135DB">
          <w:pPr>
            <w:pStyle w:val="089064D92C2E4B0E8FE18B8CD1BA31F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0C"/>
    <w:rsid w:val="000E780C"/>
    <w:rsid w:val="002341B7"/>
    <w:rsid w:val="003135DB"/>
    <w:rsid w:val="008A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E9D9B01B104F85A7522916233B471C">
    <w:name w:val="20E9D9B01B104F85A7522916233B471C"/>
  </w:style>
  <w:style w:type="paragraph" w:customStyle="1" w:styleId="A9FD15EA49634CD48A5610ACAF3A3580">
    <w:name w:val="A9FD15EA49634CD48A5610ACAF3A3580"/>
  </w:style>
  <w:style w:type="paragraph" w:customStyle="1" w:styleId="E86F278CD76A4C75AA2B2158849795CA">
    <w:name w:val="E86F278CD76A4C75AA2B2158849795CA"/>
  </w:style>
  <w:style w:type="paragraph" w:customStyle="1" w:styleId="CB8401B1F6334FF58ABA3094543354CF">
    <w:name w:val="CB8401B1F6334FF58ABA3094543354CF"/>
  </w:style>
  <w:style w:type="paragraph" w:customStyle="1" w:styleId="FE60723C9D594191B1251887ECDEA1DB">
    <w:name w:val="FE60723C9D594191B1251887ECDEA1DB"/>
  </w:style>
  <w:style w:type="paragraph" w:customStyle="1" w:styleId="BB18DB882EDA4C7BBE9F3E5D8965DE65">
    <w:name w:val="BB18DB882EDA4C7BBE9F3E5D8965DE65"/>
  </w:style>
  <w:style w:type="paragraph" w:customStyle="1" w:styleId="7780DB812BF74F748FD330FA48D908CA">
    <w:name w:val="7780DB812BF74F748FD330FA48D908CA"/>
  </w:style>
  <w:style w:type="paragraph" w:customStyle="1" w:styleId="555DB1EF89004D68ADCF3F2F64E4ACBD">
    <w:name w:val="555DB1EF89004D68ADCF3F2F64E4ACBD"/>
  </w:style>
  <w:style w:type="paragraph" w:customStyle="1" w:styleId="AC3479EBB5A14962BB8EA026BF1A5881">
    <w:name w:val="AC3479EBB5A14962BB8EA026BF1A5881"/>
  </w:style>
  <w:style w:type="paragraph" w:customStyle="1" w:styleId="49E0A83632214D5FA0E5C6769D363B6B">
    <w:name w:val="49E0A83632214D5FA0E5C6769D363B6B"/>
  </w:style>
  <w:style w:type="paragraph" w:customStyle="1" w:styleId="5E4BD1D540B149389738AAE2110353DA">
    <w:name w:val="5E4BD1D540B149389738AAE2110353DA"/>
  </w:style>
  <w:style w:type="paragraph" w:customStyle="1" w:styleId="7B8B7B84194B48BC84280BF458275C1C">
    <w:name w:val="7B8B7B84194B48BC84280BF458275C1C"/>
  </w:style>
  <w:style w:type="paragraph" w:customStyle="1" w:styleId="7367E27223474586AD3683AC9BBB8311">
    <w:name w:val="7367E27223474586AD3683AC9BBB8311"/>
  </w:style>
  <w:style w:type="paragraph" w:customStyle="1" w:styleId="2667FF8007FD463196706A8BB98BECDA">
    <w:name w:val="2667FF8007FD463196706A8BB98BECDA"/>
  </w:style>
  <w:style w:type="paragraph" w:customStyle="1" w:styleId="1136E48D03F94F5F8C2DB0F5A4E9FC66">
    <w:name w:val="1136E48D03F94F5F8C2DB0F5A4E9FC66"/>
  </w:style>
  <w:style w:type="paragraph" w:customStyle="1" w:styleId="F1B5751BC8704BF79EC76ED242047386">
    <w:name w:val="F1B5751BC8704BF79EC76ED242047386"/>
  </w:style>
  <w:style w:type="paragraph" w:customStyle="1" w:styleId="AFB685DDE4564E80A4D5A339F51B5884">
    <w:name w:val="AFB685DDE4564E80A4D5A339F51B5884"/>
  </w:style>
  <w:style w:type="paragraph" w:customStyle="1" w:styleId="6DCECAE73D9945E78C441C0927BB774D">
    <w:name w:val="6DCECAE73D9945E78C441C0927BB774D"/>
  </w:style>
  <w:style w:type="paragraph" w:customStyle="1" w:styleId="A4518DADA3254A6ABF73AEBA2B04E205">
    <w:name w:val="A4518DADA3254A6ABF73AEBA2B04E205"/>
  </w:style>
  <w:style w:type="paragraph" w:customStyle="1" w:styleId="9CCA7161355C4D18AD19FB9C9B21814C">
    <w:name w:val="9CCA7161355C4D18AD19FB9C9B21814C"/>
  </w:style>
  <w:style w:type="paragraph" w:customStyle="1" w:styleId="5991F1385C3D4B3395C9EF0E0399AD21">
    <w:name w:val="5991F1385C3D4B3395C9EF0E0399AD21"/>
  </w:style>
  <w:style w:type="paragraph" w:customStyle="1" w:styleId="CCB8D815C32F4A8A9B8D95FE5BF955E6">
    <w:name w:val="CCB8D815C32F4A8A9B8D95FE5BF955E6"/>
  </w:style>
  <w:style w:type="paragraph" w:customStyle="1" w:styleId="27AE65982DFF4D6CB9F3B1C45DE973E2">
    <w:name w:val="27AE65982DFF4D6CB9F3B1C45DE973E2"/>
  </w:style>
  <w:style w:type="paragraph" w:customStyle="1" w:styleId="ABDF6DC2951D41509D55CC30A4758717">
    <w:name w:val="ABDF6DC2951D41509D55CC30A4758717"/>
  </w:style>
  <w:style w:type="paragraph" w:customStyle="1" w:styleId="8527B00862D2418DB9BE71B6E812CDE6">
    <w:name w:val="8527B00862D2418DB9BE71B6E812CDE6"/>
  </w:style>
  <w:style w:type="paragraph" w:customStyle="1" w:styleId="2B9B892E6B2B4FFA95CE6881AEE0EF40">
    <w:name w:val="2B9B892E6B2B4FFA95CE6881AEE0EF40"/>
  </w:style>
  <w:style w:type="paragraph" w:customStyle="1" w:styleId="5166A8112BFE4CF3B2E1289E085ED6C1">
    <w:name w:val="5166A8112BFE4CF3B2E1289E085ED6C1"/>
  </w:style>
  <w:style w:type="paragraph" w:customStyle="1" w:styleId="8DE2C29E47BD44B7841ABC07F4A35155">
    <w:name w:val="8DE2C29E47BD44B7841ABC07F4A35155"/>
  </w:style>
  <w:style w:type="paragraph" w:customStyle="1" w:styleId="297DF1975AF04C4E83876058379B4134">
    <w:name w:val="297DF1975AF04C4E83876058379B4134"/>
  </w:style>
  <w:style w:type="paragraph" w:customStyle="1" w:styleId="8A63737F2B184CECA90676CA41C3C7F3">
    <w:name w:val="8A63737F2B184CECA90676CA41C3C7F3"/>
  </w:style>
  <w:style w:type="paragraph" w:customStyle="1" w:styleId="E9D50FFEBEB941F7A8F435D2C83A59AA">
    <w:name w:val="E9D50FFEBEB941F7A8F435D2C83A59AA"/>
  </w:style>
  <w:style w:type="paragraph" w:customStyle="1" w:styleId="A13E1E11DD2F47D89D86DF4851B78B57">
    <w:name w:val="A13E1E11DD2F47D89D86DF4851B78B57"/>
  </w:style>
  <w:style w:type="paragraph" w:customStyle="1" w:styleId="E3B85B0F647D44109180E057C810A722">
    <w:name w:val="E3B85B0F647D44109180E057C810A722"/>
  </w:style>
  <w:style w:type="paragraph" w:customStyle="1" w:styleId="0FA467C7AFC14A879FEBC852E4F36C3B">
    <w:name w:val="0FA467C7AFC14A879FEBC852E4F36C3B"/>
  </w:style>
  <w:style w:type="paragraph" w:customStyle="1" w:styleId="4F4ECB2943064806A8801A3E16C68C71">
    <w:name w:val="4F4ECB2943064806A8801A3E16C68C71"/>
  </w:style>
  <w:style w:type="paragraph" w:customStyle="1" w:styleId="125220F556404D9BA52538A5581989FA">
    <w:name w:val="125220F556404D9BA52538A5581989FA"/>
  </w:style>
  <w:style w:type="paragraph" w:customStyle="1" w:styleId="2005540CFE53459BBAC7F72D537FEF9E">
    <w:name w:val="2005540CFE53459BBAC7F72D537FEF9E"/>
  </w:style>
  <w:style w:type="paragraph" w:customStyle="1" w:styleId="27DFB37E2FD84DD4A32B6564CEF40648">
    <w:name w:val="27DFB37E2FD84DD4A32B6564CEF40648"/>
  </w:style>
  <w:style w:type="paragraph" w:customStyle="1" w:styleId="27DA673F32CC49D6AA44C2F5AFB6E024">
    <w:name w:val="27DA673F32CC49D6AA44C2F5AFB6E024"/>
  </w:style>
  <w:style w:type="paragraph" w:customStyle="1" w:styleId="A0EDD55F95554605BEBD9B76717EC360">
    <w:name w:val="A0EDD55F95554605BEBD9B76717EC360"/>
  </w:style>
  <w:style w:type="paragraph" w:customStyle="1" w:styleId="53B0DA1D35D04A46A1DCF76CE5C064B4">
    <w:name w:val="53B0DA1D35D04A46A1DCF76CE5C064B4"/>
  </w:style>
  <w:style w:type="paragraph" w:customStyle="1" w:styleId="F2628F502F78476CA1FA35C823948F0A">
    <w:name w:val="F2628F502F78476CA1FA35C823948F0A"/>
  </w:style>
  <w:style w:type="paragraph" w:customStyle="1" w:styleId="B1E4961662CC477EB918C21B5011BA45">
    <w:name w:val="B1E4961662CC477EB918C21B5011BA45"/>
  </w:style>
  <w:style w:type="paragraph" w:customStyle="1" w:styleId="5D61DAC817864FC992FD9C38AD3FAC7E">
    <w:name w:val="5D61DAC817864FC992FD9C38AD3FAC7E"/>
  </w:style>
  <w:style w:type="paragraph" w:customStyle="1" w:styleId="1CB5DC43EFE441F698F7F4F5D0F9BA09">
    <w:name w:val="1CB5DC43EFE441F698F7F4F5D0F9BA09"/>
  </w:style>
  <w:style w:type="paragraph" w:customStyle="1" w:styleId="8D9996398A2A485FA378589FC75EDD0B">
    <w:name w:val="8D9996398A2A485FA378589FC75EDD0B"/>
  </w:style>
  <w:style w:type="paragraph" w:customStyle="1" w:styleId="693E2874C5354A2894C9B24585C3460E">
    <w:name w:val="693E2874C5354A2894C9B24585C3460E"/>
  </w:style>
  <w:style w:type="paragraph" w:customStyle="1" w:styleId="DE0E5029E498422291D7F09D30F07593">
    <w:name w:val="DE0E5029E498422291D7F09D30F07593"/>
  </w:style>
  <w:style w:type="paragraph" w:customStyle="1" w:styleId="2C79BE8F16654CDFB4190628F0AADF7F">
    <w:name w:val="2C79BE8F16654CDFB4190628F0AADF7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CBA396439CD24D5EA1853A83736D5FAE">
    <w:name w:val="CBA396439CD24D5EA1853A83736D5FAE"/>
  </w:style>
  <w:style w:type="paragraph" w:customStyle="1" w:styleId="BF8C39AED2A74A59BD020D4C6AD82573">
    <w:name w:val="BF8C39AED2A74A59BD020D4C6AD82573"/>
  </w:style>
  <w:style w:type="paragraph" w:customStyle="1" w:styleId="841E4FFBCC8542AB8395E67D22B70215">
    <w:name w:val="841E4FFBCC8542AB8395E67D22B70215"/>
  </w:style>
  <w:style w:type="paragraph" w:customStyle="1" w:styleId="5A2B5BA9085D4A97B9A6B457FA4B9FFB">
    <w:name w:val="5A2B5BA9085D4A97B9A6B457FA4B9FFB"/>
  </w:style>
  <w:style w:type="paragraph" w:customStyle="1" w:styleId="C6BD330B28CA47FDB2BA50AB78A6CA8D">
    <w:name w:val="C6BD330B28CA47FDB2BA50AB78A6CA8D"/>
  </w:style>
  <w:style w:type="paragraph" w:customStyle="1" w:styleId="D170CEFAA4A1463AA462A5439220C05A">
    <w:name w:val="D170CEFAA4A1463AA462A5439220C05A"/>
  </w:style>
  <w:style w:type="paragraph" w:customStyle="1" w:styleId="D3A44DE37F5D42AFB68EE9771136C4C1">
    <w:name w:val="D3A44DE37F5D42AFB68EE9771136C4C1"/>
  </w:style>
  <w:style w:type="paragraph" w:customStyle="1" w:styleId="C49E90A43173467C95CC573093EDE4F4">
    <w:name w:val="C49E90A43173467C95CC573093EDE4F4"/>
  </w:style>
  <w:style w:type="paragraph" w:customStyle="1" w:styleId="323A2B9083644BFB8AF74F86750A9537">
    <w:name w:val="323A2B9083644BFB8AF74F86750A9537"/>
  </w:style>
  <w:style w:type="paragraph" w:customStyle="1" w:styleId="96ADC4853297475194577713864381DD">
    <w:name w:val="96ADC4853297475194577713864381DD"/>
  </w:style>
  <w:style w:type="paragraph" w:customStyle="1" w:styleId="AAA0AB7AF1BE49DA99ED688EC0C6082F">
    <w:name w:val="AAA0AB7AF1BE49DA99ED688EC0C6082F"/>
  </w:style>
  <w:style w:type="paragraph" w:customStyle="1" w:styleId="64575103225B491481EFB37276C0C87E">
    <w:name w:val="64575103225B491481EFB37276C0C87E"/>
  </w:style>
  <w:style w:type="paragraph" w:customStyle="1" w:styleId="690E17A585F04B93B75289F096D6F597">
    <w:name w:val="690E17A585F04B93B75289F096D6F597"/>
  </w:style>
  <w:style w:type="paragraph" w:customStyle="1" w:styleId="ACA2324CBC45427A80D8FF7C370B3BC1">
    <w:name w:val="ACA2324CBC45427A80D8FF7C370B3BC1"/>
  </w:style>
  <w:style w:type="paragraph" w:customStyle="1" w:styleId="9C414453722E44A4822DE28280AFB1F0">
    <w:name w:val="9C414453722E44A4822DE28280AFB1F0"/>
  </w:style>
  <w:style w:type="paragraph" w:customStyle="1" w:styleId="F2ECC9C58DA34E0F9876E95F8D3EC137">
    <w:name w:val="F2ECC9C58DA34E0F9876E95F8D3EC137"/>
  </w:style>
  <w:style w:type="paragraph" w:customStyle="1" w:styleId="F82D02E8BB4643B7A6FF508B04F04F42">
    <w:name w:val="F82D02E8BB4643B7A6FF508B04F04F42"/>
  </w:style>
  <w:style w:type="paragraph" w:customStyle="1" w:styleId="929A50D2F56D4168814F59680BD39B9A">
    <w:name w:val="929A50D2F56D4168814F59680BD39B9A"/>
  </w:style>
  <w:style w:type="paragraph" w:customStyle="1" w:styleId="0208056E716D4951A9C486C7845DB547">
    <w:name w:val="0208056E716D4951A9C486C7845DB547"/>
  </w:style>
  <w:style w:type="paragraph" w:customStyle="1" w:styleId="08D8D585669A406F82505D9A7DAD2A16">
    <w:name w:val="08D8D585669A406F82505D9A7DAD2A16"/>
  </w:style>
  <w:style w:type="paragraph" w:customStyle="1" w:styleId="9DD954995B404958B80DBDBAAA7A7388">
    <w:name w:val="9DD954995B404958B80DBDBAAA7A7388"/>
  </w:style>
  <w:style w:type="paragraph" w:customStyle="1" w:styleId="A013BADBFBFA42A9A818A2865DE58D38">
    <w:name w:val="A013BADBFBFA42A9A818A2865DE58D38"/>
  </w:style>
  <w:style w:type="paragraph" w:customStyle="1" w:styleId="07C9E9281D8A4E10BA143B82832CFB19">
    <w:name w:val="07C9E9281D8A4E10BA143B82832CFB19"/>
  </w:style>
  <w:style w:type="paragraph" w:customStyle="1" w:styleId="08DCF3D939824F17947E0DE3D03CC8CA">
    <w:name w:val="08DCF3D939824F17947E0DE3D03CC8CA"/>
  </w:style>
  <w:style w:type="paragraph" w:customStyle="1" w:styleId="3285C1B835B540CEB543C65DC6D98E3C">
    <w:name w:val="3285C1B835B540CEB543C65DC6D98E3C"/>
  </w:style>
  <w:style w:type="paragraph" w:customStyle="1" w:styleId="2218279C53D144A586E154337DB76575">
    <w:name w:val="2218279C53D144A586E154337DB76575"/>
  </w:style>
  <w:style w:type="paragraph" w:customStyle="1" w:styleId="5701486E51D343819B5995638FDBB4BB">
    <w:name w:val="5701486E51D343819B5995638FDBB4BB"/>
  </w:style>
  <w:style w:type="paragraph" w:customStyle="1" w:styleId="2DE53E205BE04CC9BA67A15D7191A6BA">
    <w:name w:val="2DE53E205BE04CC9BA67A15D7191A6BA"/>
  </w:style>
  <w:style w:type="paragraph" w:customStyle="1" w:styleId="8EDF8173420E4C7489310C5D19C2847F">
    <w:name w:val="8EDF8173420E4C7489310C5D19C2847F"/>
  </w:style>
  <w:style w:type="paragraph" w:customStyle="1" w:styleId="4A878899FFFC4677A79B159681E82FA3">
    <w:name w:val="4A878899FFFC4677A79B159681E82FA3"/>
  </w:style>
  <w:style w:type="paragraph" w:customStyle="1" w:styleId="7D4281E9312847079F2BB67AF689511B">
    <w:name w:val="7D4281E9312847079F2BB67AF689511B"/>
  </w:style>
  <w:style w:type="paragraph" w:customStyle="1" w:styleId="F2492D2D69494F81A05E7C92CD4EE586">
    <w:name w:val="F2492D2D69494F81A05E7C92CD4EE586"/>
  </w:style>
  <w:style w:type="paragraph" w:customStyle="1" w:styleId="DC7737E4528047408BA5F5E0F1E79632">
    <w:name w:val="DC7737E4528047408BA5F5E0F1E79632"/>
  </w:style>
  <w:style w:type="paragraph" w:customStyle="1" w:styleId="53186CFCE6314139857A331CD792455B">
    <w:name w:val="53186CFCE6314139857A331CD792455B"/>
  </w:style>
  <w:style w:type="paragraph" w:customStyle="1" w:styleId="E28C9C24004F435A84C30777B4EFCF28">
    <w:name w:val="E28C9C24004F435A84C30777B4EFCF28"/>
  </w:style>
  <w:style w:type="paragraph" w:customStyle="1" w:styleId="102A20B6F8834846A94D65C7A7C2BBB3">
    <w:name w:val="102A20B6F8834846A94D65C7A7C2BBB3"/>
  </w:style>
  <w:style w:type="paragraph" w:customStyle="1" w:styleId="A2AA8FDF7CED4330A0E5304A6F21933A">
    <w:name w:val="A2AA8FDF7CED4330A0E5304A6F21933A"/>
  </w:style>
  <w:style w:type="paragraph" w:customStyle="1" w:styleId="54C03FD6832D48B29F81FE4394BF8F6C">
    <w:name w:val="54C03FD6832D48B29F81FE4394BF8F6C"/>
  </w:style>
  <w:style w:type="paragraph" w:customStyle="1" w:styleId="C618A2D6B978467FB0A33B4C591ABF54">
    <w:name w:val="C618A2D6B978467FB0A33B4C591ABF54"/>
  </w:style>
  <w:style w:type="paragraph" w:customStyle="1" w:styleId="6AF45CAC2539425E8F35120DD46B8A72">
    <w:name w:val="6AF45CAC2539425E8F35120DD46B8A72"/>
  </w:style>
  <w:style w:type="paragraph" w:customStyle="1" w:styleId="04119114237D4603B870FAD6A908BA6A">
    <w:name w:val="04119114237D4603B870FAD6A908BA6A"/>
  </w:style>
  <w:style w:type="paragraph" w:customStyle="1" w:styleId="EB8D15F927894871AC718F4F1B30AF68">
    <w:name w:val="EB8D15F927894871AC718F4F1B30AF68"/>
  </w:style>
  <w:style w:type="paragraph" w:customStyle="1" w:styleId="79B9625D1611436B8E71A71F94DD8AB1">
    <w:name w:val="79B9625D1611436B8E71A71F94DD8AB1"/>
  </w:style>
  <w:style w:type="paragraph" w:customStyle="1" w:styleId="5D68510BDE444CFAB07FC5B2E6DA188C">
    <w:name w:val="5D68510BDE444CFAB07FC5B2E6DA188C"/>
  </w:style>
  <w:style w:type="paragraph" w:customStyle="1" w:styleId="DD34E34E097C41448599AE2342A84D31">
    <w:name w:val="DD34E34E097C41448599AE2342A84D31"/>
  </w:style>
  <w:style w:type="paragraph" w:customStyle="1" w:styleId="A28B530319A346BB82CE89CF50A3E3AD">
    <w:name w:val="A28B530319A346BB82CE89CF50A3E3AD"/>
  </w:style>
  <w:style w:type="paragraph" w:customStyle="1" w:styleId="4E8A430F2A034C8EAF65AF229348DBB4">
    <w:name w:val="4E8A430F2A034C8EAF65AF229348DBB4"/>
  </w:style>
  <w:style w:type="paragraph" w:customStyle="1" w:styleId="089064D92C2E4B0E8FE18B8CD1BA31F7">
    <w:name w:val="089064D92C2E4B0E8FE18B8CD1BA31F7"/>
  </w:style>
  <w:style w:type="paragraph" w:customStyle="1" w:styleId="11A8CADDF6544DABAA1CBCE20DDF856F">
    <w:name w:val="11A8CADDF6544DABAA1CBCE20DDF856F"/>
  </w:style>
  <w:style w:type="paragraph" w:customStyle="1" w:styleId="1B17B2140F054ED8B18D9CD7342CEF64">
    <w:name w:val="1B17B2140F054ED8B18D9CD7342CEF64"/>
  </w:style>
  <w:style w:type="paragraph" w:customStyle="1" w:styleId="8E07F182A0D74445908281DAE84453A3">
    <w:name w:val="8E07F182A0D74445908281DAE84453A3"/>
  </w:style>
  <w:style w:type="paragraph" w:customStyle="1" w:styleId="64084FAB04824A8392AB98CB75606AAE">
    <w:name w:val="64084FAB04824A8392AB98CB75606AAE"/>
  </w:style>
  <w:style w:type="paragraph" w:customStyle="1" w:styleId="DBC15E6C88F64B0E9FDBD06B7B943454">
    <w:name w:val="DBC15E6C88F64B0E9FDBD06B7B943454"/>
  </w:style>
  <w:style w:type="paragraph" w:customStyle="1" w:styleId="8C5BF3F1F4964F89B5BE99632FAAFFD8">
    <w:name w:val="8C5BF3F1F4964F89B5BE99632FAAFFD8"/>
  </w:style>
  <w:style w:type="paragraph" w:customStyle="1" w:styleId="4C90A361813949AF85F9E17C179EE0F0">
    <w:name w:val="4C90A361813949AF85F9E17C179EE0F0"/>
  </w:style>
  <w:style w:type="paragraph" w:customStyle="1" w:styleId="44FF68B1AB074F02BE675831A37373F5">
    <w:name w:val="44FF68B1AB074F02BE675831A37373F5"/>
  </w:style>
  <w:style w:type="paragraph" w:customStyle="1" w:styleId="079F0D34751E4C96B39AC2368337F59D">
    <w:name w:val="079F0D34751E4C96B39AC2368337F59D"/>
  </w:style>
  <w:style w:type="paragraph" w:customStyle="1" w:styleId="FFAA37C269DA415EA71BFD93618F5959">
    <w:name w:val="FFAA37C269DA415EA71BFD93618F5959"/>
  </w:style>
  <w:style w:type="paragraph" w:customStyle="1" w:styleId="4C7F6627B74242178866604CC10C732F">
    <w:name w:val="4C7F6627B74242178866604CC10C732F"/>
  </w:style>
  <w:style w:type="paragraph" w:customStyle="1" w:styleId="647F71A7FC0F45838A7F964F1EC51FF3">
    <w:name w:val="647F71A7FC0F45838A7F964F1EC51FF3"/>
  </w:style>
  <w:style w:type="paragraph" w:customStyle="1" w:styleId="378729C55E354154BBE007403904CA73">
    <w:name w:val="378729C55E354154BBE007403904CA73"/>
  </w:style>
  <w:style w:type="paragraph" w:customStyle="1" w:styleId="7FA32ED0C22641EC92E7D8218E12C6CC">
    <w:name w:val="7FA32ED0C22641EC92E7D8218E12C6CC"/>
  </w:style>
  <w:style w:type="paragraph" w:customStyle="1" w:styleId="C16A5E8B1015424196B058378B2BED7C">
    <w:name w:val="C16A5E8B1015424196B058378B2BED7C"/>
    <w:rsid w:val="000E780C"/>
  </w:style>
  <w:style w:type="paragraph" w:customStyle="1" w:styleId="FB61227B0E8E4038A1EB9540B2A603B3">
    <w:name w:val="FB61227B0E8E4038A1EB9540B2A603B3"/>
    <w:rsid w:val="000E780C"/>
  </w:style>
  <w:style w:type="paragraph" w:customStyle="1" w:styleId="4442648688254CDA965D356CBB5E6610">
    <w:name w:val="4442648688254CDA965D356CBB5E6610"/>
    <w:rsid w:val="000E780C"/>
  </w:style>
  <w:style w:type="paragraph" w:customStyle="1" w:styleId="195FDD31C84A4F5AAF6A1ED2CFDA117E">
    <w:name w:val="195FDD31C84A4F5AAF6A1ED2CFDA117E"/>
    <w:rsid w:val="000E780C"/>
  </w:style>
  <w:style w:type="paragraph" w:customStyle="1" w:styleId="9C37E59E44814C049994FF815BB39119">
    <w:name w:val="9C37E59E44814C049994FF815BB39119"/>
    <w:rsid w:val="000E780C"/>
  </w:style>
  <w:style w:type="paragraph" w:customStyle="1" w:styleId="135A78B2C04F4F8AB020D67526798AF4">
    <w:name w:val="135A78B2C04F4F8AB020D67526798AF4"/>
    <w:rsid w:val="000E780C"/>
  </w:style>
  <w:style w:type="paragraph" w:customStyle="1" w:styleId="FFE2A6BBBE964381B4C077792644DA38">
    <w:name w:val="FFE2A6BBBE964381B4C077792644DA38"/>
    <w:rsid w:val="000E780C"/>
  </w:style>
  <w:style w:type="paragraph" w:customStyle="1" w:styleId="F70957BE346247659A50CB4F05AB05A8">
    <w:name w:val="F70957BE346247659A50CB4F05AB05A8"/>
    <w:rsid w:val="000E780C"/>
  </w:style>
  <w:style w:type="paragraph" w:customStyle="1" w:styleId="86EDC2E5853340589916F7D9C7948E4B">
    <w:name w:val="86EDC2E5853340589916F7D9C7948E4B"/>
    <w:rsid w:val="000E780C"/>
  </w:style>
  <w:style w:type="paragraph" w:customStyle="1" w:styleId="BCDEE20385E445E7AC0E046EFA0CF6CA">
    <w:name w:val="BCDEE20385E445E7AC0E046EFA0CF6CA"/>
    <w:rsid w:val="000E780C"/>
  </w:style>
  <w:style w:type="paragraph" w:customStyle="1" w:styleId="56BB5FBF0D0847CDB716D8CF5ECBDD30">
    <w:name w:val="56BB5FBF0D0847CDB716D8CF5ECBDD30"/>
    <w:rsid w:val="000E780C"/>
  </w:style>
  <w:style w:type="paragraph" w:customStyle="1" w:styleId="050370A172974F41B031405E4891B8FD">
    <w:name w:val="050370A172974F41B031405E4891B8FD"/>
    <w:rsid w:val="000E780C"/>
  </w:style>
  <w:style w:type="paragraph" w:customStyle="1" w:styleId="AB1A1CB1C1F5482C9C0469FD230E9F2D">
    <w:name w:val="AB1A1CB1C1F5482C9C0469FD230E9F2D"/>
    <w:rsid w:val="000E780C"/>
  </w:style>
  <w:style w:type="paragraph" w:customStyle="1" w:styleId="F5D055E2BD6348B1B3F6D8F1CC371817">
    <w:name w:val="F5D055E2BD6348B1B3F6D8F1CC371817"/>
    <w:rsid w:val="000E780C"/>
  </w:style>
  <w:style w:type="paragraph" w:customStyle="1" w:styleId="654006C5F8E6456E8F4D6D262A366214">
    <w:name w:val="654006C5F8E6456E8F4D6D262A366214"/>
    <w:rsid w:val="000E780C"/>
  </w:style>
  <w:style w:type="paragraph" w:customStyle="1" w:styleId="CC9C39AF2D2B478A871C14B95B5EF34E">
    <w:name w:val="CC9C39AF2D2B478A871C14B95B5EF34E"/>
    <w:rsid w:val="000E780C"/>
  </w:style>
  <w:style w:type="paragraph" w:customStyle="1" w:styleId="CCE10B56EFCF4FD1994F32F100C160DF">
    <w:name w:val="CCE10B56EFCF4FD1994F32F100C160DF"/>
    <w:rsid w:val="000E780C"/>
  </w:style>
  <w:style w:type="paragraph" w:customStyle="1" w:styleId="DB91C1C32AB64DCFB9B86B88E20A5E04">
    <w:name w:val="DB91C1C32AB64DCFB9B86B88E20A5E04"/>
    <w:rsid w:val="000E780C"/>
  </w:style>
  <w:style w:type="paragraph" w:customStyle="1" w:styleId="5D7C9E2D16EF4C6BA724665793A8C691">
    <w:name w:val="5D7C9E2D16EF4C6BA724665793A8C691"/>
    <w:rsid w:val="000E780C"/>
  </w:style>
  <w:style w:type="paragraph" w:customStyle="1" w:styleId="747A2DAD82AB4B1A8345176F0723367C">
    <w:name w:val="747A2DAD82AB4B1A8345176F0723367C"/>
    <w:rsid w:val="000E780C"/>
  </w:style>
  <w:style w:type="paragraph" w:customStyle="1" w:styleId="80CF06B05A3747E99DDE60B2D9C37707">
    <w:name w:val="80CF06B05A3747E99DDE60B2D9C37707"/>
    <w:rsid w:val="000E780C"/>
  </w:style>
  <w:style w:type="paragraph" w:customStyle="1" w:styleId="1C359FDBB3474B2AB5E19605D7F859BE">
    <w:name w:val="1C359FDBB3474B2AB5E19605D7F859BE"/>
    <w:rsid w:val="000E780C"/>
  </w:style>
  <w:style w:type="paragraph" w:customStyle="1" w:styleId="19903A10467A473C9C98A6FC331381EC">
    <w:name w:val="19903A10467A473C9C98A6FC331381EC"/>
    <w:rsid w:val="000E780C"/>
  </w:style>
  <w:style w:type="paragraph" w:customStyle="1" w:styleId="D267EA0DC68C4D758AD18A11A3AABE37">
    <w:name w:val="D267EA0DC68C4D758AD18A11A3AABE37"/>
    <w:rsid w:val="000E780C"/>
  </w:style>
  <w:style w:type="paragraph" w:customStyle="1" w:styleId="41EC29B82D8441A5860D3F488A1D5F6B">
    <w:name w:val="41EC29B82D8441A5860D3F488A1D5F6B"/>
    <w:rsid w:val="000E780C"/>
  </w:style>
  <w:style w:type="paragraph" w:customStyle="1" w:styleId="F28854CBF1494FAF9DEED82497ED90DD">
    <w:name w:val="F28854CBF1494FAF9DEED82497ED90DD"/>
    <w:rsid w:val="000E780C"/>
  </w:style>
  <w:style w:type="paragraph" w:customStyle="1" w:styleId="B54A7B574E134840AA17EC7F56ED1631">
    <w:name w:val="B54A7B574E134840AA17EC7F56ED1631"/>
    <w:rsid w:val="000E780C"/>
  </w:style>
  <w:style w:type="paragraph" w:customStyle="1" w:styleId="B298EB7C618C46E1A99C61E8592CA0B1">
    <w:name w:val="B298EB7C618C46E1A99C61E8592CA0B1"/>
    <w:rsid w:val="000E780C"/>
  </w:style>
  <w:style w:type="paragraph" w:customStyle="1" w:styleId="0A0024DB428549089810840EE5BFC721">
    <w:name w:val="0A0024DB428549089810840EE5BFC721"/>
    <w:rsid w:val="000E780C"/>
  </w:style>
  <w:style w:type="paragraph" w:customStyle="1" w:styleId="FEDA512B085B4D18B6078EA1BD3F682B">
    <w:name w:val="FEDA512B085B4D18B6078EA1BD3F682B"/>
    <w:rsid w:val="000E780C"/>
  </w:style>
  <w:style w:type="paragraph" w:customStyle="1" w:styleId="C6E3C5FDCB2749A298B82F747E862A8C">
    <w:name w:val="C6E3C5FDCB2749A298B82F747E862A8C"/>
    <w:rsid w:val="000E780C"/>
  </w:style>
  <w:style w:type="paragraph" w:customStyle="1" w:styleId="35807463D2A94B3F942E3DDC1E269E4E">
    <w:name w:val="35807463D2A94B3F942E3DDC1E269E4E"/>
    <w:rsid w:val="000E780C"/>
  </w:style>
  <w:style w:type="paragraph" w:customStyle="1" w:styleId="16DDCB6D61A6402F8C32F847C09E130E">
    <w:name w:val="16DDCB6D61A6402F8C32F847C09E130E"/>
    <w:rsid w:val="000E780C"/>
  </w:style>
  <w:style w:type="paragraph" w:customStyle="1" w:styleId="3BDEEA26CBBB4E989A26943B06E50C31">
    <w:name w:val="3BDEEA26CBBB4E989A26943B06E50C31"/>
    <w:rsid w:val="002341B7"/>
  </w:style>
  <w:style w:type="paragraph" w:customStyle="1" w:styleId="0EC02612313942AD901BE48EC43D5821">
    <w:name w:val="0EC02612313942AD901BE48EC43D5821"/>
    <w:rsid w:val="002341B7"/>
  </w:style>
  <w:style w:type="paragraph" w:customStyle="1" w:styleId="3BE25D5383084F2F8FE6DA7A790B366B">
    <w:name w:val="3BE25D5383084F2F8FE6DA7A790B366B"/>
    <w:rsid w:val="002341B7"/>
  </w:style>
  <w:style w:type="paragraph" w:customStyle="1" w:styleId="F7A9261EC06542379F1EF89E1317A760">
    <w:name w:val="F7A9261EC06542379F1EF89E1317A760"/>
    <w:rsid w:val="002341B7"/>
  </w:style>
  <w:style w:type="paragraph" w:customStyle="1" w:styleId="75EA4E42BD1A4F6F9F3B4DE0748440BB">
    <w:name w:val="75EA4E42BD1A4F6F9F3B4DE0748440BB"/>
    <w:rsid w:val="002341B7"/>
  </w:style>
  <w:style w:type="paragraph" w:customStyle="1" w:styleId="4D884AC5CD67438B9A4A1A1867AC3ADE">
    <w:name w:val="4D884AC5CD67438B9A4A1A1867AC3ADE"/>
    <w:rsid w:val="002341B7"/>
  </w:style>
  <w:style w:type="paragraph" w:customStyle="1" w:styleId="A11A820AFA5A4CF18ADB7C4898A2760F">
    <w:name w:val="A11A820AFA5A4CF18ADB7C4898A2760F"/>
    <w:rsid w:val="002341B7"/>
  </w:style>
  <w:style w:type="paragraph" w:customStyle="1" w:styleId="2576BBE02E404EE28BF0CE0BE88644B6">
    <w:name w:val="2576BBE02E404EE28BF0CE0BE88644B6"/>
    <w:rsid w:val="002341B7"/>
  </w:style>
  <w:style w:type="paragraph" w:customStyle="1" w:styleId="3C80C189FBE6439BAB37B3DC09E02AE1">
    <w:name w:val="3C80C189FBE6439BAB37B3DC09E02AE1"/>
    <w:rsid w:val="002341B7"/>
  </w:style>
  <w:style w:type="paragraph" w:customStyle="1" w:styleId="4041EC0246714C2BBE505376B092BF66">
    <w:name w:val="4041EC0246714C2BBE505376B092BF66"/>
    <w:rsid w:val="002341B7"/>
  </w:style>
  <w:style w:type="paragraph" w:customStyle="1" w:styleId="35C9DB12AB7A49DEAB62D763ECA20BA1">
    <w:name w:val="35C9DB12AB7A49DEAB62D763ECA20BA1"/>
    <w:rsid w:val="002341B7"/>
  </w:style>
  <w:style w:type="paragraph" w:customStyle="1" w:styleId="BA0B834ACD544D9CBCB60D27A6C8C01D">
    <w:name w:val="BA0B834ACD544D9CBCB60D27A6C8C01D"/>
    <w:rsid w:val="002341B7"/>
  </w:style>
  <w:style w:type="paragraph" w:customStyle="1" w:styleId="5FDD6F4E4B27402A946637B8166E1BAA">
    <w:name w:val="5FDD6F4E4B27402A946637B8166E1BAA"/>
    <w:rsid w:val="002341B7"/>
  </w:style>
  <w:style w:type="paragraph" w:customStyle="1" w:styleId="84D50C7653C54D9C895EDCA99B2CCB2B">
    <w:name w:val="84D50C7653C54D9C895EDCA99B2CCB2B"/>
    <w:rsid w:val="002341B7"/>
  </w:style>
  <w:style w:type="paragraph" w:customStyle="1" w:styleId="C6B5BB0860AA44ECA83C86733A2E3FC9">
    <w:name w:val="C6B5BB0860AA44ECA83C86733A2E3FC9"/>
    <w:rsid w:val="002341B7"/>
  </w:style>
  <w:style w:type="paragraph" w:customStyle="1" w:styleId="723670715209406A926D28922E7E3515">
    <w:name w:val="723670715209406A926D28922E7E3515"/>
    <w:rsid w:val="002341B7"/>
  </w:style>
  <w:style w:type="paragraph" w:customStyle="1" w:styleId="9425978DEAEC46DAAEDF5832DC110DBB">
    <w:name w:val="9425978DEAEC46DAAEDF5832DC110DBB"/>
    <w:rsid w:val="002341B7"/>
  </w:style>
  <w:style w:type="paragraph" w:customStyle="1" w:styleId="A8E7ECC9F4614668A59F7C9864CAF61E">
    <w:name w:val="A8E7ECC9F4614668A59F7C9864CAF61E"/>
    <w:rsid w:val="002341B7"/>
  </w:style>
  <w:style w:type="paragraph" w:customStyle="1" w:styleId="8D9EBBDA289A4C25B656DD5AD042D57F">
    <w:name w:val="8D9EBBDA289A4C25B656DD5AD042D57F"/>
    <w:rsid w:val="002341B7"/>
  </w:style>
  <w:style w:type="paragraph" w:customStyle="1" w:styleId="274593A42C19446FAE0D1FB6C51FDBD5">
    <w:name w:val="274593A42C19446FAE0D1FB6C51FDBD5"/>
    <w:rsid w:val="002341B7"/>
  </w:style>
  <w:style w:type="paragraph" w:customStyle="1" w:styleId="8D4DAAF97E614C8999504D139CF5096C">
    <w:name w:val="8D4DAAF97E614C8999504D139CF5096C"/>
    <w:rsid w:val="002341B7"/>
  </w:style>
  <w:style w:type="paragraph" w:customStyle="1" w:styleId="8FC21A32C041441A83056074E3A91AB8">
    <w:name w:val="8FC21A32C041441A83056074E3A91AB8"/>
    <w:rsid w:val="002341B7"/>
  </w:style>
  <w:style w:type="paragraph" w:customStyle="1" w:styleId="6460F7FDCFE7458DB2186BD680939486">
    <w:name w:val="6460F7FDCFE7458DB2186BD680939486"/>
    <w:rsid w:val="002341B7"/>
  </w:style>
  <w:style w:type="paragraph" w:customStyle="1" w:styleId="0B2AAC86934547108EF372707E2426EE">
    <w:name w:val="0B2AAC86934547108EF372707E2426EE"/>
    <w:rsid w:val="002341B7"/>
  </w:style>
  <w:style w:type="paragraph" w:customStyle="1" w:styleId="45FB0A1F53F741A59940CBF6F5F9AB6D">
    <w:name w:val="45FB0A1F53F741A59940CBF6F5F9AB6D"/>
    <w:rsid w:val="002341B7"/>
  </w:style>
  <w:style w:type="paragraph" w:customStyle="1" w:styleId="CDF11DC83C5A49E9944A17BA227591A3">
    <w:name w:val="CDF11DC83C5A49E9944A17BA227591A3"/>
    <w:rsid w:val="002341B7"/>
  </w:style>
  <w:style w:type="paragraph" w:customStyle="1" w:styleId="7005BABB7428472188DA456BF0CBAC67">
    <w:name w:val="7005BABB7428472188DA456BF0CBAC67"/>
    <w:rsid w:val="002341B7"/>
  </w:style>
  <w:style w:type="paragraph" w:customStyle="1" w:styleId="E716B887E7A543D5BA7A282F42D6D427">
    <w:name w:val="E716B887E7A543D5BA7A282F42D6D427"/>
    <w:rsid w:val="002341B7"/>
  </w:style>
  <w:style w:type="paragraph" w:customStyle="1" w:styleId="CD0C58C5975245F19AFA7FC0A149A7D0">
    <w:name w:val="CD0C58C5975245F19AFA7FC0A149A7D0"/>
    <w:rsid w:val="002341B7"/>
  </w:style>
  <w:style w:type="paragraph" w:customStyle="1" w:styleId="CDE722E913564100BF47513345D58669">
    <w:name w:val="CDE722E913564100BF47513345D58669"/>
    <w:rsid w:val="002341B7"/>
  </w:style>
  <w:style w:type="paragraph" w:customStyle="1" w:styleId="BF601BDB3F8747DEB40453C3348CB317">
    <w:name w:val="BF601BDB3F8747DEB40453C3348CB317"/>
    <w:rsid w:val="002341B7"/>
  </w:style>
  <w:style w:type="paragraph" w:customStyle="1" w:styleId="7EE5C963E1EE49D7BB933000764B4DC9">
    <w:name w:val="7EE5C963E1EE49D7BB933000764B4DC9"/>
    <w:rsid w:val="002341B7"/>
  </w:style>
  <w:style w:type="paragraph" w:customStyle="1" w:styleId="2AAC3E5597D3473492CDF6C24A8B2402">
    <w:name w:val="2AAC3E5597D3473492CDF6C24A8B2402"/>
    <w:rsid w:val="002341B7"/>
  </w:style>
  <w:style w:type="paragraph" w:customStyle="1" w:styleId="1E54EC683DD04A0FA06BA5328596C4DB">
    <w:name w:val="1E54EC683DD04A0FA06BA5328596C4DB"/>
    <w:rsid w:val="002341B7"/>
  </w:style>
  <w:style w:type="paragraph" w:customStyle="1" w:styleId="F0B96B7892F546A39D6D65109383B1C8">
    <w:name w:val="F0B96B7892F546A39D6D65109383B1C8"/>
    <w:rsid w:val="002341B7"/>
  </w:style>
  <w:style w:type="paragraph" w:customStyle="1" w:styleId="0B8AC493C7694815BF7EBCCBE26EFD5F">
    <w:name w:val="0B8AC493C7694815BF7EBCCBE26EFD5F"/>
    <w:rsid w:val="002341B7"/>
  </w:style>
  <w:style w:type="paragraph" w:customStyle="1" w:styleId="98E10171F3814A44A031C84A4D9D73C9">
    <w:name w:val="98E10171F3814A44A031C84A4D9D73C9"/>
    <w:rsid w:val="002341B7"/>
  </w:style>
  <w:style w:type="paragraph" w:customStyle="1" w:styleId="196FB355EDA64692A5E4ABD906DE8A51">
    <w:name w:val="196FB355EDA64692A5E4ABD906DE8A51"/>
    <w:rsid w:val="002341B7"/>
  </w:style>
  <w:style w:type="paragraph" w:customStyle="1" w:styleId="31492A5519F24B95BB19DAD864A3D0F4">
    <w:name w:val="31492A5519F24B95BB19DAD864A3D0F4"/>
    <w:rsid w:val="002341B7"/>
  </w:style>
  <w:style w:type="paragraph" w:customStyle="1" w:styleId="18914999BC6E4E25A5D216C44BFC2776">
    <w:name w:val="18914999BC6E4E25A5D216C44BFC2776"/>
    <w:rsid w:val="002341B7"/>
  </w:style>
  <w:style w:type="paragraph" w:customStyle="1" w:styleId="5C47FCA2FCD54931BA8E9EBDC9D09C06">
    <w:name w:val="5C47FCA2FCD54931BA8E9EBDC9D09C06"/>
    <w:rsid w:val="002341B7"/>
  </w:style>
  <w:style w:type="paragraph" w:customStyle="1" w:styleId="8ECD303F312E47498660101D28B96AD9">
    <w:name w:val="8ECD303F312E47498660101D28B96AD9"/>
    <w:rsid w:val="002341B7"/>
  </w:style>
  <w:style w:type="paragraph" w:customStyle="1" w:styleId="C93478EF81444759B4AD414B9E7B4CD2">
    <w:name w:val="C93478EF81444759B4AD414B9E7B4CD2"/>
    <w:rsid w:val="002341B7"/>
  </w:style>
  <w:style w:type="paragraph" w:customStyle="1" w:styleId="063B172409004F229DB45D1417EB59F9">
    <w:name w:val="063B172409004F229DB45D1417EB59F9"/>
    <w:rsid w:val="002341B7"/>
  </w:style>
  <w:style w:type="paragraph" w:customStyle="1" w:styleId="0D6E9A0ACDAF4523972CAB1E2F96448E">
    <w:name w:val="0D6E9A0ACDAF4523972CAB1E2F96448E"/>
    <w:rsid w:val="002341B7"/>
  </w:style>
  <w:style w:type="paragraph" w:customStyle="1" w:styleId="2FC6B4BDE0714F72AE7FF3D4166BA782">
    <w:name w:val="2FC6B4BDE0714F72AE7FF3D4166BA782"/>
    <w:rsid w:val="002341B7"/>
  </w:style>
  <w:style w:type="paragraph" w:customStyle="1" w:styleId="10A75AB44C7B42C18294CFA906445279">
    <w:name w:val="10A75AB44C7B42C18294CFA906445279"/>
    <w:rsid w:val="002341B7"/>
  </w:style>
  <w:style w:type="paragraph" w:customStyle="1" w:styleId="AE12D431EE8C456D96E779993256764B">
    <w:name w:val="AE12D431EE8C456D96E779993256764B"/>
    <w:rsid w:val="002341B7"/>
  </w:style>
  <w:style w:type="paragraph" w:customStyle="1" w:styleId="08D1757993BB4AB0953516E4D333A6DA">
    <w:name w:val="08D1757993BB4AB0953516E4D333A6DA"/>
    <w:rsid w:val="002341B7"/>
  </w:style>
  <w:style w:type="paragraph" w:customStyle="1" w:styleId="C4C65A3A5C51444DBBCBD35955B5EAEE">
    <w:name w:val="C4C65A3A5C51444DBBCBD35955B5EAEE"/>
    <w:rsid w:val="002341B7"/>
  </w:style>
  <w:style w:type="paragraph" w:customStyle="1" w:styleId="F02C8C8582304302B12EC0D21F413A5A">
    <w:name w:val="F02C8C8582304302B12EC0D21F413A5A"/>
    <w:rsid w:val="002341B7"/>
  </w:style>
  <w:style w:type="paragraph" w:customStyle="1" w:styleId="2573C4C2029244DAAE14385CDEF17CE1">
    <w:name w:val="2573C4C2029244DAAE14385CDEF17CE1"/>
    <w:rsid w:val="002341B7"/>
  </w:style>
  <w:style w:type="paragraph" w:customStyle="1" w:styleId="092FF1D2ABE54E34AE6C2C66B156145F">
    <w:name w:val="092FF1D2ABE54E34AE6C2C66B156145F"/>
    <w:rsid w:val="002341B7"/>
  </w:style>
  <w:style w:type="paragraph" w:customStyle="1" w:styleId="6DF6E814311D4D3585D8A63C1EF07EF2">
    <w:name w:val="6DF6E814311D4D3585D8A63C1EF07EF2"/>
    <w:rsid w:val="002341B7"/>
  </w:style>
  <w:style w:type="paragraph" w:customStyle="1" w:styleId="CC81FE4E10F94A218234348F5E14A814">
    <w:name w:val="CC81FE4E10F94A218234348F5E14A814"/>
    <w:rsid w:val="002341B7"/>
  </w:style>
  <w:style w:type="paragraph" w:customStyle="1" w:styleId="C20E9F3677BF44DDA9F366DE54D2DE0E">
    <w:name w:val="C20E9F3677BF44DDA9F366DE54D2DE0E"/>
    <w:rsid w:val="002341B7"/>
  </w:style>
  <w:style w:type="paragraph" w:customStyle="1" w:styleId="678934556E3C4805AE0113699B402092">
    <w:name w:val="678934556E3C4805AE0113699B402092"/>
    <w:rsid w:val="002341B7"/>
  </w:style>
  <w:style w:type="paragraph" w:customStyle="1" w:styleId="8281BD2ECFA94AF4B9957AFBE466DF04">
    <w:name w:val="8281BD2ECFA94AF4B9957AFBE466DF04"/>
    <w:rsid w:val="002341B7"/>
  </w:style>
  <w:style w:type="paragraph" w:customStyle="1" w:styleId="34C511CC2F9A48CFAB413F7BA22CF954">
    <w:name w:val="34C511CC2F9A48CFAB413F7BA22CF954"/>
    <w:rsid w:val="002341B7"/>
  </w:style>
  <w:style w:type="paragraph" w:customStyle="1" w:styleId="9D4B03A4D16643BABC88ED3EA999ABF7">
    <w:name w:val="9D4B03A4D16643BABC88ED3EA999ABF7"/>
    <w:rsid w:val="002341B7"/>
  </w:style>
  <w:style w:type="paragraph" w:customStyle="1" w:styleId="A00815EDEA7441678C4A8C1AFF47EDDB">
    <w:name w:val="A00815EDEA7441678C4A8C1AFF47EDDB"/>
    <w:rsid w:val="002341B7"/>
  </w:style>
  <w:style w:type="paragraph" w:customStyle="1" w:styleId="FA601C5CF21B4CD8BB5C4FC627E777C6">
    <w:name w:val="FA601C5CF21B4CD8BB5C4FC627E777C6"/>
    <w:rsid w:val="002341B7"/>
  </w:style>
  <w:style w:type="paragraph" w:customStyle="1" w:styleId="8A84FA1E02094B9B937DFE97AD49523E">
    <w:name w:val="8A84FA1E02094B9B937DFE97AD49523E"/>
    <w:rsid w:val="002341B7"/>
  </w:style>
  <w:style w:type="paragraph" w:customStyle="1" w:styleId="034F850F97C749D7AD849E888FAAA94C">
    <w:name w:val="034F850F97C749D7AD849E888FAAA94C"/>
    <w:rsid w:val="002341B7"/>
  </w:style>
  <w:style w:type="paragraph" w:customStyle="1" w:styleId="A8E5D9FD14F644A89C6B3284D5E79AA4">
    <w:name w:val="A8E5D9FD14F644A89C6B3284D5E79AA4"/>
    <w:rsid w:val="002341B7"/>
  </w:style>
  <w:style w:type="paragraph" w:customStyle="1" w:styleId="34B77B7DA18549B48AE9FBF493267CE5">
    <w:name w:val="34B77B7DA18549B48AE9FBF493267CE5"/>
    <w:rsid w:val="002341B7"/>
  </w:style>
  <w:style w:type="paragraph" w:customStyle="1" w:styleId="836680B47DBC4379984CBAB9B0DBC1CC">
    <w:name w:val="836680B47DBC4379984CBAB9B0DBC1CC"/>
    <w:rsid w:val="002341B7"/>
  </w:style>
  <w:style w:type="paragraph" w:customStyle="1" w:styleId="DBDEA2344E714E329A2FCF9696AF32C1">
    <w:name w:val="DBDEA2344E714E329A2FCF9696AF32C1"/>
    <w:rsid w:val="002341B7"/>
  </w:style>
  <w:style w:type="paragraph" w:customStyle="1" w:styleId="29920067CFC6420C98D1F796C3E75AE6">
    <w:name w:val="29920067CFC6420C98D1F796C3E75AE6"/>
    <w:rsid w:val="002341B7"/>
  </w:style>
  <w:style w:type="paragraph" w:customStyle="1" w:styleId="BD084F2DDCD54897A821E3DC568BDED1">
    <w:name w:val="BD084F2DDCD54897A821E3DC568BDED1"/>
    <w:rsid w:val="002341B7"/>
  </w:style>
  <w:style w:type="paragraph" w:customStyle="1" w:styleId="CBEDBA9E29BE40359098FAE6FB53912E">
    <w:name w:val="CBEDBA9E29BE40359098FAE6FB53912E"/>
    <w:rsid w:val="002341B7"/>
  </w:style>
  <w:style w:type="paragraph" w:customStyle="1" w:styleId="0549FD6CCB21414B8181168F6A790B49">
    <w:name w:val="0549FD6CCB21414B8181168F6A790B49"/>
    <w:rsid w:val="002341B7"/>
  </w:style>
  <w:style w:type="paragraph" w:customStyle="1" w:styleId="B797FF8ACD2341399339F2BC6838CDE9">
    <w:name w:val="B797FF8ACD2341399339F2BC6838CDE9"/>
    <w:rsid w:val="002341B7"/>
  </w:style>
  <w:style w:type="paragraph" w:customStyle="1" w:styleId="000170D42C72408F9603DDA2AC2D5D7A">
    <w:name w:val="000170D42C72408F9603DDA2AC2D5D7A"/>
    <w:rsid w:val="002341B7"/>
  </w:style>
  <w:style w:type="paragraph" w:customStyle="1" w:styleId="F0839467E14B42398522FD5BC1DD9163">
    <w:name w:val="F0839467E14B42398522FD5BC1DD9163"/>
    <w:rsid w:val="002341B7"/>
  </w:style>
  <w:style w:type="paragraph" w:customStyle="1" w:styleId="A562C947FAB64BB4828A579E4ECF4CF0">
    <w:name w:val="A562C947FAB64BB4828A579E4ECF4CF0"/>
    <w:rsid w:val="002341B7"/>
  </w:style>
  <w:style w:type="paragraph" w:customStyle="1" w:styleId="29CB1E63D8D747B6ABB582D927302B5D">
    <w:name w:val="29CB1E63D8D747B6ABB582D927302B5D"/>
    <w:rsid w:val="002341B7"/>
  </w:style>
  <w:style w:type="paragraph" w:customStyle="1" w:styleId="8109375E26CD435F9F3C30A747670A53">
    <w:name w:val="8109375E26CD435F9F3C30A747670A53"/>
    <w:rsid w:val="002341B7"/>
  </w:style>
  <w:style w:type="paragraph" w:customStyle="1" w:styleId="6A97CD8DC67B4296B0932E4DE7E3E937">
    <w:name w:val="6A97CD8DC67B4296B0932E4DE7E3E937"/>
    <w:rsid w:val="002341B7"/>
  </w:style>
  <w:style w:type="paragraph" w:customStyle="1" w:styleId="2528A4B3A6214A5C980FB0516E9589EB">
    <w:name w:val="2528A4B3A6214A5C980FB0516E9589EB"/>
    <w:rsid w:val="002341B7"/>
  </w:style>
  <w:style w:type="paragraph" w:customStyle="1" w:styleId="C590D16356294DC9A8FE47B1FCD6E53E">
    <w:name w:val="C590D16356294DC9A8FE47B1FCD6E53E"/>
    <w:rsid w:val="002341B7"/>
  </w:style>
  <w:style w:type="paragraph" w:customStyle="1" w:styleId="4556F5057CEC448DB9D6C3AC96A1CA02">
    <w:name w:val="4556F5057CEC448DB9D6C3AC96A1CA02"/>
    <w:rsid w:val="002341B7"/>
  </w:style>
  <w:style w:type="paragraph" w:customStyle="1" w:styleId="24CE14AC014E473987F68C2DCAA94CC3">
    <w:name w:val="24CE14AC014E473987F68C2DCAA94CC3"/>
    <w:rsid w:val="002341B7"/>
  </w:style>
  <w:style w:type="paragraph" w:customStyle="1" w:styleId="13AB82F3D0454FAEB9A740C5227B1BAA">
    <w:name w:val="13AB82F3D0454FAEB9A740C5227B1BAA"/>
    <w:rsid w:val="002341B7"/>
  </w:style>
  <w:style w:type="paragraph" w:customStyle="1" w:styleId="6E82312A6C004AD2B1E985D5430A7A30">
    <w:name w:val="6E82312A6C004AD2B1E985D5430A7A30"/>
    <w:rsid w:val="002341B7"/>
  </w:style>
  <w:style w:type="paragraph" w:customStyle="1" w:styleId="CC9239C166ED4122AAAF751BAFD8CD5E">
    <w:name w:val="CC9239C166ED4122AAAF751BAFD8CD5E"/>
    <w:rsid w:val="002341B7"/>
  </w:style>
  <w:style w:type="paragraph" w:customStyle="1" w:styleId="9AA6947D03784890867279FA5D7E750D">
    <w:name w:val="9AA6947D03784890867279FA5D7E750D"/>
    <w:rsid w:val="002341B7"/>
  </w:style>
  <w:style w:type="paragraph" w:customStyle="1" w:styleId="E543ADD401E84044A16F5F5A15DCC356">
    <w:name w:val="E543ADD401E84044A16F5F5A15DCC356"/>
    <w:rsid w:val="002341B7"/>
  </w:style>
  <w:style w:type="paragraph" w:customStyle="1" w:styleId="1932BD0F295948D1A01AC2B606B557C1">
    <w:name w:val="1932BD0F295948D1A01AC2B606B557C1"/>
    <w:rsid w:val="002341B7"/>
  </w:style>
  <w:style w:type="paragraph" w:customStyle="1" w:styleId="FCB7AD7B949648D3849C71BA716AEB9F">
    <w:name w:val="FCB7AD7B949648D3849C71BA716AEB9F"/>
    <w:rsid w:val="002341B7"/>
  </w:style>
  <w:style w:type="paragraph" w:customStyle="1" w:styleId="011B464433344B9A98C122B5DD95CD02">
    <w:name w:val="011B464433344B9A98C122B5DD95CD02"/>
    <w:rsid w:val="002341B7"/>
  </w:style>
  <w:style w:type="paragraph" w:customStyle="1" w:styleId="843BD94E134248268858045CA99D6DE9">
    <w:name w:val="843BD94E134248268858045CA99D6DE9"/>
    <w:rsid w:val="002341B7"/>
  </w:style>
  <w:style w:type="paragraph" w:customStyle="1" w:styleId="3A108A71104145678506441B9D02ED0C">
    <w:name w:val="3A108A71104145678506441B9D02ED0C"/>
    <w:rsid w:val="002341B7"/>
  </w:style>
  <w:style w:type="paragraph" w:customStyle="1" w:styleId="4A0F5CDDC5DF405C9FC1DDAD0D32F756">
    <w:name w:val="4A0F5CDDC5DF405C9FC1DDAD0D32F756"/>
    <w:rsid w:val="002341B7"/>
  </w:style>
  <w:style w:type="paragraph" w:customStyle="1" w:styleId="8BF2CC2FB7D044C5B270742C3FE418EC">
    <w:name w:val="8BF2CC2FB7D044C5B270742C3FE418EC"/>
    <w:rsid w:val="002341B7"/>
  </w:style>
  <w:style w:type="paragraph" w:customStyle="1" w:styleId="3F8446EF3ABF406EA095FAF602443B52">
    <w:name w:val="3F8446EF3ABF406EA095FAF602443B52"/>
    <w:rsid w:val="002341B7"/>
  </w:style>
  <w:style w:type="paragraph" w:customStyle="1" w:styleId="2611F5597ABB47CF8C04A6AA10B1294E">
    <w:name w:val="2611F5597ABB47CF8C04A6AA10B1294E"/>
    <w:rsid w:val="002341B7"/>
  </w:style>
  <w:style w:type="paragraph" w:customStyle="1" w:styleId="D4B4B4F8B4D644E19B24A54C2086FC92">
    <w:name w:val="D4B4B4F8B4D644E19B24A54C2086FC92"/>
    <w:rsid w:val="002341B7"/>
  </w:style>
  <w:style w:type="paragraph" w:customStyle="1" w:styleId="33E3AEE56C6D4F1E9215FDCAFE536156">
    <w:name w:val="33E3AEE56C6D4F1E9215FDCAFE536156"/>
    <w:rsid w:val="002341B7"/>
  </w:style>
  <w:style w:type="paragraph" w:customStyle="1" w:styleId="35C7E72CDD7F4B2CB99BFB5601D9FAE7">
    <w:name w:val="35C7E72CDD7F4B2CB99BFB5601D9FAE7"/>
    <w:rsid w:val="002341B7"/>
  </w:style>
  <w:style w:type="paragraph" w:customStyle="1" w:styleId="6BBDDBC1168D486FA2DA8CD325DFD405">
    <w:name w:val="6BBDDBC1168D486FA2DA8CD325DFD405"/>
    <w:rsid w:val="002341B7"/>
  </w:style>
  <w:style w:type="paragraph" w:customStyle="1" w:styleId="8717C5473044481E88504923BA41AA04">
    <w:name w:val="8717C5473044481E88504923BA41AA04"/>
    <w:rsid w:val="002341B7"/>
  </w:style>
  <w:style w:type="paragraph" w:customStyle="1" w:styleId="8E81F5E86EE54D5DBDCC89A6161A0847">
    <w:name w:val="8E81F5E86EE54D5DBDCC89A6161A0847"/>
    <w:rsid w:val="002341B7"/>
  </w:style>
  <w:style w:type="paragraph" w:customStyle="1" w:styleId="021B72D906E046669FB0EF20F114359A">
    <w:name w:val="021B72D906E046669FB0EF20F114359A"/>
    <w:rsid w:val="002341B7"/>
  </w:style>
  <w:style w:type="paragraph" w:customStyle="1" w:styleId="AE98F973BDF34623AC00F7023D8E4CC6">
    <w:name w:val="AE98F973BDF34623AC00F7023D8E4CC6"/>
    <w:rsid w:val="002341B7"/>
  </w:style>
  <w:style w:type="paragraph" w:customStyle="1" w:styleId="0241D89A1E4B4EF292D3779F4CA1AB17">
    <w:name w:val="0241D89A1E4B4EF292D3779F4CA1AB17"/>
    <w:rsid w:val="002341B7"/>
  </w:style>
  <w:style w:type="paragraph" w:customStyle="1" w:styleId="FBD5FCCA801E46A9A622BFCB7AE403C9">
    <w:name w:val="FBD5FCCA801E46A9A622BFCB7AE403C9"/>
    <w:rsid w:val="002341B7"/>
  </w:style>
  <w:style w:type="paragraph" w:customStyle="1" w:styleId="108BA166742D47798FC18039C359FA21">
    <w:name w:val="108BA166742D47798FC18039C359FA21"/>
    <w:rsid w:val="002341B7"/>
  </w:style>
  <w:style w:type="paragraph" w:customStyle="1" w:styleId="06450CCB66894C99BFD3EBE8B6CD4482">
    <w:name w:val="06450CCB66894C99BFD3EBE8B6CD4482"/>
    <w:rsid w:val="002341B7"/>
  </w:style>
  <w:style w:type="paragraph" w:customStyle="1" w:styleId="9CC96939169B4CC680A088D32BD9AEAA">
    <w:name w:val="9CC96939169B4CC680A088D32BD9AEAA"/>
    <w:rsid w:val="002341B7"/>
  </w:style>
  <w:style w:type="paragraph" w:customStyle="1" w:styleId="FEA76F1E606341788D56ADD72D75FD68">
    <w:name w:val="FEA76F1E606341788D56ADD72D75FD68"/>
    <w:rsid w:val="002341B7"/>
  </w:style>
  <w:style w:type="paragraph" w:customStyle="1" w:styleId="63ACC1DB053A436CA955453CE2362959">
    <w:name w:val="63ACC1DB053A436CA955453CE2362959"/>
    <w:rsid w:val="002341B7"/>
  </w:style>
  <w:style w:type="paragraph" w:customStyle="1" w:styleId="1B9585B46180451BAF1E851D6D91643C">
    <w:name w:val="1B9585B46180451BAF1E851D6D91643C"/>
    <w:rsid w:val="002341B7"/>
  </w:style>
  <w:style w:type="paragraph" w:customStyle="1" w:styleId="16F3AA09575347AEBCD374AA9AC27EDA">
    <w:name w:val="16F3AA09575347AEBCD374AA9AC27EDA"/>
    <w:rsid w:val="002341B7"/>
  </w:style>
  <w:style w:type="paragraph" w:customStyle="1" w:styleId="ED2C08A123DA409A8A30E24CFE02DBCF">
    <w:name w:val="ED2C08A123DA409A8A30E24CFE02DBCF"/>
    <w:rsid w:val="002341B7"/>
  </w:style>
  <w:style w:type="paragraph" w:customStyle="1" w:styleId="957F77860E19416FB2CF210A9A630972">
    <w:name w:val="957F77860E19416FB2CF210A9A630972"/>
    <w:rsid w:val="002341B7"/>
  </w:style>
  <w:style w:type="paragraph" w:customStyle="1" w:styleId="60CC442DD9B041DDB6BFD2DD7A7BB5C3">
    <w:name w:val="60CC442DD9B041DDB6BFD2DD7A7BB5C3"/>
    <w:rsid w:val="002341B7"/>
  </w:style>
  <w:style w:type="paragraph" w:customStyle="1" w:styleId="E4DB3BECC4F5416D944913250241D8F6">
    <w:name w:val="E4DB3BECC4F5416D944913250241D8F6"/>
    <w:rsid w:val="002341B7"/>
  </w:style>
  <w:style w:type="paragraph" w:customStyle="1" w:styleId="75E3870B53F94CB3A640531578F161BC">
    <w:name w:val="75E3870B53F94CB3A640531578F161BC"/>
    <w:rsid w:val="002341B7"/>
  </w:style>
  <w:style w:type="paragraph" w:customStyle="1" w:styleId="76FB2AF7758647B3A2A15F451612C61B">
    <w:name w:val="76FB2AF7758647B3A2A15F451612C61B"/>
    <w:rsid w:val="002341B7"/>
  </w:style>
  <w:style w:type="paragraph" w:customStyle="1" w:styleId="472C4FCA2CBD4EEEBE391B7CF19C44EE">
    <w:name w:val="472C4FCA2CBD4EEEBE391B7CF19C44EE"/>
    <w:rsid w:val="002341B7"/>
  </w:style>
  <w:style w:type="paragraph" w:customStyle="1" w:styleId="E7DDC81489BC4FF48F88298F7F5A9E64">
    <w:name w:val="E7DDC81489BC4FF48F88298F7F5A9E64"/>
    <w:rsid w:val="002341B7"/>
  </w:style>
  <w:style w:type="paragraph" w:customStyle="1" w:styleId="E6F44B25CFB942E8A3E59474E0E0DA80">
    <w:name w:val="E6F44B25CFB942E8A3E59474E0E0DA80"/>
    <w:rsid w:val="002341B7"/>
  </w:style>
  <w:style w:type="paragraph" w:customStyle="1" w:styleId="3065131EE9A84B478483D369E1F2E7AA">
    <w:name w:val="3065131EE9A84B478483D369E1F2E7AA"/>
    <w:rsid w:val="002341B7"/>
  </w:style>
  <w:style w:type="paragraph" w:customStyle="1" w:styleId="AB8FEE728B21417BB8DA26B2761EEE8C">
    <w:name w:val="AB8FEE728B21417BB8DA26B2761EEE8C"/>
    <w:rsid w:val="002341B7"/>
  </w:style>
  <w:style w:type="paragraph" w:customStyle="1" w:styleId="4DC1362C4F5846B7A56C758BFF1B15A4">
    <w:name w:val="4DC1362C4F5846B7A56C758BFF1B15A4"/>
    <w:rsid w:val="002341B7"/>
  </w:style>
  <w:style w:type="paragraph" w:customStyle="1" w:styleId="3A22A23795474DF1AC0DFA5B3D59BD9B">
    <w:name w:val="3A22A23795474DF1AC0DFA5B3D59BD9B"/>
    <w:rsid w:val="002341B7"/>
  </w:style>
  <w:style w:type="paragraph" w:customStyle="1" w:styleId="BB3244B382264A6D8CA9B262D75E0664">
    <w:name w:val="BB3244B382264A6D8CA9B262D75E0664"/>
    <w:rsid w:val="002341B7"/>
  </w:style>
  <w:style w:type="paragraph" w:customStyle="1" w:styleId="0719E7BF2DF846F6AAC204ED490D6FBE">
    <w:name w:val="0719E7BF2DF846F6AAC204ED490D6FBE"/>
    <w:rsid w:val="002341B7"/>
  </w:style>
  <w:style w:type="paragraph" w:customStyle="1" w:styleId="104CBC07A9A64EFE9877C31D99A4AEB2">
    <w:name w:val="104CBC07A9A64EFE9877C31D99A4AEB2"/>
    <w:rsid w:val="002341B7"/>
  </w:style>
  <w:style w:type="paragraph" w:customStyle="1" w:styleId="ECF4551C33D849F6A4537E1BF1AE53C9">
    <w:name w:val="ECF4551C33D849F6A4537E1BF1AE53C9"/>
    <w:rsid w:val="002341B7"/>
  </w:style>
  <w:style w:type="paragraph" w:customStyle="1" w:styleId="17C5317FC130425EB5FACAABC4A5E810">
    <w:name w:val="17C5317FC130425EB5FACAABC4A5E810"/>
    <w:rsid w:val="002341B7"/>
  </w:style>
  <w:style w:type="paragraph" w:customStyle="1" w:styleId="D1DFE1FC8EA74FF483D6A491C4713CCA">
    <w:name w:val="D1DFE1FC8EA74FF483D6A491C4713CCA"/>
    <w:rsid w:val="002341B7"/>
  </w:style>
  <w:style w:type="paragraph" w:customStyle="1" w:styleId="5E0D7464A313485586E21729DC5AAA28">
    <w:name w:val="5E0D7464A313485586E21729DC5AAA28"/>
    <w:rsid w:val="002341B7"/>
  </w:style>
  <w:style w:type="paragraph" w:customStyle="1" w:styleId="E8073E2AC5A64A749CBCE147CA02F306">
    <w:name w:val="E8073E2AC5A64A749CBCE147CA02F306"/>
    <w:rsid w:val="002341B7"/>
  </w:style>
  <w:style w:type="paragraph" w:customStyle="1" w:styleId="FB792E22507240EE8F7E1793A3330AAA">
    <w:name w:val="FB792E22507240EE8F7E1793A3330AAA"/>
    <w:rsid w:val="002341B7"/>
  </w:style>
  <w:style w:type="paragraph" w:customStyle="1" w:styleId="A1174D4020A1488BB44B30102F40E764">
    <w:name w:val="A1174D4020A1488BB44B30102F40E764"/>
    <w:rsid w:val="002341B7"/>
  </w:style>
  <w:style w:type="paragraph" w:customStyle="1" w:styleId="7311EDBE761B4847B733268F01AA4530">
    <w:name w:val="7311EDBE761B4847B733268F01AA4530"/>
    <w:rsid w:val="002341B7"/>
  </w:style>
  <w:style w:type="paragraph" w:customStyle="1" w:styleId="A52340C006B3422799D2A4CAB08EA601">
    <w:name w:val="A52340C006B3422799D2A4CAB08EA601"/>
    <w:rsid w:val="002341B7"/>
  </w:style>
  <w:style w:type="paragraph" w:customStyle="1" w:styleId="93018B74780F46758E49CFF1CA52110F">
    <w:name w:val="93018B74780F46758E49CFF1CA52110F"/>
    <w:rsid w:val="002341B7"/>
  </w:style>
  <w:style w:type="paragraph" w:customStyle="1" w:styleId="1EA524CBC1814F7188FFBAE8EDE793A8">
    <w:name w:val="1EA524CBC1814F7188FFBAE8EDE793A8"/>
    <w:rsid w:val="002341B7"/>
  </w:style>
  <w:style w:type="paragraph" w:customStyle="1" w:styleId="63414305460F4FCF917D7ACBE678FFE2">
    <w:name w:val="63414305460F4FCF917D7ACBE678FFE2"/>
    <w:rsid w:val="002341B7"/>
  </w:style>
  <w:style w:type="paragraph" w:customStyle="1" w:styleId="F12BFCB42D5E4FF4A61373ABE04F9314">
    <w:name w:val="F12BFCB42D5E4FF4A61373ABE04F9314"/>
    <w:rsid w:val="002341B7"/>
  </w:style>
  <w:style w:type="paragraph" w:customStyle="1" w:styleId="C39C4709869741CDB7E05C08161629FB">
    <w:name w:val="C39C4709869741CDB7E05C08161629FB"/>
    <w:rsid w:val="002341B7"/>
  </w:style>
  <w:style w:type="paragraph" w:customStyle="1" w:styleId="869F2D6F0EAF4C9787C76750685BF376">
    <w:name w:val="869F2D6F0EAF4C9787C76750685BF376"/>
    <w:rsid w:val="002341B7"/>
  </w:style>
  <w:style w:type="paragraph" w:customStyle="1" w:styleId="6C0387819AEE4FA08AEDF834CEB9699A">
    <w:name w:val="6C0387819AEE4FA08AEDF834CEB9699A"/>
    <w:rsid w:val="002341B7"/>
  </w:style>
  <w:style w:type="paragraph" w:customStyle="1" w:styleId="90CDFFD366774595B88849EB30498F26">
    <w:name w:val="90CDFFD366774595B88849EB30498F26"/>
    <w:rsid w:val="002341B7"/>
  </w:style>
  <w:style w:type="paragraph" w:customStyle="1" w:styleId="81B8DCAB08FE47DC961B2F0312CACD00">
    <w:name w:val="81B8DCAB08FE47DC961B2F0312CACD00"/>
    <w:rsid w:val="002341B7"/>
  </w:style>
  <w:style w:type="paragraph" w:customStyle="1" w:styleId="471C6D15085B47E5AF6D4CB6ADE9302C">
    <w:name w:val="471C6D15085B47E5AF6D4CB6ADE9302C"/>
    <w:rsid w:val="002341B7"/>
  </w:style>
  <w:style w:type="paragraph" w:customStyle="1" w:styleId="630D82EF533D4D939E5C93B762820434">
    <w:name w:val="630D82EF533D4D939E5C93B762820434"/>
    <w:rsid w:val="002341B7"/>
  </w:style>
  <w:style w:type="paragraph" w:customStyle="1" w:styleId="CCD45F880C494EEDB5628E2B7BC0DE39">
    <w:name w:val="CCD45F880C494EEDB5628E2B7BC0DE39"/>
    <w:rsid w:val="002341B7"/>
  </w:style>
  <w:style w:type="paragraph" w:customStyle="1" w:styleId="3B9EF0CAEA8D4BA6B2C6559C1D2CDFFC">
    <w:name w:val="3B9EF0CAEA8D4BA6B2C6559C1D2CDFFC"/>
    <w:rsid w:val="002341B7"/>
  </w:style>
  <w:style w:type="paragraph" w:customStyle="1" w:styleId="BB7B4C74884F4F5EA878914FAE976C3E">
    <w:name w:val="BB7B4C74884F4F5EA878914FAE976C3E"/>
    <w:rsid w:val="002341B7"/>
  </w:style>
  <w:style w:type="paragraph" w:customStyle="1" w:styleId="BEDFE8516BBC4639B67FE1D8CD08C426">
    <w:name w:val="BEDFE8516BBC4639B67FE1D8CD08C426"/>
    <w:rsid w:val="002341B7"/>
  </w:style>
  <w:style w:type="paragraph" w:customStyle="1" w:styleId="A79D9530990047D7933C547A3891CF55">
    <w:name w:val="A79D9530990047D7933C547A3891CF55"/>
    <w:rsid w:val="002341B7"/>
  </w:style>
  <w:style w:type="paragraph" w:customStyle="1" w:styleId="04CE0E97A38E4F089072AE6606A4889F">
    <w:name w:val="04CE0E97A38E4F089072AE6606A4889F"/>
    <w:rsid w:val="002341B7"/>
  </w:style>
  <w:style w:type="paragraph" w:customStyle="1" w:styleId="C6FA89254E4C47F194AA782F9EC06EBF">
    <w:name w:val="C6FA89254E4C47F194AA782F9EC06EBF"/>
    <w:rsid w:val="002341B7"/>
  </w:style>
  <w:style w:type="paragraph" w:customStyle="1" w:styleId="A0E147F1719A4B4D956D39225E0EF635">
    <w:name w:val="A0E147F1719A4B4D956D39225E0EF635"/>
    <w:rsid w:val="002341B7"/>
  </w:style>
  <w:style w:type="paragraph" w:customStyle="1" w:styleId="79D5DEDDC7AA4C719BB61CD994C862F1">
    <w:name w:val="79D5DEDDC7AA4C719BB61CD994C862F1"/>
    <w:rsid w:val="002341B7"/>
  </w:style>
  <w:style w:type="paragraph" w:customStyle="1" w:styleId="23331079B8734965AB6E6B7F4AD8C2BD">
    <w:name w:val="23331079B8734965AB6E6B7F4AD8C2BD"/>
    <w:rsid w:val="002341B7"/>
  </w:style>
  <w:style w:type="paragraph" w:customStyle="1" w:styleId="D2DFF7B6CDA441D38DADE07C896BDA56">
    <w:name w:val="D2DFF7B6CDA441D38DADE07C896BDA56"/>
    <w:rsid w:val="002341B7"/>
  </w:style>
  <w:style w:type="paragraph" w:customStyle="1" w:styleId="D1D3CC62FD9F43F8943AB94EE6D12342">
    <w:name w:val="D1D3CC62FD9F43F8943AB94EE6D12342"/>
    <w:rsid w:val="002341B7"/>
  </w:style>
  <w:style w:type="paragraph" w:customStyle="1" w:styleId="9D7A3391570943CDB195CAF33E3C28F7">
    <w:name w:val="9D7A3391570943CDB195CAF33E3C28F7"/>
    <w:rsid w:val="002341B7"/>
  </w:style>
  <w:style w:type="paragraph" w:customStyle="1" w:styleId="20C8397E8FD6410C874B16FC0AF23E95">
    <w:name w:val="20C8397E8FD6410C874B16FC0AF23E95"/>
    <w:rsid w:val="002341B7"/>
  </w:style>
  <w:style w:type="paragraph" w:customStyle="1" w:styleId="9BFEE830701D4646BC2ADD2C3D8BE338">
    <w:name w:val="9BFEE830701D4646BC2ADD2C3D8BE338"/>
    <w:rsid w:val="002341B7"/>
  </w:style>
  <w:style w:type="paragraph" w:customStyle="1" w:styleId="086BA0CEE5824B269B53FF1A6A5610A1">
    <w:name w:val="086BA0CEE5824B269B53FF1A6A5610A1"/>
    <w:rsid w:val="002341B7"/>
  </w:style>
  <w:style w:type="paragraph" w:customStyle="1" w:styleId="D5DC51B468A747E099E64D730D5E459E">
    <w:name w:val="D5DC51B468A747E099E64D730D5E459E"/>
    <w:rsid w:val="002341B7"/>
  </w:style>
  <w:style w:type="paragraph" w:customStyle="1" w:styleId="9EB754D9C80C4AF9A1F84DD1A20461FD">
    <w:name w:val="9EB754D9C80C4AF9A1F84DD1A20461FD"/>
    <w:rsid w:val="002341B7"/>
  </w:style>
  <w:style w:type="paragraph" w:customStyle="1" w:styleId="31B1C941CCD447408D45058851EAE7B4">
    <w:name w:val="31B1C941CCD447408D45058851EAE7B4"/>
    <w:rsid w:val="002341B7"/>
  </w:style>
  <w:style w:type="paragraph" w:customStyle="1" w:styleId="78E5AA255BC34CD39B542C129253BFBF">
    <w:name w:val="78E5AA255BC34CD39B542C129253BFBF"/>
    <w:rsid w:val="002341B7"/>
  </w:style>
  <w:style w:type="paragraph" w:customStyle="1" w:styleId="D4B8413B538541D88B5B35814F4CF23F">
    <w:name w:val="D4B8413B538541D88B5B35814F4CF23F"/>
    <w:rsid w:val="002341B7"/>
  </w:style>
  <w:style w:type="paragraph" w:customStyle="1" w:styleId="08D01757E04546A485328ED1759CD308">
    <w:name w:val="08D01757E04546A485328ED1759CD308"/>
    <w:rsid w:val="002341B7"/>
  </w:style>
  <w:style w:type="paragraph" w:customStyle="1" w:styleId="90E440960CE24B739FF645DFC244191D">
    <w:name w:val="90E440960CE24B739FF645DFC244191D"/>
    <w:rsid w:val="002341B7"/>
  </w:style>
  <w:style w:type="paragraph" w:customStyle="1" w:styleId="52D6FC037E4B41FDBB897CBF8E4FBEB4">
    <w:name w:val="52D6FC037E4B41FDBB897CBF8E4FBEB4"/>
    <w:rsid w:val="002341B7"/>
  </w:style>
  <w:style w:type="paragraph" w:customStyle="1" w:styleId="BB00E345B640484D9B8346B4EFDC7039">
    <w:name w:val="BB00E345B640484D9B8346B4EFDC7039"/>
    <w:rsid w:val="002341B7"/>
  </w:style>
  <w:style w:type="paragraph" w:customStyle="1" w:styleId="AAA77D0274FE42BEBAF841F5EF85CBC4">
    <w:name w:val="AAA77D0274FE42BEBAF841F5EF85CBC4"/>
    <w:rsid w:val="002341B7"/>
  </w:style>
  <w:style w:type="paragraph" w:customStyle="1" w:styleId="8EB4146D647C418C931840A65728E74F">
    <w:name w:val="8EB4146D647C418C931840A65728E74F"/>
    <w:rsid w:val="002341B7"/>
  </w:style>
  <w:style w:type="paragraph" w:customStyle="1" w:styleId="E722A95BB57D445088A8EA6A00E0E135">
    <w:name w:val="E722A95BB57D445088A8EA6A00E0E135"/>
    <w:rsid w:val="002341B7"/>
  </w:style>
  <w:style w:type="paragraph" w:customStyle="1" w:styleId="6CF5421BFE804EBEB51A7E9EC351182E">
    <w:name w:val="6CF5421BFE804EBEB51A7E9EC351182E"/>
    <w:rsid w:val="002341B7"/>
  </w:style>
  <w:style w:type="paragraph" w:customStyle="1" w:styleId="E2F1DFBBDC4B4059B3F0BC8233804480">
    <w:name w:val="E2F1DFBBDC4B4059B3F0BC8233804480"/>
    <w:rsid w:val="002341B7"/>
  </w:style>
  <w:style w:type="paragraph" w:customStyle="1" w:styleId="78E44DDAC82745FEBFBCDB41AEF25EE9">
    <w:name w:val="78E44DDAC82745FEBFBCDB41AEF25EE9"/>
    <w:rsid w:val="002341B7"/>
  </w:style>
  <w:style w:type="paragraph" w:customStyle="1" w:styleId="2B9F25B60F3A460FBA16E7F248D02C66">
    <w:name w:val="2B9F25B60F3A460FBA16E7F248D02C66"/>
    <w:rsid w:val="002341B7"/>
  </w:style>
  <w:style w:type="paragraph" w:customStyle="1" w:styleId="E3D69A034D61462AA2653E8B84355612">
    <w:name w:val="E3D69A034D61462AA2653E8B84355612"/>
    <w:rsid w:val="002341B7"/>
  </w:style>
  <w:style w:type="paragraph" w:customStyle="1" w:styleId="E1EADEF1CA29453690F61BEFF7E558D6">
    <w:name w:val="E1EADEF1CA29453690F61BEFF7E558D6"/>
    <w:rsid w:val="002341B7"/>
  </w:style>
  <w:style w:type="paragraph" w:customStyle="1" w:styleId="C5E1445637CD4227B4E3C3CF667A66E6">
    <w:name w:val="C5E1445637CD4227B4E3C3CF667A66E6"/>
    <w:rsid w:val="002341B7"/>
  </w:style>
  <w:style w:type="paragraph" w:customStyle="1" w:styleId="6F1217D6E6A74B5F8921A43EB5E6C332">
    <w:name w:val="6F1217D6E6A74B5F8921A43EB5E6C332"/>
    <w:rsid w:val="002341B7"/>
  </w:style>
  <w:style w:type="paragraph" w:customStyle="1" w:styleId="2A537207D29E45CDBBB58530D4F9F5A3">
    <w:name w:val="2A537207D29E45CDBBB58530D4F9F5A3"/>
    <w:rsid w:val="002341B7"/>
  </w:style>
  <w:style w:type="paragraph" w:customStyle="1" w:styleId="AC98574197804F7F8FD27F4CDE94F647">
    <w:name w:val="AC98574197804F7F8FD27F4CDE94F647"/>
    <w:rsid w:val="002341B7"/>
  </w:style>
  <w:style w:type="paragraph" w:customStyle="1" w:styleId="043B5849356B4C85A0FAC7E1BBD6067E">
    <w:name w:val="043B5849356B4C85A0FAC7E1BBD6067E"/>
    <w:rsid w:val="002341B7"/>
  </w:style>
  <w:style w:type="paragraph" w:customStyle="1" w:styleId="B0AE4F1CA4C149418B2D0886BF3D90A2">
    <w:name w:val="B0AE4F1CA4C149418B2D0886BF3D90A2"/>
    <w:rsid w:val="002341B7"/>
  </w:style>
  <w:style w:type="paragraph" w:customStyle="1" w:styleId="37567BF82B03470B812AAA7FF58D787D">
    <w:name w:val="37567BF82B03470B812AAA7FF58D787D"/>
    <w:rsid w:val="002341B7"/>
  </w:style>
  <w:style w:type="paragraph" w:customStyle="1" w:styleId="077FE42A685E4A18811E8A4B72F67E80">
    <w:name w:val="077FE42A685E4A18811E8A4B72F67E80"/>
    <w:rsid w:val="002341B7"/>
  </w:style>
  <w:style w:type="paragraph" w:customStyle="1" w:styleId="96270DC6418F44CE82D934D55BF44664">
    <w:name w:val="96270DC6418F44CE82D934D55BF44664"/>
    <w:rsid w:val="002341B7"/>
  </w:style>
  <w:style w:type="paragraph" w:customStyle="1" w:styleId="B7C99197784B45928A2D984E46F13179">
    <w:name w:val="B7C99197784B45928A2D984E46F13179"/>
    <w:rsid w:val="002341B7"/>
  </w:style>
  <w:style w:type="paragraph" w:customStyle="1" w:styleId="86A45920BF3A4BFAAFB0422F586C11C0">
    <w:name w:val="86A45920BF3A4BFAAFB0422F586C11C0"/>
    <w:rsid w:val="002341B7"/>
  </w:style>
  <w:style w:type="paragraph" w:customStyle="1" w:styleId="BD1A001695294EE99A9494A029E3C421">
    <w:name w:val="BD1A001695294EE99A9494A029E3C421"/>
    <w:rsid w:val="002341B7"/>
  </w:style>
  <w:style w:type="paragraph" w:customStyle="1" w:styleId="A175032B57414F5FB148CC4730C85C91">
    <w:name w:val="A175032B57414F5FB148CC4730C85C91"/>
    <w:rsid w:val="002341B7"/>
  </w:style>
  <w:style w:type="paragraph" w:customStyle="1" w:styleId="775AA1E020184698AA9DD3AB69B24045">
    <w:name w:val="775AA1E020184698AA9DD3AB69B24045"/>
    <w:rsid w:val="002341B7"/>
  </w:style>
  <w:style w:type="paragraph" w:customStyle="1" w:styleId="1503D012198B4918BB69D5F58A4F8E1E">
    <w:name w:val="1503D012198B4918BB69D5F58A4F8E1E"/>
    <w:rsid w:val="002341B7"/>
  </w:style>
  <w:style w:type="paragraph" w:customStyle="1" w:styleId="74D0F1C25B1D47CBA5B6C211ED86B2D3">
    <w:name w:val="74D0F1C25B1D47CBA5B6C211ED86B2D3"/>
    <w:rsid w:val="002341B7"/>
  </w:style>
  <w:style w:type="paragraph" w:customStyle="1" w:styleId="A2E1CC24F8154139815EB854EADC930D">
    <w:name w:val="A2E1CC24F8154139815EB854EADC930D"/>
    <w:rsid w:val="002341B7"/>
  </w:style>
  <w:style w:type="paragraph" w:customStyle="1" w:styleId="50C0022732C744009391A8E7024EDE83">
    <w:name w:val="50C0022732C744009391A8E7024EDE83"/>
    <w:rsid w:val="002341B7"/>
  </w:style>
  <w:style w:type="paragraph" w:customStyle="1" w:styleId="334E0D03A6214BEDBAD97228626997F2">
    <w:name w:val="334E0D03A6214BEDBAD97228626997F2"/>
    <w:rsid w:val="002341B7"/>
  </w:style>
  <w:style w:type="paragraph" w:customStyle="1" w:styleId="DA798B08283B443EACBBD15537F36ACC">
    <w:name w:val="DA798B08283B443EACBBD15537F36ACC"/>
    <w:rsid w:val="002341B7"/>
  </w:style>
  <w:style w:type="paragraph" w:customStyle="1" w:styleId="9A524D7D8EE04674A6B26A3F2DCF0A69">
    <w:name w:val="9A524D7D8EE04674A6B26A3F2DCF0A69"/>
    <w:rsid w:val="002341B7"/>
  </w:style>
  <w:style w:type="paragraph" w:customStyle="1" w:styleId="E2EF3BCFD7984ED98353261065C14A2B">
    <w:name w:val="E2EF3BCFD7984ED98353261065C14A2B"/>
    <w:rsid w:val="002341B7"/>
  </w:style>
  <w:style w:type="paragraph" w:customStyle="1" w:styleId="41BB0C3E6D0E4ED58364AF8691205BD7">
    <w:name w:val="41BB0C3E6D0E4ED58364AF8691205BD7"/>
    <w:rsid w:val="002341B7"/>
  </w:style>
  <w:style w:type="paragraph" w:customStyle="1" w:styleId="BA497BE820DA4FA19146B9A80FF3011D">
    <w:name w:val="BA497BE820DA4FA19146B9A80FF3011D"/>
    <w:rsid w:val="002341B7"/>
  </w:style>
  <w:style w:type="paragraph" w:customStyle="1" w:styleId="C6DA0CC946F544998E8C6DCB8F90B4A7">
    <w:name w:val="C6DA0CC946F544998E8C6DCB8F90B4A7"/>
    <w:rsid w:val="002341B7"/>
  </w:style>
  <w:style w:type="paragraph" w:customStyle="1" w:styleId="FE50CF4140174C0AAA9C5B701A021069">
    <w:name w:val="FE50CF4140174C0AAA9C5B701A021069"/>
    <w:rsid w:val="002341B7"/>
  </w:style>
  <w:style w:type="paragraph" w:customStyle="1" w:styleId="4F876D863FB94DA584786EF3F8F861D0">
    <w:name w:val="4F876D863FB94DA584786EF3F8F861D0"/>
    <w:rsid w:val="002341B7"/>
  </w:style>
  <w:style w:type="paragraph" w:customStyle="1" w:styleId="C7D973A164D24521AA12E4E6217F6C9F">
    <w:name w:val="C7D973A164D24521AA12E4E6217F6C9F"/>
    <w:rsid w:val="002341B7"/>
  </w:style>
  <w:style w:type="paragraph" w:customStyle="1" w:styleId="C168CA8AB92A422E9C610C4287C2C90B">
    <w:name w:val="C168CA8AB92A422E9C610C4287C2C90B"/>
    <w:rsid w:val="002341B7"/>
  </w:style>
  <w:style w:type="paragraph" w:customStyle="1" w:styleId="9597053ACCEB47B0A16059C8FCD56D2B">
    <w:name w:val="9597053ACCEB47B0A16059C8FCD56D2B"/>
    <w:rsid w:val="002341B7"/>
  </w:style>
  <w:style w:type="paragraph" w:customStyle="1" w:styleId="728FCBC7BDF041EA8C189648FE92B540">
    <w:name w:val="728FCBC7BDF041EA8C189648FE92B540"/>
    <w:rsid w:val="002341B7"/>
  </w:style>
  <w:style w:type="paragraph" w:customStyle="1" w:styleId="F5737B5B465F4B8B877D5EE41C7BCB3C">
    <w:name w:val="F5737B5B465F4B8B877D5EE41C7BCB3C"/>
    <w:rsid w:val="002341B7"/>
  </w:style>
  <w:style w:type="paragraph" w:customStyle="1" w:styleId="BDCF5B364E0A4BE1B17106F2CB683A0E">
    <w:name w:val="BDCF5B364E0A4BE1B17106F2CB683A0E"/>
    <w:rsid w:val="002341B7"/>
  </w:style>
  <w:style w:type="paragraph" w:customStyle="1" w:styleId="A4B1A19244434F79A0689FDDAB6BEC55">
    <w:name w:val="A4B1A19244434F79A0689FDDAB6BEC55"/>
    <w:rsid w:val="002341B7"/>
  </w:style>
  <w:style w:type="paragraph" w:customStyle="1" w:styleId="57BE1C47609041D784EDD1B5D1AAA94E">
    <w:name w:val="57BE1C47609041D784EDD1B5D1AAA94E"/>
    <w:rsid w:val="002341B7"/>
  </w:style>
  <w:style w:type="paragraph" w:customStyle="1" w:styleId="89CD0E6A7A4048B6967EEC3119CBB788">
    <w:name w:val="89CD0E6A7A4048B6967EEC3119CBB788"/>
    <w:rsid w:val="002341B7"/>
  </w:style>
  <w:style w:type="paragraph" w:customStyle="1" w:styleId="19A30AF23A354D108FAD03C512C783BA">
    <w:name w:val="19A30AF23A354D108FAD03C512C783BA"/>
    <w:rsid w:val="002341B7"/>
  </w:style>
  <w:style w:type="paragraph" w:customStyle="1" w:styleId="15B4AE1362D547CE91FAA7011013C283">
    <w:name w:val="15B4AE1362D547CE91FAA7011013C283"/>
    <w:rsid w:val="002341B7"/>
  </w:style>
  <w:style w:type="paragraph" w:customStyle="1" w:styleId="33542FF2C8434E6CA60D3D186623F3C5">
    <w:name w:val="33542FF2C8434E6CA60D3D186623F3C5"/>
    <w:rsid w:val="002341B7"/>
  </w:style>
  <w:style w:type="paragraph" w:customStyle="1" w:styleId="67232D4A49F246A48853BB853ED54A81">
    <w:name w:val="67232D4A49F246A48853BB853ED54A81"/>
    <w:rsid w:val="002341B7"/>
  </w:style>
  <w:style w:type="paragraph" w:customStyle="1" w:styleId="10B2417D1F444E8C9D99FE6953F40545">
    <w:name w:val="10B2417D1F444E8C9D99FE6953F40545"/>
    <w:rsid w:val="002341B7"/>
  </w:style>
  <w:style w:type="paragraph" w:customStyle="1" w:styleId="2F4AE819105147C8A7C0AEE2EC86FCC1">
    <w:name w:val="2F4AE819105147C8A7C0AEE2EC86FCC1"/>
    <w:rsid w:val="002341B7"/>
  </w:style>
  <w:style w:type="paragraph" w:customStyle="1" w:styleId="430C5FC956904997A745F217101285A9">
    <w:name w:val="430C5FC956904997A745F217101285A9"/>
    <w:rsid w:val="002341B7"/>
  </w:style>
  <w:style w:type="paragraph" w:customStyle="1" w:styleId="CFFD04FBBE18432DB9444335DF69E8FB">
    <w:name w:val="CFFD04FBBE18432DB9444335DF69E8FB"/>
    <w:rsid w:val="002341B7"/>
  </w:style>
  <w:style w:type="paragraph" w:customStyle="1" w:styleId="7E7801E0F93D4B888361F06DFE12A133">
    <w:name w:val="7E7801E0F93D4B888361F06DFE12A133"/>
    <w:rsid w:val="002341B7"/>
  </w:style>
  <w:style w:type="paragraph" w:customStyle="1" w:styleId="0C142823ABCD4FD0A190834D594A3748">
    <w:name w:val="0C142823ABCD4FD0A190834D594A3748"/>
    <w:rsid w:val="002341B7"/>
  </w:style>
  <w:style w:type="paragraph" w:customStyle="1" w:styleId="B6BAC06E7D1947DF89832BF7E57D40A3">
    <w:name w:val="B6BAC06E7D1947DF89832BF7E57D40A3"/>
    <w:rsid w:val="002341B7"/>
  </w:style>
  <w:style w:type="paragraph" w:customStyle="1" w:styleId="6399E24DF5034BF6809389D5766DC0B5">
    <w:name w:val="6399E24DF5034BF6809389D5766DC0B5"/>
    <w:rsid w:val="002341B7"/>
  </w:style>
  <w:style w:type="paragraph" w:customStyle="1" w:styleId="612753638EAD45D7BFD3780496827161">
    <w:name w:val="612753638EAD45D7BFD3780496827161"/>
    <w:rsid w:val="002341B7"/>
  </w:style>
  <w:style w:type="paragraph" w:customStyle="1" w:styleId="96C8C1C9ED18431E8F6E61DB8ABE7356">
    <w:name w:val="96C8C1C9ED18431E8F6E61DB8ABE7356"/>
    <w:rsid w:val="002341B7"/>
  </w:style>
  <w:style w:type="paragraph" w:customStyle="1" w:styleId="1AAF4A12A1D44F73949B832B2FA984C8">
    <w:name w:val="1AAF4A12A1D44F73949B832B2FA984C8"/>
    <w:rsid w:val="002341B7"/>
  </w:style>
  <w:style w:type="paragraph" w:customStyle="1" w:styleId="1CD213A028244ADCA2245DC0C941A036">
    <w:name w:val="1CD213A028244ADCA2245DC0C941A036"/>
    <w:rsid w:val="002341B7"/>
  </w:style>
  <w:style w:type="paragraph" w:customStyle="1" w:styleId="2A4488B265224F7589DE5FF543FFAE44">
    <w:name w:val="2A4488B265224F7589DE5FF543FFAE44"/>
    <w:rsid w:val="002341B7"/>
  </w:style>
  <w:style w:type="paragraph" w:customStyle="1" w:styleId="B0387CBAAE6940E196061C51D35BA475">
    <w:name w:val="B0387CBAAE6940E196061C51D35BA475"/>
    <w:rsid w:val="002341B7"/>
  </w:style>
  <w:style w:type="paragraph" w:customStyle="1" w:styleId="A8928469CA944219ACD271CEAA59B478">
    <w:name w:val="A8928469CA944219ACD271CEAA59B478"/>
    <w:rsid w:val="002341B7"/>
  </w:style>
  <w:style w:type="paragraph" w:customStyle="1" w:styleId="90EF5D99616947418BB2C3B0C87FF69D">
    <w:name w:val="90EF5D99616947418BB2C3B0C87FF69D"/>
    <w:rsid w:val="002341B7"/>
  </w:style>
  <w:style w:type="paragraph" w:customStyle="1" w:styleId="C8A5503993DA4CC3AC66836AFCE61DE9">
    <w:name w:val="C8A5503993DA4CC3AC66836AFCE61DE9"/>
    <w:rsid w:val="002341B7"/>
  </w:style>
  <w:style w:type="paragraph" w:customStyle="1" w:styleId="D87997EF3B80442FAD90D5A3AF6BB221">
    <w:name w:val="D87997EF3B80442FAD90D5A3AF6BB221"/>
    <w:rsid w:val="002341B7"/>
  </w:style>
  <w:style w:type="paragraph" w:customStyle="1" w:styleId="50AD82F1C63D4508B0DC59986C7D1AC2">
    <w:name w:val="50AD82F1C63D4508B0DC59986C7D1AC2"/>
    <w:rsid w:val="002341B7"/>
  </w:style>
  <w:style w:type="paragraph" w:customStyle="1" w:styleId="9FCAF41ED0504808A17187709034E4C6">
    <w:name w:val="9FCAF41ED0504808A17187709034E4C6"/>
    <w:rsid w:val="002341B7"/>
  </w:style>
  <w:style w:type="paragraph" w:customStyle="1" w:styleId="FA3B0D400AAC4CC1BBB4B89D381AD9CF">
    <w:name w:val="FA3B0D400AAC4CC1BBB4B89D381AD9CF"/>
    <w:rsid w:val="002341B7"/>
  </w:style>
  <w:style w:type="paragraph" w:customStyle="1" w:styleId="2F3F0606F93A4D92B97DA7C5A0C4C4ED">
    <w:name w:val="2F3F0606F93A4D92B97DA7C5A0C4C4ED"/>
    <w:rsid w:val="002341B7"/>
  </w:style>
  <w:style w:type="paragraph" w:customStyle="1" w:styleId="AEE1164631044F7B97FF930C759763AD">
    <w:name w:val="AEE1164631044F7B97FF930C759763AD"/>
    <w:rsid w:val="002341B7"/>
  </w:style>
  <w:style w:type="paragraph" w:customStyle="1" w:styleId="3F3DA4A21AC24DBDA2AD67BDD0E9BEC3">
    <w:name w:val="3F3DA4A21AC24DBDA2AD67BDD0E9BEC3"/>
    <w:rsid w:val="002341B7"/>
  </w:style>
  <w:style w:type="paragraph" w:customStyle="1" w:styleId="B53AB45E6C984ABFBB2421AECA8651BC">
    <w:name w:val="B53AB45E6C984ABFBB2421AECA8651BC"/>
    <w:rsid w:val="002341B7"/>
  </w:style>
  <w:style w:type="paragraph" w:customStyle="1" w:styleId="B7AF0661E1114F9EBFC095012E6D604E">
    <w:name w:val="B7AF0661E1114F9EBFC095012E6D604E"/>
    <w:rsid w:val="002341B7"/>
  </w:style>
  <w:style w:type="paragraph" w:customStyle="1" w:styleId="94C83B9DCF874F73A7C1353755AC4EC2">
    <w:name w:val="94C83B9DCF874F73A7C1353755AC4EC2"/>
    <w:rsid w:val="002341B7"/>
  </w:style>
  <w:style w:type="paragraph" w:customStyle="1" w:styleId="E33D3BF8592F46CBA5C039713F89BB0F">
    <w:name w:val="E33D3BF8592F46CBA5C039713F89BB0F"/>
    <w:rsid w:val="002341B7"/>
  </w:style>
  <w:style w:type="paragraph" w:customStyle="1" w:styleId="9DA30388D998419EB3B6BE8CB23268A6">
    <w:name w:val="9DA30388D998419EB3B6BE8CB23268A6"/>
    <w:rsid w:val="002341B7"/>
  </w:style>
  <w:style w:type="paragraph" w:customStyle="1" w:styleId="8DA9FA0E59F345E3BF6EFA5A016825BA">
    <w:name w:val="8DA9FA0E59F345E3BF6EFA5A016825BA"/>
    <w:rsid w:val="002341B7"/>
  </w:style>
  <w:style w:type="paragraph" w:customStyle="1" w:styleId="D2DE8EB726F3458996466C1ACD9D3EC9">
    <w:name w:val="D2DE8EB726F3458996466C1ACD9D3EC9"/>
    <w:rsid w:val="002341B7"/>
  </w:style>
  <w:style w:type="paragraph" w:customStyle="1" w:styleId="C979E378E0C840748567B2EA3A06A13D">
    <w:name w:val="C979E378E0C840748567B2EA3A06A13D"/>
    <w:rsid w:val="002341B7"/>
  </w:style>
  <w:style w:type="paragraph" w:customStyle="1" w:styleId="232E7B18609A46EBA6D4DDF7CFFA20FD">
    <w:name w:val="232E7B18609A46EBA6D4DDF7CFFA20FD"/>
    <w:rsid w:val="002341B7"/>
  </w:style>
  <w:style w:type="paragraph" w:customStyle="1" w:styleId="4F9A6C37C4894B71AEB4856A457F80C9">
    <w:name w:val="4F9A6C37C4894B71AEB4856A457F80C9"/>
    <w:rsid w:val="002341B7"/>
  </w:style>
  <w:style w:type="paragraph" w:customStyle="1" w:styleId="465074563C164FC5BC64459B0145470C">
    <w:name w:val="465074563C164FC5BC64459B0145470C"/>
    <w:rsid w:val="002341B7"/>
  </w:style>
  <w:style w:type="paragraph" w:customStyle="1" w:styleId="FC389B3CE9A043A6AEB0E48490CEE773">
    <w:name w:val="FC389B3CE9A043A6AEB0E48490CEE773"/>
    <w:rsid w:val="002341B7"/>
  </w:style>
  <w:style w:type="paragraph" w:customStyle="1" w:styleId="10E4900E8B9F45AB999AE998DA598A37">
    <w:name w:val="10E4900E8B9F45AB999AE998DA598A37"/>
    <w:rsid w:val="002341B7"/>
  </w:style>
  <w:style w:type="paragraph" w:customStyle="1" w:styleId="587F29D5A89949D6988BE5328ED83733">
    <w:name w:val="587F29D5A89949D6988BE5328ED83733"/>
    <w:rsid w:val="002341B7"/>
  </w:style>
  <w:style w:type="paragraph" w:customStyle="1" w:styleId="DB43A77AC00749C3BEEBE519C5B35C74">
    <w:name w:val="DB43A77AC00749C3BEEBE519C5B35C74"/>
    <w:rsid w:val="002341B7"/>
  </w:style>
  <w:style w:type="paragraph" w:customStyle="1" w:styleId="4B76731D546640F393E8D0D1871038F9">
    <w:name w:val="4B76731D546640F393E8D0D1871038F9"/>
    <w:rsid w:val="002341B7"/>
  </w:style>
  <w:style w:type="paragraph" w:customStyle="1" w:styleId="7612139AD1204867B464DD1564B7430D">
    <w:name w:val="7612139AD1204867B464DD1564B7430D"/>
    <w:rsid w:val="002341B7"/>
  </w:style>
  <w:style w:type="paragraph" w:customStyle="1" w:styleId="41FDE4AA13B64EB3B8BA14654EB59363">
    <w:name w:val="41FDE4AA13B64EB3B8BA14654EB59363"/>
    <w:rsid w:val="002341B7"/>
  </w:style>
  <w:style w:type="paragraph" w:customStyle="1" w:styleId="BFEE4F6688484E18819DB5C9E2ADFB02">
    <w:name w:val="BFEE4F6688484E18819DB5C9E2ADFB02"/>
    <w:rsid w:val="002341B7"/>
  </w:style>
  <w:style w:type="paragraph" w:customStyle="1" w:styleId="1B174564760E47BAA6020A0C8368B604">
    <w:name w:val="1B174564760E47BAA6020A0C8368B604"/>
    <w:rsid w:val="002341B7"/>
  </w:style>
  <w:style w:type="paragraph" w:customStyle="1" w:styleId="6837A53F7B654C2FB87EDC3920332869">
    <w:name w:val="6837A53F7B654C2FB87EDC3920332869"/>
    <w:rsid w:val="002341B7"/>
  </w:style>
  <w:style w:type="paragraph" w:customStyle="1" w:styleId="6B18C4817D8844DE87FBBAAB3018DA11">
    <w:name w:val="6B18C4817D8844DE87FBBAAB3018DA11"/>
    <w:rsid w:val="002341B7"/>
  </w:style>
  <w:style w:type="paragraph" w:customStyle="1" w:styleId="6C961FF66C5D49F3B2844A3A2A9BB67F">
    <w:name w:val="6C961FF66C5D49F3B2844A3A2A9BB67F"/>
    <w:rsid w:val="002341B7"/>
  </w:style>
  <w:style w:type="paragraph" w:customStyle="1" w:styleId="213CF1A5C62744FBAD4B4B763B6E8EFE">
    <w:name w:val="213CF1A5C62744FBAD4B4B763B6E8EFE"/>
    <w:rsid w:val="002341B7"/>
  </w:style>
  <w:style w:type="paragraph" w:customStyle="1" w:styleId="9806CB41708C443C8AA61AC0F9D6AAD2">
    <w:name w:val="9806CB41708C443C8AA61AC0F9D6AAD2"/>
    <w:rsid w:val="002341B7"/>
  </w:style>
  <w:style w:type="paragraph" w:customStyle="1" w:styleId="3CE22F4496F041B4A21D624B0A964FF6">
    <w:name w:val="3CE22F4496F041B4A21D624B0A964FF6"/>
    <w:rsid w:val="002341B7"/>
  </w:style>
  <w:style w:type="paragraph" w:customStyle="1" w:styleId="6D8C583C2752482E925DBCF3ABA9B94A">
    <w:name w:val="6D8C583C2752482E925DBCF3ABA9B94A"/>
    <w:rsid w:val="002341B7"/>
  </w:style>
  <w:style w:type="paragraph" w:customStyle="1" w:styleId="534AB986D22F4EECB1B4F98F102A5D4D">
    <w:name w:val="534AB986D22F4EECB1B4F98F102A5D4D"/>
    <w:rsid w:val="002341B7"/>
  </w:style>
  <w:style w:type="paragraph" w:customStyle="1" w:styleId="9B32D7FD41F141D4852D39603195BACB">
    <w:name w:val="9B32D7FD41F141D4852D39603195BACB"/>
    <w:rsid w:val="002341B7"/>
  </w:style>
  <w:style w:type="paragraph" w:customStyle="1" w:styleId="1FA5383062304E08B9028DC9DCAA5405">
    <w:name w:val="1FA5383062304E08B9028DC9DCAA5405"/>
    <w:rsid w:val="002341B7"/>
  </w:style>
  <w:style w:type="paragraph" w:customStyle="1" w:styleId="F97DF123EBD44B70870E8601E0FD2B02">
    <w:name w:val="F97DF123EBD44B70870E8601E0FD2B02"/>
    <w:rsid w:val="002341B7"/>
  </w:style>
  <w:style w:type="paragraph" w:customStyle="1" w:styleId="D9DE51CE17D84C89A6335E2471CA5890">
    <w:name w:val="D9DE51CE17D84C89A6335E2471CA5890"/>
    <w:rsid w:val="002341B7"/>
  </w:style>
  <w:style w:type="paragraph" w:customStyle="1" w:styleId="33A1D295362249ADA2DB75A775E86E99">
    <w:name w:val="33A1D295362249ADA2DB75A775E86E99"/>
    <w:rsid w:val="002341B7"/>
  </w:style>
  <w:style w:type="paragraph" w:customStyle="1" w:styleId="917C228C86994684B60C281C71A0F702">
    <w:name w:val="917C228C86994684B60C281C71A0F702"/>
    <w:rsid w:val="002341B7"/>
  </w:style>
  <w:style w:type="paragraph" w:customStyle="1" w:styleId="1592804BA7404DFE8703DA4BD6B3D954">
    <w:name w:val="1592804BA7404DFE8703DA4BD6B3D954"/>
    <w:rsid w:val="002341B7"/>
  </w:style>
  <w:style w:type="paragraph" w:customStyle="1" w:styleId="2B394A8809F54582983300EEE4ADEDB4">
    <w:name w:val="2B394A8809F54582983300EEE4ADEDB4"/>
    <w:rsid w:val="002341B7"/>
  </w:style>
  <w:style w:type="paragraph" w:customStyle="1" w:styleId="FF716D9CB7AE4F3E914D01FEE6C32358">
    <w:name w:val="FF716D9CB7AE4F3E914D01FEE6C32358"/>
    <w:rsid w:val="002341B7"/>
  </w:style>
  <w:style w:type="paragraph" w:customStyle="1" w:styleId="A5896AE4F9704A508326FD561030DF84">
    <w:name w:val="A5896AE4F9704A508326FD561030DF84"/>
    <w:rsid w:val="002341B7"/>
  </w:style>
  <w:style w:type="paragraph" w:customStyle="1" w:styleId="9DDD4BE5C836499E9F1E7B8DC876A3FE">
    <w:name w:val="9DDD4BE5C836499E9F1E7B8DC876A3FE"/>
    <w:rsid w:val="002341B7"/>
  </w:style>
  <w:style w:type="paragraph" w:customStyle="1" w:styleId="907D9B911DC84077A47A5438297441E2">
    <w:name w:val="907D9B911DC84077A47A5438297441E2"/>
    <w:rsid w:val="002341B7"/>
  </w:style>
  <w:style w:type="paragraph" w:customStyle="1" w:styleId="7485AC284D4A4E06B2E6B0B9515E90FF">
    <w:name w:val="7485AC284D4A4E06B2E6B0B9515E90FF"/>
    <w:rsid w:val="002341B7"/>
  </w:style>
  <w:style w:type="paragraph" w:customStyle="1" w:styleId="4323141E108E4C36AC08B2FF7A7E969C">
    <w:name w:val="4323141E108E4C36AC08B2FF7A7E969C"/>
    <w:rsid w:val="002341B7"/>
  </w:style>
  <w:style w:type="paragraph" w:customStyle="1" w:styleId="8C47E529BA944BBC952FFAB9F9250CCA">
    <w:name w:val="8C47E529BA944BBC952FFAB9F9250CCA"/>
    <w:rsid w:val="002341B7"/>
  </w:style>
  <w:style w:type="paragraph" w:customStyle="1" w:styleId="5E6150FCEE9142A08EC0A154DC92DD5C">
    <w:name w:val="5E6150FCEE9142A08EC0A154DC92DD5C"/>
    <w:rsid w:val="002341B7"/>
  </w:style>
  <w:style w:type="paragraph" w:customStyle="1" w:styleId="4BFC4869499E4212BCEF098C10049C44">
    <w:name w:val="4BFC4869499E4212BCEF098C10049C44"/>
    <w:rsid w:val="002341B7"/>
  </w:style>
  <w:style w:type="paragraph" w:customStyle="1" w:styleId="CDB76B98C0E54640977FE56C8E3BF4E7">
    <w:name w:val="CDB76B98C0E54640977FE56C8E3BF4E7"/>
    <w:rsid w:val="002341B7"/>
  </w:style>
  <w:style w:type="paragraph" w:customStyle="1" w:styleId="CACA362F83DD4845B9D9E35549332C92">
    <w:name w:val="CACA362F83DD4845B9D9E35549332C92"/>
    <w:rsid w:val="002341B7"/>
  </w:style>
  <w:style w:type="paragraph" w:customStyle="1" w:styleId="524F0C4E64754F4F80148DE582F60C3F">
    <w:name w:val="524F0C4E64754F4F80148DE582F60C3F"/>
    <w:rsid w:val="002341B7"/>
  </w:style>
  <w:style w:type="paragraph" w:customStyle="1" w:styleId="ED8CDDA4246E4BC6AA8E32AEBB4065CD">
    <w:name w:val="ED8CDDA4246E4BC6AA8E32AEBB4065CD"/>
    <w:rsid w:val="002341B7"/>
  </w:style>
  <w:style w:type="paragraph" w:customStyle="1" w:styleId="4958BB76EE3C45A99BE5E5A02D249202">
    <w:name w:val="4958BB76EE3C45A99BE5E5A02D249202"/>
    <w:rsid w:val="002341B7"/>
  </w:style>
  <w:style w:type="paragraph" w:customStyle="1" w:styleId="6F42D34FA91149139293AB993E539EE2">
    <w:name w:val="6F42D34FA91149139293AB993E539EE2"/>
    <w:rsid w:val="002341B7"/>
  </w:style>
  <w:style w:type="paragraph" w:customStyle="1" w:styleId="570BB894418A41D8A2EA2971703264A8">
    <w:name w:val="570BB894418A41D8A2EA2971703264A8"/>
    <w:rsid w:val="002341B7"/>
  </w:style>
  <w:style w:type="paragraph" w:customStyle="1" w:styleId="7091CE8112DD47389EDAAFBE0473FC8C">
    <w:name w:val="7091CE8112DD47389EDAAFBE0473FC8C"/>
    <w:rsid w:val="002341B7"/>
  </w:style>
  <w:style w:type="paragraph" w:customStyle="1" w:styleId="32B8D878CB5744D3940372597815E22A">
    <w:name w:val="32B8D878CB5744D3940372597815E22A"/>
    <w:rsid w:val="002341B7"/>
  </w:style>
  <w:style w:type="paragraph" w:customStyle="1" w:styleId="023589CB94A54C7082DA0E23F6772641">
    <w:name w:val="023589CB94A54C7082DA0E23F6772641"/>
    <w:rsid w:val="002341B7"/>
  </w:style>
  <w:style w:type="paragraph" w:customStyle="1" w:styleId="C13F1858F8C94A9BBD2279EFCB5D66AE">
    <w:name w:val="C13F1858F8C94A9BBD2279EFCB5D66AE"/>
    <w:rsid w:val="002341B7"/>
  </w:style>
  <w:style w:type="paragraph" w:customStyle="1" w:styleId="4402869A34CA42D7907AAD3B46BF1957">
    <w:name w:val="4402869A34CA42D7907AAD3B46BF1957"/>
    <w:rsid w:val="002341B7"/>
  </w:style>
  <w:style w:type="paragraph" w:customStyle="1" w:styleId="C16D119463FD41F18A93836FAF956630">
    <w:name w:val="C16D119463FD41F18A93836FAF956630"/>
    <w:rsid w:val="002341B7"/>
  </w:style>
  <w:style w:type="paragraph" w:customStyle="1" w:styleId="B437016E677343DAA3AE54D25B00245D">
    <w:name w:val="B437016E677343DAA3AE54D25B00245D"/>
    <w:rsid w:val="002341B7"/>
  </w:style>
  <w:style w:type="paragraph" w:customStyle="1" w:styleId="E1F78090629C4FBEA614F719F3EE842B">
    <w:name w:val="E1F78090629C4FBEA614F719F3EE842B"/>
    <w:rsid w:val="002341B7"/>
  </w:style>
  <w:style w:type="paragraph" w:customStyle="1" w:styleId="9092565096374626967F2738CCC33FDC">
    <w:name w:val="9092565096374626967F2738CCC33FDC"/>
    <w:rsid w:val="002341B7"/>
  </w:style>
  <w:style w:type="paragraph" w:customStyle="1" w:styleId="E4C4C05D4D2644B0971436F74DF53336">
    <w:name w:val="E4C4C05D4D2644B0971436F74DF53336"/>
    <w:rsid w:val="002341B7"/>
  </w:style>
  <w:style w:type="paragraph" w:customStyle="1" w:styleId="AD65894F94E4495A9F4E5CA315CC9015">
    <w:name w:val="AD65894F94E4495A9F4E5CA315CC9015"/>
    <w:rsid w:val="002341B7"/>
  </w:style>
  <w:style w:type="paragraph" w:customStyle="1" w:styleId="9085DA4CE5E94C7ABA3515B0AE33D081">
    <w:name w:val="9085DA4CE5E94C7ABA3515B0AE33D081"/>
    <w:rsid w:val="002341B7"/>
  </w:style>
  <w:style w:type="paragraph" w:customStyle="1" w:styleId="029B4213F3DB4F2CBBC62D1BA4AC21AC">
    <w:name w:val="029B4213F3DB4F2CBBC62D1BA4AC21AC"/>
    <w:rsid w:val="002341B7"/>
  </w:style>
  <w:style w:type="paragraph" w:customStyle="1" w:styleId="3A6A42FE51AA4DCF921E98E47A1D41C8">
    <w:name w:val="3A6A42FE51AA4DCF921E98E47A1D41C8"/>
    <w:rsid w:val="002341B7"/>
  </w:style>
  <w:style w:type="paragraph" w:customStyle="1" w:styleId="8A9058CA02054A38A863E9E9A1BD1689">
    <w:name w:val="8A9058CA02054A38A863E9E9A1BD1689"/>
    <w:rsid w:val="002341B7"/>
  </w:style>
  <w:style w:type="paragraph" w:customStyle="1" w:styleId="1D78A4D7526B450A876A86D8D9268A72">
    <w:name w:val="1D78A4D7526B450A876A86D8D9268A72"/>
    <w:rsid w:val="002341B7"/>
  </w:style>
  <w:style w:type="paragraph" w:customStyle="1" w:styleId="2379EFB5592D4347AC541686CD23C8E8">
    <w:name w:val="2379EFB5592D4347AC541686CD23C8E8"/>
    <w:rsid w:val="002341B7"/>
  </w:style>
  <w:style w:type="paragraph" w:customStyle="1" w:styleId="925C1EF679CF4863870512AECDCA1898">
    <w:name w:val="925C1EF679CF4863870512AECDCA1898"/>
    <w:rsid w:val="002341B7"/>
  </w:style>
  <w:style w:type="paragraph" w:customStyle="1" w:styleId="23BC53C78B8D4272BD7248F888F03022">
    <w:name w:val="23BC53C78B8D4272BD7248F888F03022"/>
    <w:rsid w:val="002341B7"/>
  </w:style>
  <w:style w:type="paragraph" w:customStyle="1" w:styleId="51EF8E13DE8E49D8B2FE554074B3C10F">
    <w:name w:val="51EF8E13DE8E49D8B2FE554074B3C10F"/>
    <w:rsid w:val="002341B7"/>
  </w:style>
  <w:style w:type="paragraph" w:customStyle="1" w:styleId="0951567CB74544E7BC7623DD41A40276">
    <w:name w:val="0951567CB74544E7BC7623DD41A40276"/>
    <w:rsid w:val="002341B7"/>
  </w:style>
  <w:style w:type="paragraph" w:customStyle="1" w:styleId="6A44DEC213834E07B4CE28418B7BBAF2">
    <w:name w:val="6A44DEC213834E07B4CE28418B7BBAF2"/>
    <w:rsid w:val="002341B7"/>
  </w:style>
  <w:style w:type="paragraph" w:customStyle="1" w:styleId="1F174744D269400484E9A543AC9B4629">
    <w:name w:val="1F174744D269400484E9A543AC9B4629"/>
    <w:rsid w:val="002341B7"/>
  </w:style>
  <w:style w:type="paragraph" w:customStyle="1" w:styleId="AC27056064994458AB211C0582CEAF53">
    <w:name w:val="AC27056064994458AB211C0582CEAF53"/>
    <w:rsid w:val="00234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Trương lê việt danh - 1612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7139D2-D5E3-4E54-A69B-0A34D813D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32</TotalTime>
  <Pages>8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Thành viên: Nguyễn Đình Hoàng Đắc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HoangDac</dc:creator>
  <cp:keywords>I.Giới Thiệu</cp:keywords>
  <dc:description>Rampage</dc:description>
  <cp:lastModifiedBy>Nguyen Dac</cp:lastModifiedBy>
  <cp:revision>9</cp:revision>
  <dcterms:created xsi:type="dcterms:W3CDTF">2018-10-06T14:07:00Z</dcterms:created>
  <dcterms:modified xsi:type="dcterms:W3CDTF">2018-10-07T07:58:00Z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