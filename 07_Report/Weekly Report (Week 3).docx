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ECDF0" w14:textId="1822D767" w:rsidR="00E279B8" w:rsidRPr="000420BB" w:rsidRDefault="00610F80" w:rsidP="00D17EE0">
      <w:pPr>
        <w:pStyle w:val="Logo"/>
        <w:tabs>
          <w:tab w:val="left" w:pos="6282"/>
        </w:tabs>
        <w:ind w:left="0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Weekly</w:t>
      </w:r>
      <w:r w:rsidR="009362E0">
        <w:rPr>
          <w:rFonts w:ascii="Segoe UI" w:hAnsi="Segoe UI" w:cs="Segoe UI"/>
        </w:rPr>
        <w:t xml:space="preserve"> </w:t>
      </w:r>
      <w:r w:rsidR="00D17EE0" w:rsidRPr="000420BB">
        <w:rPr>
          <w:rFonts w:ascii="Segoe UI" w:hAnsi="Segoe UI" w:cs="Segoe UI"/>
        </w:rPr>
        <w:t>Report</w:t>
      </w:r>
      <w:r>
        <w:rPr>
          <w:rFonts w:ascii="Segoe UI" w:hAnsi="Segoe UI" w:cs="Segoe UI"/>
        </w:rPr>
        <w:t xml:space="preserve"> (Week </w:t>
      </w:r>
      <w:r w:rsidR="007960BF">
        <w:rPr>
          <w:rFonts w:ascii="Segoe UI" w:hAnsi="Segoe UI" w:cs="Segoe UI"/>
        </w:rPr>
        <w:t>3</w:t>
      </w:r>
      <w:bookmarkStart w:id="0" w:name="_GoBack"/>
      <w:bookmarkEnd w:id="0"/>
      <w:r>
        <w:rPr>
          <w:rFonts w:ascii="Segoe UI" w:hAnsi="Segoe UI" w:cs="Segoe UI"/>
        </w:rPr>
        <w:t>)</w:t>
      </w:r>
      <w:r w:rsidR="00FB47BE">
        <w:rPr>
          <w:rFonts w:ascii="Segoe UI" w:hAnsi="Segoe UI" w:cs="Segoe UI"/>
        </w:rPr>
        <w:drawing>
          <wp:inline distT="0" distB="0" distL="0" distR="0" wp14:anchorId="21825F30" wp14:editId="218A6ECF">
            <wp:extent cx="2210463" cy="2210463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92" cy="222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EE0" w:rsidRPr="000420BB">
        <w:rPr>
          <w:rFonts w:ascii="Segoe UI" w:hAnsi="Segoe UI" w:cs="Segoe UI"/>
        </w:rPr>
        <w:t xml:space="preserve">                  </w:t>
      </w:r>
    </w:p>
    <w:p w14:paraId="586F630D" w14:textId="7ED34E1E" w:rsidR="00E279B8" w:rsidRPr="000420BB" w:rsidRDefault="00881F57" w:rsidP="00E279B8">
      <w:pPr>
        <w:pStyle w:val="Subtitle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Presented by:"/>
          <w:tag w:val="Presented by:"/>
          <w:id w:val="2116784469"/>
          <w:placeholder>
            <w:docPart w:val="A395173A54E04EF49B7FD4F435092BC1"/>
          </w:placeholder>
          <w:temporary/>
          <w:showingPlcHdr/>
          <w15:appearance w15:val="hidden"/>
        </w:sdtPr>
        <w:sdtEndPr/>
        <w:sdtContent>
          <w:r w:rsidR="00E279B8" w:rsidRPr="000420BB">
            <w:rPr>
              <w:rFonts w:ascii="Segoe UI" w:hAnsi="Segoe UI" w:cs="Segoe UI"/>
            </w:rPr>
            <w:t>Presented by:</w:t>
          </w:r>
        </w:sdtContent>
      </w:sdt>
      <w:r w:rsidR="00E279B8" w:rsidRPr="000420BB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Enter your name:"/>
          <w:tag w:val="Enter your name:"/>
          <w:id w:val="-679964544"/>
          <w:placeholder>
            <w:docPart w:val="95C2140D65354C988806BE66776B13B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610F80">
            <w:rPr>
              <w:rFonts w:ascii="Segoe UI" w:hAnsi="Segoe UI" w:cs="Segoe UI"/>
            </w:rPr>
            <w:t>Hoàng đắc</w:t>
          </w:r>
        </w:sdtContent>
      </w:sdt>
    </w:p>
    <w:p w14:paraId="4437D505" w14:textId="77777777" w:rsidR="00E279B8" w:rsidRPr="000420BB" w:rsidRDefault="00881F57" w:rsidP="00E279B8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name:"/>
          <w:tag w:val=""/>
          <w:id w:val="442581965"/>
          <w:placeholder>
            <w:docPart w:val="F22BE60837994FC286265F33B2DB082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Team rampage</w:t>
          </w:r>
        </w:sdtContent>
      </w:sdt>
    </w:p>
    <w:p w14:paraId="2CF3FEDA" w14:textId="77777777" w:rsidR="00D17EE0" w:rsidRPr="000420BB" w:rsidRDefault="00881F57" w:rsidP="00603EF9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address:"/>
          <w:tag w:val="Enter company address:"/>
          <w:id w:val="1489432431"/>
          <w:placeholder>
            <w:docPart w:val="ADADB0B3C9C4482DBD9B687834C58A7C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Khoa học tự nhiện</w:t>
          </w:r>
        </w:sdtContent>
      </w:sdt>
    </w:p>
    <w:p w14:paraId="78DBC0DA" w14:textId="4BE1AC52" w:rsidR="00907CBB" w:rsidRPr="00610F80" w:rsidRDefault="00881F57" w:rsidP="00610F80">
      <w:pPr>
        <w:pStyle w:val="Heading1"/>
      </w:pPr>
      <w:sdt>
        <w:sdtPr>
          <w:alias w:val="Enter title:"/>
          <w:tag w:val=""/>
          <w:id w:val="1901021919"/>
          <w:placeholder>
            <w:docPart w:val="4D9EC8401D2B4B888BED970B8D69B77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17EE0" w:rsidRPr="00610F80">
            <w:t>TEAM RAMPAGE</w:t>
          </w:r>
        </w:sdtContent>
      </w:sdt>
    </w:p>
    <w:p w14:paraId="296D9A8D" w14:textId="77777777" w:rsidR="00610F80" w:rsidRDefault="00610F80" w:rsidP="00610F80">
      <w:pPr>
        <w:pStyle w:val="Heading1"/>
      </w:pPr>
    </w:p>
    <w:p w14:paraId="2B9C94C4" w14:textId="419C6F7B" w:rsidR="00610F80" w:rsidRDefault="00610F80" w:rsidP="00610F80">
      <w:pPr>
        <w:pStyle w:val="Heading2"/>
      </w:pPr>
      <w:r>
        <w:t>Hoàn thành</w:t>
      </w:r>
    </w:p>
    <w:tbl>
      <w:tblPr>
        <w:tblStyle w:val="GridTable4-Accent2"/>
        <w:tblW w:w="4711" w:type="pct"/>
        <w:tblLook w:val="04A0" w:firstRow="1" w:lastRow="0" w:firstColumn="1" w:lastColumn="0" w:noHBand="0" w:noVBand="1"/>
        <w:tblDescription w:val="Team assignments table"/>
      </w:tblPr>
      <w:tblGrid>
        <w:gridCol w:w="2517"/>
        <w:gridCol w:w="1440"/>
        <w:gridCol w:w="1257"/>
        <w:gridCol w:w="1798"/>
        <w:gridCol w:w="1798"/>
      </w:tblGrid>
      <w:tr w:rsidR="002D59F2" w:rsidRPr="003763F2" w14:paraId="09F11666" w14:textId="2FEE37E2" w:rsidTr="002D5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28B662C2" w14:textId="77777777" w:rsidR="002D59F2" w:rsidRPr="003763F2" w:rsidRDefault="002D59F2" w:rsidP="008F3223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Công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việc</w:t>
            </w:r>
            <w:proofErr w:type="spellEnd"/>
          </w:p>
        </w:tc>
        <w:tc>
          <w:tcPr>
            <w:tcW w:w="1440" w:type="dxa"/>
          </w:tcPr>
          <w:p w14:paraId="77F76352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Phụ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trách</w:t>
            </w:r>
            <w:proofErr w:type="spellEnd"/>
          </w:p>
        </w:tc>
        <w:tc>
          <w:tcPr>
            <w:tcW w:w="1257" w:type="dxa"/>
          </w:tcPr>
          <w:p w14:paraId="6652A49B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bắt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đầu</w:t>
            </w:r>
            <w:proofErr w:type="spellEnd"/>
          </w:p>
        </w:tc>
        <w:tc>
          <w:tcPr>
            <w:tcW w:w="1798" w:type="dxa"/>
          </w:tcPr>
          <w:p w14:paraId="0B81B45D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Tổng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thực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hiện</w:t>
            </w:r>
            <w:proofErr w:type="spellEnd"/>
          </w:p>
        </w:tc>
        <w:tc>
          <w:tcPr>
            <w:tcW w:w="1798" w:type="dxa"/>
          </w:tcPr>
          <w:p w14:paraId="60E299C3" w14:textId="4120E25E" w:rsidR="002D59F2" w:rsidRPr="003763F2" w:rsidRDefault="002D59F2" w:rsidP="002D59F2">
            <w:pPr>
              <w:pStyle w:val="Tabl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</w:p>
        </w:tc>
      </w:tr>
      <w:tr w:rsidR="00D6116A" w:rsidRPr="003763F2" w14:paraId="2A871643" w14:textId="7031C4AC" w:rsidTr="002D5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00F50CE4" w14:textId="50D882AB" w:rsidR="00D6116A" w:rsidRPr="003763F2" w:rsidRDefault="00D6116A" w:rsidP="00D6116A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Thiết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kế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database</w:t>
            </w:r>
          </w:p>
        </w:tc>
        <w:tc>
          <w:tcPr>
            <w:tcW w:w="1440" w:type="dxa"/>
          </w:tcPr>
          <w:p w14:paraId="53FC4564" w14:textId="5CB7CB6D" w:rsidR="00D6116A" w:rsidRPr="003763F2" w:rsidRDefault="00D6116A" w:rsidP="00D61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Tester</w:t>
            </w:r>
          </w:p>
        </w:tc>
        <w:tc>
          <w:tcPr>
            <w:tcW w:w="1257" w:type="dxa"/>
          </w:tcPr>
          <w:p w14:paraId="44D12D66" w14:textId="2BA04A78" w:rsidR="00D6116A" w:rsidRPr="003763F2" w:rsidRDefault="00D6116A" w:rsidP="00D61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798" w:type="dxa"/>
          </w:tcPr>
          <w:p w14:paraId="27C77959" w14:textId="1C821159" w:rsidR="00D6116A" w:rsidRPr="003763F2" w:rsidRDefault="00D6116A" w:rsidP="00D61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4052FDD5" w14:textId="49D16DE4" w:rsidR="00D6116A" w:rsidRPr="003763F2" w:rsidRDefault="00D6116A" w:rsidP="00D61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945D30" w:rsidRPr="003763F2" w14:paraId="54524230" w14:textId="4AE0BE41" w:rsidTr="002D5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1B6DD465" w14:textId="0A71631B" w:rsidR="00945D30" w:rsidRPr="003763F2" w:rsidRDefault="00945D30" w:rsidP="00945D30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Thiết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kế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giao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diện</w:t>
            </w:r>
            <w:proofErr w:type="spellEnd"/>
          </w:p>
        </w:tc>
        <w:tc>
          <w:tcPr>
            <w:tcW w:w="1440" w:type="dxa"/>
          </w:tcPr>
          <w:p w14:paraId="5F79E82D" w14:textId="70CD473E" w:rsidR="00945D30" w:rsidRPr="003763F2" w:rsidRDefault="00945D30" w:rsidP="00945D3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</w:t>
            </w:r>
          </w:p>
        </w:tc>
        <w:tc>
          <w:tcPr>
            <w:tcW w:w="1257" w:type="dxa"/>
          </w:tcPr>
          <w:p w14:paraId="242FAC5C" w14:textId="52407EFA" w:rsidR="00945D30" w:rsidRPr="003763F2" w:rsidRDefault="00945D30" w:rsidP="00945D3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798" w:type="dxa"/>
          </w:tcPr>
          <w:p w14:paraId="53F40AE1" w14:textId="721E5F23" w:rsidR="00945D30" w:rsidRPr="003763F2" w:rsidRDefault="00945D30" w:rsidP="00945D3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2AEF9057" w14:textId="49B40686" w:rsidR="00945D30" w:rsidRPr="003763F2" w:rsidRDefault="00D6116A" w:rsidP="00945D3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  <w:r w:rsidR="00945D30">
              <w:rPr>
                <w:rFonts w:ascii="Segoe UI" w:hAnsi="Segoe UI" w:cs="Segoe UI"/>
              </w:rPr>
              <w:t>0%</w:t>
            </w:r>
          </w:p>
        </w:tc>
      </w:tr>
      <w:tr w:rsidR="00D6116A" w:rsidRPr="003763F2" w14:paraId="53AA24A5" w14:textId="43813372" w:rsidTr="007D2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72C20D37" w14:textId="76ECFF3C" w:rsidR="00D6116A" w:rsidRPr="003763F2" w:rsidRDefault="00D6116A" w:rsidP="00D6116A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tra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tiến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độ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chất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lượng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giải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quyết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các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vấn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đề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sinh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tuần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r>
              <w:rPr>
                <w:rFonts w:ascii="Segoe UI" w:hAnsi="Segoe UI" w:cs="Segoe UI"/>
                <w:b w:val="0"/>
              </w:rPr>
              <w:t>3</w:t>
            </w:r>
          </w:p>
        </w:tc>
        <w:tc>
          <w:tcPr>
            <w:tcW w:w="1440" w:type="dxa"/>
          </w:tcPr>
          <w:p w14:paraId="1981F8C2" w14:textId="5C63442B" w:rsidR="00D6116A" w:rsidRPr="003763F2" w:rsidRDefault="00D6116A" w:rsidP="00D61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Leader</w:t>
            </w:r>
          </w:p>
        </w:tc>
        <w:tc>
          <w:tcPr>
            <w:tcW w:w="1257" w:type="dxa"/>
          </w:tcPr>
          <w:p w14:paraId="2E74AFD2" w14:textId="6D943BF7" w:rsidR="00D6116A" w:rsidRPr="003763F2" w:rsidRDefault="00D6116A" w:rsidP="00D61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</w:t>
            </w:r>
          </w:p>
          <w:p w14:paraId="4D89CC8D" w14:textId="77777777" w:rsidR="00D6116A" w:rsidRPr="003763F2" w:rsidRDefault="00D6116A" w:rsidP="00D61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798" w:type="dxa"/>
          </w:tcPr>
          <w:p w14:paraId="3A791F14" w14:textId="6526DEEF" w:rsidR="00D6116A" w:rsidRPr="003763F2" w:rsidRDefault="00D6116A" w:rsidP="00D61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4E9F6E16" w14:textId="50D4BDC1" w:rsidR="00D6116A" w:rsidRPr="003763F2" w:rsidRDefault="00D6116A" w:rsidP="00D61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D6116A" w:rsidRPr="003763F2" w14:paraId="0BCA5413" w14:textId="77777777" w:rsidTr="007D2AF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3E195952" w14:textId="0BA5F57A" w:rsidR="00D6116A" w:rsidRDefault="00D6116A" w:rsidP="00D6116A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triển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R3, R5</w:t>
            </w:r>
          </w:p>
        </w:tc>
        <w:tc>
          <w:tcPr>
            <w:tcW w:w="1440" w:type="dxa"/>
          </w:tcPr>
          <w:p w14:paraId="6D847661" w14:textId="36203D72" w:rsidR="00D6116A" w:rsidRPr="003763F2" w:rsidRDefault="00D6116A" w:rsidP="00D61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Dev 2 </w:t>
            </w:r>
          </w:p>
        </w:tc>
        <w:tc>
          <w:tcPr>
            <w:tcW w:w="1257" w:type="dxa"/>
          </w:tcPr>
          <w:p w14:paraId="0DBE4E0B" w14:textId="116CE727" w:rsidR="00D6116A" w:rsidRPr="003763F2" w:rsidRDefault="00D6116A" w:rsidP="00D61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3</w:t>
            </w:r>
          </w:p>
        </w:tc>
        <w:tc>
          <w:tcPr>
            <w:tcW w:w="1798" w:type="dxa"/>
          </w:tcPr>
          <w:p w14:paraId="58C4B790" w14:textId="40BD85F5" w:rsidR="00D6116A" w:rsidRDefault="00D6116A" w:rsidP="00D61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1.5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0DC2F8AA" w14:textId="53DB2439" w:rsidR="00D6116A" w:rsidRDefault="00D6116A" w:rsidP="00D61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80%</w:t>
            </w:r>
          </w:p>
        </w:tc>
      </w:tr>
      <w:tr w:rsidR="00D6116A" w:rsidRPr="003763F2" w14:paraId="6E6141D9" w14:textId="77777777" w:rsidTr="007D2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1875CBCF" w14:textId="570194EB" w:rsidR="00D6116A" w:rsidRDefault="00D6116A" w:rsidP="00D6116A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triển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R1, R2</w:t>
            </w:r>
          </w:p>
        </w:tc>
        <w:tc>
          <w:tcPr>
            <w:tcW w:w="1440" w:type="dxa"/>
          </w:tcPr>
          <w:p w14:paraId="7A1888C1" w14:textId="6D553259" w:rsidR="00D6116A" w:rsidRPr="003763F2" w:rsidRDefault="00D6116A" w:rsidP="00D61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Dev </w:t>
            </w: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57" w:type="dxa"/>
          </w:tcPr>
          <w:p w14:paraId="1A435C09" w14:textId="3236213A" w:rsidR="00D6116A" w:rsidRPr="003763F2" w:rsidRDefault="00D6116A" w:rsidP="00D61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3</w:t>
            </w:r>
          </w:p>
        </w:tc>
        <w:tc>
          <w:tcPr>
            <w:tcW w:w="1798" w:type="dxa"/>
          </w:tcPr>
          <w:p w14:paraId="252E8BEE" w14:textId="28AD360F" w:rsidR="00D6116A" w:rsidRDefault="00D6116A" w:rsidP="00D61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1.5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05BAE7F4" w14:textId="694DA981" w:rsidR="00D6116A" w:rsidRDefault="00D6116A" w:rsidP="00D61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70%</w:t>
            </w:r>
          </w:p>
        </w:tc>
      </w:tr>
      <w:tr w:rsidR="00D6116A" w:rsidRPr="003763F2" w14:paraId="6A8249A5" w14:textId="77777777" w:rsidTr="007D2AF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6E78A884" w14:textId="2B4FC7B7" w:rsidR="00D6116A" w:rsidRDefault="00D6116A" w:rsidP="00D6116A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thử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R1, R2, R3, R5</w:t>
            </w:r>
          </w:p>
        </w:tc>
        <w:tc>
          <w:tcPr>
            <w:tcW w:w="1440" w:type="dxa"/>
          </w:tcPr>
          <w:p w14:paraId="25E5B914" w14:textId="0079A118" w:rsidR="00D6116A" w:rsidRDefault="00D6116A" w:rsidP="00D61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Tester</w:t>
            </w:r>
          </w:p>
        </w:tc>
        <w:tc>
          <w:tcPr>
            <w:tcW w:w="1257" w:type="dxa"/>
          </w:tcPr>
          <w:p w14:paraId="78FA081B" w14:textId="5EB9B801" w:rsidR="00D6116A" w:rsidRDefault="00D6116A" w:rsidP="00D61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3</w:t>
            </w:r>
          </w:p>
        </w:tc>
        <w:tc>
          <w:tcPr>
            <w:tcW w:w="1798" w:type="dxa"/>
          </w:tcPr>
          <w:p w14:paraId="2B15FDD4" w14:textId="5E143A3B" w:rsidR="00D6116A" w:rsidRDefault="00D6116A" w:rsidP="00D61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1.5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05B777F9" w14:textId="5C802226" w:rsidR="00D6116A" w:rsidRDefault="00FC0DBF" w:rsidP="00D61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="00D6116A">
              <w:rPr>
                <w:rFonts w:ascii="Segoe UI" w:hAnsi="Segoe UI" w:cs="Segoe UI"/>
              </w:rPr>
              <w:t>0%</w:t>
            </w:r>
          </w:p>
        </w:tc>
      </w:tr>
    </w:tbl>
    <w:p w14:paraId="1C87B1A8" w14:textId="21CF69BB" w:rsidR="00610F80" w:rsidRDefault="00610F80" w:rsidP="00610F80"/>
    <w:p w14:paraId="2D17E634" w14:textId="027A06C5" w:rsidR="00610F80" w:rsidRDefault="00610F80" w:rsidP="00610F80">
      <w:pPr>
        <w:pStyle w:val="Heading2"/>
      </w:pPr>
      <w:r>
        <w:t>Vấn đề phát sinh</w:t>
      </w:r>
    </w:p>
    <w:tbl>
      <w:tblPr>
        <w:tblStyle w:val="GridTable4-Accent2"/>
        <w:tblW w:w="4714" w:type="pct"/>
        <w:tblLook w:val="04A0" w:firstRow="1" w:lastRow="0" w:firstColumn="1" w:lastColumn="0" w:noHBand="0" w:noVBand="1"/>
        <w:tblDescription w:val="Team assignments table"/>
      </w:tblPr>
      <w:tblGrid>
        <w:gridCol w:w="3505"/>
        <w:gridCol w:w="2520"/>
        <w:gridCol w:w="2790"/>
      </w:tblGrid>
      <w:tr w:rsidR="00232D65" w:rsidRPr="003763F2" w14:paraId="61704958" w14:textId="77777777" w:rsidTr="0023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9559AE3" w14:textId="279D12C5" w:rsidR="00232D65" w:rsidRPr="003763F2" w:rsidRDefault="00232D65" w:rsidP="008F3223">
            <w:pPr>
              <w:pStyle w:val="Tabletext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</w:p>
        </w:tc>
        <w:tc>
          <w:tcPr>
            <w:tcW w:w="2520" w:type="dxa"/>
          </w:tcPr>
          <w:p w14:paraId="1423E690" w14:textId="58AED5C8" w:rsidR="00232D65" w:rsidRPr="003763F2" w:rsidRDefault="00232D65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</w:p>
        </w:tc>
        <w:tc>
          <w:tcPr>
            <w:tcW w:w="2790" w:type="dxa"/>
          </w:tcPr>
          <w:p w14:paraId="4050CB99" w14:textId="47EA3E4F" w:rsidR="00232D65" w:rsidRPr="003763F2" w:rsidRDefault="00232D65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</w:p>
        </w:tc>
      </w:tr>
      <w:tr w:rsidR="00232D65" w:rsidRPr="003763F2" w14:paraId="77D806CD" w14:textId="77777777" w:rsidTr="0023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2BBA9D0C" w14:textId="46DD0861" w:rsidR="00232D65" w:rsidRPr="003763F2" w:rsidRDefault="00232D65" w:rsidP="008F3223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520" w:type="dxa"/>
          </w:tcPr>
          <w:p w14:paraId="3127944D" w14:textId="60DAD9A9" w:rsidR="00232D65" w:rsidRPr="003763F2" w:rsidRDefault="00232D65" w:rsidP="008F322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790" w:type="dxa"/>
          </w:tcPr>
          <w:p w14:paraId="567117A0" w14:textId="28973EDE" w:rsidR="00232D65" w:rsidRPr="003763F2" w:rsidRDefault="00232D65" w:rsidP="009B498C">
            <w:pPr>
              <w:pStyle w:val="Tabl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14:paraId="43930CBF" w14:textId="77777777" w:rsidR="009B498C" w:rsidRDefault="009B498C" w:rsidP="00945D30">
      <w:pPr>
        <w:pStyle w:val="Heading2"/>
        <w:ind w:left="0"/>
      </w:pPr>
    </w:p>
    <w:p w14:paraId="4A60F0B6" w14:textId="4DBC8616" w:rsidR="00610F80" w:rsidRDefault="00610F80" w:rsidP="00610F80">
      <w:pPr>
        <w:pStyle w:val="Heading2"/>
      </w:pPr>
      <w:r>
        <w:t xml:space="preserve">Kế hoạch tuần </w:t>
      </w:r>
      <w:r w:rsidR="007D2AF2">
        <w:t>3</w:t>
      </w:r>
    </w:p>
    <w:tbl>
      <w:tblPr>
        <w:tblStyle w:val="GridTable4-Accent2"/>
        <w:tblW w:w="4714" w:type="pct"/>
        <w:tblLook w:val="04A0" w:firstRow="1" w:lastRow="0" w:firstColumn="1" w:lastColumn="0" w:noHBand="0" w:noVBand="1"/>
        <w:tblDescription w:val="Team assignments table"/>
      </w:tblPr>
      <w:tblGrid>
        <w:gridCol w:w="2695"/>
        <w:gridCol w:w="1260"/>
        <w:gridCol w:w="2250"/>
        <w:gridCol w:w="2610"/>
      </w:tblGrid>
      <w:tr w:rsidR="002D59F2" w:rsidRPr="003763F2" w14:paraId="5300C032" w14:textId="77777777" w:rsidTr="007D2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7B7A4C4" w14:textId="77777777" w:rsidR="002D59F2" w:rsidRPr="003763F2" w:rsidRDefault="002D59F2" w:rsidP="008F3223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Công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việc</w:t>
            </w:r>
            <w:proofErr w:type="spellEnd"/>
          </w:p>
        </w:tc>
        <w:tc>
          <w:tcPr>
            <w:tcW w:w="1260" w:type="dxa"/>
          </w:tcPr>
          <w:p w14:paraId="6B38C206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Phụ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trách</w:t>
            </w:r>
            <w:proofErr w:type="spellEnd"/>
          </w:p>
        </w:tc>
        <w:tc>
          <w:tcPr>
            <w:tcW w:w="2250" w:type="dxa"/>
          </w:tcPr>
          <w:p w14:paraId="7B7863AD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bắt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đầu</w:t>
            </w:r>
            <w:proofErr w:type="spellEnd"/>
          </w:p>
        </w:tc>
        <w:tc>
          <w:tcPr>
            <w:tcW w:w="2610" w:type="dxa"/>
          </w:tcPr>
          <w:p w14:paraId="5494DBA8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Tổng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thực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hiện</w:t>
            </w:r>
            <w:proofErr w:type="spellEnd"/>
          </w:p>
        </w:tc>
      </w:tr>
      <w:tr w:rsidR="005E35CD" w:rsidRPr="003763F2" w14:paraId="2A8DCE08" w14:textId="77777777" w:rsidTr="007D2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121BF96" w14:textId="64D62AC6" w:rsidR="005E35CD" w:rsidRDefault="005E35CD" w:rsidP="005E35CD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tra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tiến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độ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chất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lượng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giải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quyết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các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vấn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đề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sinh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 w:rsidR="007D2AF2">
              <w:rPr>
                <w:rFonts w:ascii="Segoe UI" w:hAnsi="Segoe UI" w:cs="Segoe UI"/>
                <w:b w:val="0"/>
              </w:rPr>
              <w:t>tuần</w:t>
            </w:r>
            <w:proofErr w:type="spellEnd"/>
            <w:r w:rsidR="007D2AF2">
              <w:rPr>
                <w:rFonts w:ascii="Segoe UI" w:hAnsi="Segoe UI" w:cs="Segoe UI"/>
                <w:b w:val="0"/>
              </w:rPr>
              <w:t xml:space="preserve"> </w:t>
            </w:r>
            <w:r w:rsidR="002D2438">
              <w:rPr>
                <w:rFonts w:ascii="Segoe UI" w:hAnsi="Segoe UI" w:cs="Segoe UI"/>
                <w:b w:val="0"/>
              </w:rPr>
              <w:t>4</w:t>
            </w:r>
          </w:p>
        </w:tc>
        <w:tc>
          <w:tcPr>
            <w:tcW w:w="1260" w:type="dxa"/>
          </w:tcPr>
          <w:p w14:paraId="56BF95FD" w14:textId="1653C8CB" w:rsidR="005E35CD" w:rsidRPr="003763F2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Leader</w:t>
            </w:r>
          </w:p>
        </w:tc>
        <w:tc>
          <w:tcPr>
            <w:tcW w:w="2250" w:type="dxa"/>
          </w:tcPr>
          <w:p w14:paraId="0EE9E31B" w14:textId="49979858" w:rsidR="005E35CD" w:rsidRPr="003763F2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 w:rsidR="00FC0DBF">
              <w:rPr>
                <w:rFonts w:ascii="Segoe UI" w:hAnsi="Segoe UI" w:cs="Segoe UI"/>
              </w:rPr>
              <w:t>4</w:t>
            </w:r>
          </w:p>
        </w:tc>
        <w:tc>
          <w:tcPr>
            <w:tcW w:w="2610" w:type="dxa"/>
          </w:tcPr>
          <w:p w14:paraId="3DBA2E44" w14:textId="23E0516B" w:rsidR="005E35CD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 xml:space="preserve">1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</w:tr>
      <w:tr w:rsidR="005E35CD" w:rsidRPr="003763F2" w14:paraId="0299332A" w14:textId="77777777" w:rsidTr="007D2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A320A3D" w14:textId="16B78DB2" w:rsidR="005E35CD" w:rsidRDefault="005E35CD" w:rsidP="005E35CD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triển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R1, R2</w:t>
            </w:r>
          </w:p>
        </w:tc>
        <w:tc>
          <w:tcPr>
            <w:tcW w:w="1260" w:type="dxa"/>
          </w:tcPr>
          <w:p w14:paraId="1CBFB488" w14:textId="6D08FF57" w:rsidR="005E35CD" w:rsidRPr="003763F2" w:rsidRDefault="005E35CD" w:rsidP="005E35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 1</w:t>
            </w:r>
          </w:p>
        </w:tc>
        <w:tc>
          <w:tcPr>
            <w:tcW w:w="2250" w:type="dxa"/>
          </w:tcPr>
          <w:p w14:paraId="017D8E3E" w14:textId="5D519893" w:rsidR="005E35CD" w:rsidRPr="003763F2" w:rsidRDefault="005E35CD" w:rsidP="005E35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10" w:type="dxa"/>
          </w:tcPr>
          <w:p w14:paraId="48C682EA" w14:textId="7CC822F2" w:rsidR="005E35CD" w:rsidRPr="003763F2" w:rsidRDefault="005E35CD" w:rsidP="005E35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,5</w:t>
            </w:r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</w:tr>
      <w:tr w:rsidR="005E35CD" w:rsidRPr="003763F2" w14:paraId="44F08EF9" w14:textId="77777777" w:rsidTr="007D2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E0D0CDB" w14:textId="65CA2342" w:rsidR="005E35CD" w:rsidRDefault="005E35CD" w:rsidP="005E35CD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lastRenderedPageBreak/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triển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R3, R5</w:t>
            </w:r>
          </w:p>
        </w:tc>
        <w:tc>
          <w:tcPr>
            <w:tcW w:w="1260" w:type="dxa"/>
          </w:tcPr>
          <w:p w14:paraId="45B2EF1F" w14:textId="403162EB" w:rsidR="005E35CD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 2</w:t>
            </w:r>
          </w:p>
        </w:tc>
        <w:tc>
          <w:tcPr>
            <w:tcW w:w="2250" w:type="dxa"/>
          </w:tcPr>
          <w:p w14:paraId="7C8C4FA0" w14:textId="66579C7D" w:rsidR="005E35CD" w:rsidRPr="003763F2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10" w:type="dxa"/>
          </w:tcPr>
          <w:p w14:paraId="2DD7A563" w14:textId="647C945F" w:rsidR="005E35CD" w:rsidRPr="003763F2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,5</w:t>
            </w:r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</w:tr>
      <w:tr w:rsidR="005E35CD" w:rsidRPr="003763F2" w14:paraId="29F9E537" w14:textId="77777777" w:rsidTr="007D2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B3796DF" w14:textId="02C59AF7" w:rsidR="005E35CD" w:rsidRDefault="005E35CD" w:rsidP="005E35CD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thử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R1, R2, R3, R5</w:t>
            </w:r>
          </w:p>
        </w:tc>
        <w:tc>
          <w:tcPr>
            <w:tcW w:w="1260" w:type="dxa"/>
          </w:tcPr>
          <w:p w14:paraId="5EA3C70C" w14:textId="12BBD81B" w:rsidR="005E35CD" w:rsidRDefault="005E35CD" w:rsidP="005E35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Tester</w:t>
            </w:r>
          </w:p>
        </w:tc>
        <w:tc>
          <w:tcPr>
            <w:tcW w:w="2250" w:type="dxa"/>
          </w:tcPr>
          <w:p w14:paraId="4C17EFA0" w14:textId="11FC0D97" w:rsidR="005E35CD" w:rsidRPr="003763F2" w:rsidRDefault="005E35CD" w:rsidP="005E35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3</w:t>
            </w:r>
          </w:p>
        </w:tc>
        <w:tc>
          <w:tcPr>
            <w:tcW w:w="2610" w:type="dxa"/>
          </w:tcPr>
          <w:p w14:paraId="4D50A5EA" w14:textId="453815A2" w:rsidR="005E35CD" w:rsidRPr="003763F2" w:rsidRDefault="005E35CD" w:rsidP="005E35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,5</w:t>
            </w:r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</w:tr>
      <w:tr w:rsidR="002D2438" w:rsidRPr="003763F2" w14:paraId="2B5DC4C4" w14:textId="77777777" w:rsidTr="007D2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91D4994" w14:textId="029297B8" w:rsidR="002D2438" w:rsidRPr="002D2438" w:rsidRDefault="002D2438" w:rsidP="002D2438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triển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R4, R8</w:t>
            </w:r>
          </w:p>
        </w:tc>
        <w:tc>
          <w:tcPr>
            <w:tcW w:w="1260" w:type="dxa"/>
          </w:tcPr>
          <w:p w14:paraId="439C6FD5" w14:textId="5C415B64" w:rsidR="002D2438" w:rsidRDefault="002D2438" w:rsidP="002D243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 1</w:t>
            </w:r>
          </w:p>
        </w:tc>
        <w:tc>
          <w:tcPr>
            <w:tcW w:w="2250" w:type="dxa"/>
          </w:tcPr>
          <w:p w14:paraId="637B19A4" w14:textId="36131784" w:rsidR="002D2438" w:rsidRDefault="002D2438" w:rsidP="002D243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10" w:type="dxa"/>
          </w:tcPr>
          <w:p w14:paraId="04938B90" w14:textId="58A264C2" w:rsidR="002D2438" w:rsidRPr="003763F2" w:rsidRDefault="002D2438" w:rsidP="002D243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</w:tr>
      <w:tr w:rsidR="002D2438" w:rsidRPr="003763F2" w14:paraId="5CEFC479" w14:textId="77777777" w:rsidTr="007D2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5AC478A" w14:textId="065F2043" w:rsidR="002D2438" w:rsidRDefault="002D2438" w:rsidP="002D2438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triển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</w:t>
            </w:r>
            <w:r w:rsidR="00FC0DBF">
              <w:rPr>
                <w:rFonts w:ascii="Segoe UI" w:hAnsi="Segoe UI" w:cs="Segoe UI"/>
                <w:b w:val="0"/>
              </w:rPr>
              <w:t>6</w:t>
            </w:r>
            <w:r>
              <w:rPr>
                <w:rFonts w:ascii="Segoe UI" w:hAnsi="Segoe UI" w:cs="Segoe UI"/>
                <w:b w:val="0"/>
              </w:rPr>
              <w:t>, R</w:t>
            </w:r>
            <w:r w:rsidR="00FC0DBF">
              <w:rPr>
                <w:rFonts w:ascii="Segoe UI" w:hAnsi="Segoe UI" w:cs="Segoe UI"/>
                <w:b w:val="0"/>
              </w:rPr>
              <w:t>7</w:t>
            </w:r>
          </w:p>
        </w:tc>
        <w:tc>
          <w:tcPr>
            <w:tcW w:w="1260" w:type="dxa"/>
          </w:tcPr>
          <w:p w14:paraId="5D414DCD" w14:textId="0DB11C15" w:rsidR="002D2438" w:rsidRDefault="00FC0DBF" w:rsidP="002D243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Dev </w:t>
            </w: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250" w:type="dxa"/>
          </w:tcPr>
          <w:p w14:paraId="2D52950E" w14:textId="033A310D" w:rsidR="002D2438" w:rsidRDefault="002D2438" w:rsidP="002D243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10" w:type="dxa"/>
          </w:tcPr>
          <w:p w14:paraId="542CFCEC" w14:textId="4C8374E8" w:rsidR="002D2438" w:rsidRPr="003763F2" w:rsidRDefault="002D2438" w:rsidP="002D243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</w:tr>
    </w:tbl>
    <w:p w14:paraId="3C772392" w14:textId="77777777" w:rsidR="00610F80" w:rsidRPr="00610F80" w:rsidRDefault="00610F80" w:rsidP="00610F80"/>
    <w:p w14:paraId="39F3B184" w14:textId="77777777" w:rsidR="00610F80" w:rsidRPr="00610F80" w:rsidRDefault="00610F80" w:rsidP="00610F80"/>
    <w:sectPr w:rsidR="00610F80" w:rsidRPr="00610F80" w:rsidSect="00D17EE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57FBC" w14:textId="77777777" w:rsidR="00881F57" w:rsidRDefault="00881F57">
      <w:r>
        <w:separator/>
      </w:r>
    </w:p>
    <w:p w14:paraId="76A24BE6" w14:textId="77777777" w:rsidR="00881F57" w:rsidRDefault="00881F57"/>
  </w:endnote>
  <w:endnote w:type="continuationSeparator" w:id="0">
    <w:p w14:paraId="73429DC5" w14:textId="77777777" w:rsidR="00881F57" w:rsidRDefault="00881F57">
      <w:r>
        <w:continuationSeparator/>
      </w:r>
    </w:p>
    <w:p w14:paraId="5DAB7F1B" w14:textId="77777777" w:rsidR="00881F57" w:rsidRDefault="00881F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14:paraId="57F54B0C" w14:textId="77777777" w:rsidTr="00B87079">
      <w:tc>
        <w:tcPr>
          <w:tcW w:w="750" w:type="pct"/>
        </w:tcPr>
        <w:p w14:paraId="4F1C7093" w14:textId="77777777" w:rsidR="00907CBB" w:rsidRDefault="00907CBB">
          <w:pPr>
            <w:pStyle w:val="Footer"/>
          </w:pPr>
        </w:p>
      </w:tc>
      <w:tc>
        <w:tcPr>
          <w:tcW w:w="3500" w:type="pct"/>
        </w:tcPr>
        <w:p w14:paraId="1117A15B" w14:textId="77777777" w:rsidR="00907CBB" w:rsidRDefault="00881F57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399553A5B532421984D302A66566D08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D17EE0">
                <w:t>TEAM RAMPAGE</w:t>
              </w:r>
            </w:sdtContent>
          </w:sdt>
        </w:p>
      </w:tc>
      <w:tc>
        <w:tcPr>
          <w:tcW w:w="750" w:type="pct"/>
        </w:tcPr>
        <w:p w14:paraId="5295CD64" w14:textId="77777777"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14:paraId="784CDD67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AABF2" w14:textId="77777777" w:rsidR="00881F57" w:rsidRDefault="00881F57">
      <w:r>
        <w:separator/>
      </w:r>
    </w:p>
    <w:p w14:paraId="0923660B" w14:textId="77777777" w:rsidR="00881F57" w:rsidRDefault="00881F57"/>
  </w:footnote>
  <w:footnote w:type="continuationSeparator" w:id="0">
    <w:p w14:paraId="78EC66E7" w14:textId="77777777" w:rsidR="00881F57" w:rsidRDefault="00881F57">
      <w:r>
        <w:continuationSeparator/>
      </w:r>
    </w:p>
    <w:p w14:paraId="2034A6E1" w14:textId="77777777" w:rsidR="00881F57" w:rsidRDefault="00881F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A278E" w14:textId="77777777" w:rsidR="00D17EE0" w:rsidRDefault="00D17EE0" w:rsidP="00D17EE0">
    <w:pPr>
      <w:pStyle w:val="Header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2470" w14:textId="77777777"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D950B5C" wp14:editId="29E178E7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D1770DF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C010E"/>
    <w:multiLevelType w:val="hybridMultilevel"/>
    <w:tmpl w:val="0986A25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3AFE56AA"/>
    <w:multiLevelType w:val="hybridMultilevel"/>
    <w:tmpl w:val="FDAA0A0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513A6DF6"/>
    <w:multiLevelType w:val="hybridMultilevel"/>
    <w:tmpl w:val="7C008A7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5F0054C7"/>
    <w:multiLevelType w:val="hybridMultilevel"/>
    <w:tmpl w:val="713C69D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C7C670F"/>
    <w:multiLevelType w:val="hybridMultilevel"/>
    <w:tmpl w:val="CF56C3EE"/>
    <w:lvl w:ilvl="0" w:tplc="08F6307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5"/>
  </w:num>
  <w:num w:numId="14">
    <w:abstractNumId w:val="11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0"/>
    <w:rsid w:val="000420BB"/>
    <w:rsid w:val="00067E02"/>
    <w:rsid w:val="00095274"/>
    <w:rsid w:val="00107CB6"/>
    <w:rsid w:val="0013333F"/>
    <w:rsid w:val="00193898"/>
    <w:rsid w:val="00232D65"/>
    <w:rsid w:val="002B21AE"/>
    <w:rsid w:val="002D2438"/>
    <w:rsid w:val="002D59F2"/>
    <w:rsid w:val="002E2AE0"/>
    <w:rsid w:val="00312DD5"/>
    <w:rsid w:val="0033593E"/>
    <w:rsid w:val="0036765C"/>
    <w:rsid w:val="00447A67"/>
    <w:rsid w:val="004534A5"/>
    <w:rsid w:val="004566FA"/>
    <w:rsid w:val="00495232"/>
    <w:rsid w:val="004A4EC4"/>
    <w:rsid w:val="00513241"/>
    <w:rsid w:val="005331CA"/>
    <w:rsid w:val="005504AE"/>
    <w:rsid w:val="00560F07"/>
    <w:rsid w:val="005E35CD"/>
    <w:rsid w:val="00603EF9"/>
    <w:rsid w:val="00610F80"/>
    <w:rsid w:val="00645ECE"/>
    <w:rsid w:val="00660B21"/>
    <w:rsid w:val="00694CA2"/>
    <w:rsid w:val="006B66A5"/>
    <w:rsid w:val="00714CE5"/>
    <w:rsid w:val="00736E05"/>
    <w:rsid w:val="00745754"/>
    <w:rsid w:val="007960BF"/>
    <w:rsid w:val="007D2AF2"/>
    <w:rsid w:val="007D4429"/>
    <w:rsid w:val="00822A8D"/>
    <w:rsid w:val="00831731"/>
    <w:rsid w:val="00852FE0"/>
    <w:rsid w:val="00874542"/>
    <w:rsid w:val="00881F57"/>
    <w:rsid w:val="008F27A0"/>
    <w:rsid w:val="00907CBB"/>
    <w:rsid w:val="00913AE4"/>
    <w:rsid w:val="00932B6C"/>
    <w:rsid w:val="009362E0"/>
    <w:rsid w:val="00945D30"/>
    <w:rsid w:val="00976A9B"/>
    <w:rsid w:val="0099384F"/>
    <w:rsid w:val="009A32A1"/>
    <w:rsid w:val="009B498C"/>
    <w:rsid w:val="00A65C9C"/>
    <w:rsid w:val="00A72CC5"/>
    <w:rsid w:val="00AB6AE2"/>
    <w:rsid w:val="00B55F12"/>
    <w:rsid w:val="00B84696"/>
    <w:rsid w:val="00B87079"/>
    <w:rsid w:val="00C11916"/>
    <w:rsid w:val="00C41938"/>
    <w:rsid w:val="00C64B77"/>
    <w:rsid w:val="00C749FB"/>
    <w:rsid w:val="00CB5473"/>
    <w:rsid w:val="00CC328C"/>
    <w:rsid w:val="00CE76C1"/>
    <w:rsid w:val="00D17EE0"/>
    <w:rsid w:val="00D5333D"/>
    <w:rsid w:val="00D6116A"/>
    <w:rsid w:val="00DA0B66"/>
    <w:rsid w:val="00E279B8"/>
    <w:rsid w:val="00E756E6"/>
    <w:rsid w:val="00EA05B8"/>
    <w:rsid w:val="00EA1D82"/>
    <w:rsid w:val="00EB203B"/>
    <w:rsid w:val="00F54258"/>
    <w:rsid w:val="00FB47BE"/>
    <w:rsid w:val="00FC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F116D5"/>
  <w15:chartTrackingRefBased/>
  <w15:docId w15:val="{E3BB292F-0DE9-4B19-A78A-D7C6057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table" w:styleId="GridTable5Dark-Accent2">
    <w:name w:val="Grid Table 5 Dark Accent 2"/>
    <w:basedOn w:val="TableNormal"/>
    <w:uiPriority w:val="50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3-Accent6">
    <w:name w:val="Grid Table 3 Accent 6"/>
    <w:basedOn w:val="TableNormal"/>
    <w:uiPriority w:val="48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ListTable2">
    <w:name w:val="List Table 2"/>
    <w:basedOn w:val="TableNormal"/>
    <w:uiPriority w:val="47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4">
    <w:name w:val="List Table 1 Light Accent 4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-Accent6">
    <w:name w:val="Colorful Grid Accent 6"/>
    <w:basedOn w:val="TableNormal"/>
    <w:uiPriority w:val="73"/>
    <w:rsid w:val="00D17E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ListParagraph">
    <w:name w:val="List Paragraph"/>
    <w:basedOn w:val="Normal"/>
    <w:uiPriority w:val="34"/>
    <w:unhideWhenUsed/>
    <w:qFormat/>
    <w:rsid w:val="0069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\Desktop\tf039920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95173A54E04EF49B7FD4F435092BC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9ABFD3A-1173-4B20-BD00-76453EC02507}"/>
      </w:docPartPr>
      <w:docPartBody>
        <w:p w:rsidR="008D4A2B" w:rsidRDefault="006A16D2">
          <w:pPr>
            <w:pStyle w:val="A395173A54E04EF49B7FD4F435092BC1"/>
          </w:pPr>
          <w:r>
            <w:t>Presented by:</w:t>
          </w:r>
        </w:p>
      </w:docPartBody>
    </w:docPart>
    <w:docPart>
      <w:docPartPr>
        <w:name w:val="95C2140D65354C988806BE66776B13B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C4BB0CC-9031-43B4-A395-2DECF6BF1B87}"/>
      </w:docPartPr>
      <w:docPartBody>
        <w:p w:rsidR="008D4A2B" w:rsidRDefault="006A16D2">
          <w:pPr>
            <w:pStyle w:val="95C2140D65354C988806BE66776B13B4"/>
          </w:pPr>
          <w:r>
            <w:t>Your name</w:t>
          </w:r>
        </w:p>
      </w:docPartBody>
    </w:docPart>
    <w:docPart>
      <w:docPartPr>
        <w:name w:val="F22BE60837994FC286265F33B2DB08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0721162-74C4-43C1-927B-2F67051BFBFB}"/>
      </w:docPartPr>
      <w:docPartBody>
        <w:p w:rsidR="008D4A2B" w:rsidRDefault="006A16D2">
          <w:pPr>
            <w:pStyle w:val="F22BE60837994FC286265F33B2DB0823"/>
          </w:pPr>
          <w:r>
            <w:t>company name</w:t>
          </w:r>
        </w:p>
      </w:docPartBody>
    </w:docPart>
    <w:docPart>
      <w:docPartPr>
        <w:name w:val="ADADB0B3C9C4482DBD9B687834C58A7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B6234E-3E9B-4412-929F-B60325A66831}"/>
      </w:docPartPr>
      <w:docPartBody>
        <w:p w:rsidR="008D4A2B" w:rsidRDefault="006A16D2">
          <w:pPr>
            <w:pStyle w:val="ADADB0B3C9C4482DBD9B687834C58A7C"/>
          </w:pPr>
          <w:r>
            <w:t>Company address</w:t>
          </w:r>
        </w:p>
      </w:docPartBody>
    </w:docPart>
    <w:docPart>
      <w:docPartPr>
        <w:name w:val="4D9EC8401D2B4B888BED970B8D69B77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AA9E6B-2C50-4C2A-A4B2-EC69F84044EB}"/>
      </w:docPartPr>
      <w:docPartBody>
        <w:p w:rsidR="008D4A2B" w:rsidRDefault="006A16D2">
          <w:pPr>
            <w:pStyle w:val="4D9EC8401D2B4B888BED970B8D69B77B"/>
          </w:pPr>
          <w:r>
            <w:t>Project Communication Plan</w:t>
          </w:r>
        </w:p>
      </w:docPartBody>
    </w:docPart>
    <w:docPart>
      <w:docPartPr>
        <w:name w:val="399553A5B532421984D302A66566D0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ADCCBE8-501B-4C41-A212-C7F6C0F3307F}"/>
      </w:docPartPr>
      <w:docPartBody>
        <w:p w:rsidR="008D4A2B" w:rsidRDefault="006A16D2">
          <w:pPr>
            <w:pStyle w:val="399553A5B532421984D302A66566D087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B"/>
    <w:rsid w:val="000B2BD9"/>
    <w:rsid w:val="00376072"/>
    <w:rsid w:val="005053BB"/>
    <w:rsid w:val="005E60ED"/>
    <w:rsid w:val="006A16D2"/>
    <w:rsid w:val="007B3A9F"/>
    <w:rsid w:val="00840359"/>
    <w:rsid w:val="008D4A2B"/>
    <w:rsid w:val="00926242"/>
    <w:rsid w:val="00B264DB"/>
    <w:rsid w:val="00C65D75"/>
    <w:rsid w:val="00C80437"/>
    <w:rsid w:val="00FD7E6A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C25A6E2FDB4464A21CD0F0BF7ED3C2">
    <w:name w:val="AAC25A6E2FDB4464A21CD0F0BF7ED3C2"/>
  </w:style>
  <w:style w:type="paragraph" w:customStyle="1" w:styleId="8322702D37B4441AA57346195786DBF7">
    <w:name w:val="8322702D37B4441AA57346195786DBF7"/>
  </w:style>
  <w:style w:type="paragraph" w:customStyle="1" w:styleId="4CCA96F0C481442E9DDC9E1AAB76BCC5">
    <w:name w:val="4CCA96F0C481442E9DDC9E1AAB76BCC5"/>
  </w:style>
  <w:style w:type="paragraph" w:customStyle="1" w:styleId="A395173A54E04EF49B7FD4F435092BC1">
    <w:name w:val="A395173A54E04EF49B7FD4F435092BC1"/>
  </w:style>
  <w:style w:type="paragraph" w:customStyle="1" w:styleId="95C2140D65354C988806BE66776B13B4">
    <w:name w:val="95C2140D65354C988806BE66776B13B4"/>
  </w:style>
  <w:style w:type="paragraph" w:customStyle="1" w:styleId="F22BE60837994FC286265F33B2DB0823">
    <w:name w:val="F22BE60837994FC286265F33B2DB0823"/>
  </w:style>
  <w:style w:type="paragraph" w:customStyle="1" w:styleId="ADADB0B3C9C4482DBD9B687834C58A7C">
    <w:name w:val="ADADB0B3C9C4482DBD9B687834C58A7C"/>
  </w:style>
  <w:style w:type="paragraph" w:customStyle="1" w:styleId="4D9EC8401D2B4B888BED970B8D69B77B">
    <w:name w:val="4D9EC8401D2B4B888BED970B8D69B77B"/>
  </w:style>
  <w:style w:type="paragraph" w:customStyle="1" w:styleId="BFA61E8B97F0462E957893CD01D65105">
    <w:name w:val="BFA61E8B97F0462E957893CD01D65105"/>
  </w:style>
  <w:style w:type="paragraph" w:customStyle="1" w:styleId="20E4CBD4DE1A423FA1D06784BE71E472">
    <w:name w:val="20E4CBD4DE1A423FA1D06784BE71E472"/>
  </w:style>
  <w:style w:type="paragraph" w:customStyle="1" w:styleId="B032134843CA4C069B85395BC1B9582B">
    <w:name w:val="B032134843CA4C069B85395BC1B9582B"/>
  </w:style>
  <w:style w:type="paragraph" w:customStyle="1" w:styleId="B16D2409B53F4036815CBD7C6A6D83D3">
    <w:name w:val="B16D2409B53F4036815CBD7C6A6D83D3"/>
  </w:style>
  <w:style w:type="paragraph" w:customStyle="1" w:styleId="196DB64C075A4D7293E847F1BB3C3136">
    <w:name w:val="196DB64C075A4D7293E847F1BB3C3136"/>
  </w:style>
  <w:style w:type="paragraph" w:customStyle="1" w:styleId="988F1D100F3446FA9FA040791217F553">
    <w:name w:val="988F1D100F3446FA9FA040791217F553"/>
  </w:style>
  <w:style w:type="paragraph" w:customStyle="1" w:styleId="FD8B780E22E9490F98D5940E32113817">
    <w:name w:val="FD8B780E22E9490F98D5940E32113817"/>
  </w:style>
  <w:style w:type="paragraph" w:customStyle="1" w:styleId="179B3ACF66294C23B2A81B6B17502660">
    <w:name w:val="179B3ACF66294C23B2A81B6B17502660"/>
  </w:style>
  <w:style w:type="paragraph" w:customStyle="1" w:styleId="F047CE5D63F8466C82E4D47530A71CA2">
    <w:name w:val="F047CE5D63F8466C82E4D47530A71CA2"/>
  </w:style>
  <w:style w:type="paragraph" w:customStyle="1" w:styleId="04AFFCD9FDC742F58025A6AFF8274B1E">
    <w:name w:val="04AFFCD9FDC742F58025A6AFF8274B1E"/>
  </w:style>
  <w:style w:type="paragraph" w:customStyle="1" w:styleId="2940D82A572B4A229621DE09BB382D38">
    <w:name w:val="2940D82A572B4A229621DE09BB382D38"/>
  </w:style>
  <w:style w:type="paragraph" w:customStyle="1" w:styleId="7CCAEEE9452D4E81B1F4D40CEC2808D0">
    <w:name w:val="7CCAEEE9452D4E81B1F4D40CEC2808D0"/>
  </w:style>
  <w:style w:type="paragraph" w:customStyle="1" w:styleId="6F375724B93149C998BAEC1020C735C2">
    <w:name w:val="6F375724B93149C998BAEC1020C735C2"/>
  </w:style>
  <w:style w:type="paragraph" w:customStyle="1" w:styleId="BECC91FCD4DD45B2A0F51C40E58DD5FA">
    <w:name w:val="BECC91FCD4DD45B2A0F51C40E58DD5FA"/>
  </w:style>
  <w:style w:type="paragraph" w:customStyle="1" w:styleId="D21503ED3C194C1DB77D8A74F3D8992E">
    <w:name w:val="D21503ED3C194C1DB77D8A74F3D8992E"/>
  </w:style>
  <w:style w:type="paragraph" w:customStyle="1" w:styleId="2EB934356F8142B98D6511846204BC69">
    <w:name w:val="2EB934356F8142B98D6511846204BC69"/>
  </w:style>
  <w:style w:type="paragraph" w:customStyle="1" w:styleId="EDC92F499ED64F6AA533D5A5B9AFC4CD">
    <w:name w:val="EDC92F499ED64F6AA533D5A5B9AFC4CD"/>
  </w:style>
  <w:style w:type="paragraph" w:customStyle="1" w:styleId="0E1F9768A6BA451BB5403C51DE8BBB35">
    <w:name w:val="0E1F9768A6BA451BB5403C51DE8BBB35"/>
  </w:style>
  <w:style w:type="paragraph" w:customStyle="1" w:styleId="9F31F1970FC642B6BC135B0CAA3B5AE8">
    <w:name w:val="9F31F1970FC642B6BC135B0CAA3B5AE8"/>
  </w:style>
  <w:style w:type="paragraph" w:customStyle="1" w:styleId="F97D7B2B1F074241BB7314B5B8BC44B6">
    <w:name w:val="F97D7B2B1F074241BB7314B5B8BC44B6"/>
  </w:style>
  <w:style w:type="paragraph" w:customStyle="1" w:styleId="5144F564BF654C01863D36130690D954">
    <w:name w:val="5144F564BF654C01863D36130690D954"/>
  </w:style>
  <w:style w:type="paragraph" w:customStyle="1" w:styleId="A389E5B4E1374A3D95078DC848C58CE0">
    <w:name w:val="A389E5B4E1374A3D95078DC848C58CE0"/>
  </w:style>
  <w:style w:type="paragraph" w:customStyle="1" w:styleId="946458B0CCF544C19A753708C1EE0BDD">
    <w:name w:val="946458B0CCF544C19A753708C1EE0BDD"/>
  </w:style>
  <w:style w:type="paragraph" w:customStyle="1" w:styleId="90AA2BFF43C14BCC9C1CFFCFBA5EA93A">
    <w:name w:val="90AA2BFF43C14BCC9C1CFFCFBA5EA93A"/>
  </w:style>
  <w:style w:type="paragraph" w:customStyle="1" w:styleId="E753E872484842BCA5E29F5ECCC3429D">
    <w:name w:val="E753E872484842BCA5E29F5ECCC3429D"/>
  </w:style>
  <w:style w:type="paragraph" w:customStyle="1" w:styleId="C6D02044BEA74FE9BCFA7C77DD53119A">
    <w:name w:val="C6D02044BEA74FE9BCFA7C77DD53119A"/>
  </w:style>
  <w:style w:type="paragraph" w:customStyle="1" w:styleId="F21042ADB6924AD4A950E9FCD9ACC496">
    <w:name w:val="F21042ADB6924AD4A950E9FCD9ACC496"/>
  </w:style>
  <w:style w:type="paragraph" w:customStyle="1" w:styleId="123E1CE66C2848008EA05DDEA44CC617">
    <w:name w:val="123E1CE66C2848008EA05DDEA44CC617"/>
  </w:style>
  <w:style w:type="paragraph" w:customStyle="1" w:styleId="17CD50E5168B4F19B8AAEEE567FA9F15">
    <w:name w:val="17CD50E5168B4F19B8AAEEE567FA9F15"/>
  </w:style>
  <w:style w:type="paragraph" w:customStyle="1" w:styleId="B4EE9EF865194AA0B06036555CF2D425">
    <w:name w:val="B4EE9EF865194AA0B06036555CF2D425"/>
  </w:style>
  <w:style w:type="paragraph" w:customStyle="1" w:styleId="0C9084C9735B44CCBD5C1B304183668F">
    <w:name w:val="0C9084C9735B44CCBD5C1B304183668F"/>
  </w:style>
  <w:style w:type="paragraph" w:customStyle="1" w:styleId="18FAAD8BAEEB4436A651BA991398832B">
    <w:name w:val="18FAAD8BAEEB4436A651BA991398832B"/>
  </w:style>
  <w:style w:type="paragraph" w:customStyle="1" w:styleId="F2EE26ED2805488D913C2EDB7DEFBB89">
    <w:name w:val="F2EE26ED2805488D913C2EDB7DEFBB89"/>
  </w:style>
  <w:style w:type="paragraph" w:customStyle="1" w:styleId="6B1AE90DB01B417DB0EAD32BEB508C04">
    <w:name w:val="6B1AE90DB01B417DB0EAD32BEB508C04"/>
  </w:style>
  <w:style w:type="paragraph" w:customStyle="1" w:styleId="7E3A3568BB604C7FBAC55ACE4B39671A">
    <w:name w:val="7E3A3568BB604C7FBAC55ACE4B39671A"/>
  </w:style>
  <w:style w:type="paragraph" w:customStyle="1" w:styleId="F47D40D92F074F5BA664E0A03F008B74">
    <w:name w:val="F47D40D92F074F5BA664E0A03F008B74"/>
  </w:style>
  <w:style w:type="paragraph" w:customStyle="1" w:styleId="CF79CA36ED664966943C9D7417482EE5">
    <w:name w:val="CF79CA36ED664966943C9D7417482EE5"/>
  </w:style>
  <w:style w:type="paragraph" w:customStyle="1" w:styleId="A77B837F11C847109AFE005B28E7C1E9">
    <w:name w:val="A77B837F11C847109AFE005B28E7C1E9"/>
  </w:style>
  <w:style w:type="paragraph" w:customStyle="1" w:styleId="482DD81E9B544F92B3D0C8C9D32C8125">
    <w:name w:val="482DD81E9B544F92B3D0C8C9D32C8125"/>
  </w:style>
  <w:style w:type="paragraph" w:customStyle="1" w:styleId="C1827E4E95A8491E88A9FD3451027CF3">
    <w:name w:val="C1827E4E95A8491E88A9FD3451027CF3"/>
  </w:style>
  <w:style w:type="paragraph" w:customStyle="1" w:styleId="1E02F43896074D03B42FE705C242B42F">
    <w:name w:val="1E02F43896074D03B42FE705C242B42F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88E56815F08846E8A12B0A28E73EE533">
    <w:name w:val="88E56815F08846E8A12B0A28E73EE533"/>
  </w:style>
  <w:style w:type="paragraph" w:customStyle="1" w:styleId="2745438E22B04FAFB71D394BA7969058">
    <w:name w:val="2745438E22B04FAFB71D394BA7969058"/>
  </w:style>
  <w:style w:type="paragraph" w:customStyle="1" w:styleId="19DCB28E72B24CADAF0F7595C595AB3A">
    <w:name w:val="19DCB28E72B24CADAF0F7595C595AB3A"/>
  </w:style>
  <w:style w:type="paragraph" w:customStyle="1" w:styleId="24035AEDAB0D45198009EE112F393AA8">
    <w:name w:val="24035AEDAB0D45198009EE112F393AA8"/>
  </w:style>
  <w:style w:type="paragraph" w:customStyle="1" w:styleId="06E884736E8441AEA3949C5D547F8C3F">
    <w:name w:val="06E884736E8441AEA3949C5D547F8C3F"/>
  </w:style>
  <w:style w:type="paragraph" w:customStyle="1" w:styleId="F5ED93D0E1184F4BA81C13487487F6CF">
    <w:name w:val="F5ED93D0E1184F4BA81C13487487F6CF"/>
  </w:style>
  <w:style w:type="paragraph" w:customStyle="1" w:styleId="7605399E799542218F71D0C336DDC78F">
    <w:name w:val="7605399E799542218F71D0C336DDC78F"/>
  </w:style>
  <w:style w:type="paragraph" w:customStyle="1" w:styleId="F9965D8498FC48C08DE68524C23D4169">
    <w:name w:val="F9965D8498FC48C08DE68524C23D4169"/>
  </w:style>
  <w:style w:type="paragraph" w:customStyle="1" w:styleId="DB5EBF384ED749FCA27EC28F91937C1D">
    <w:name w:val="DB5EBF384ED749FCA27EC28F91937C1D"/>
  </w:style>
  <w:style w:type="paragraph" w:customStyle="1" w:styleId="CA5C9356C6B34F8797FEDC13418F7B40">
    <w:name w:val="CA5C9356C6B34F8797FEDC13418F7B40"/>
  </w:style>
  <w:style w:type="paragraph" w:customStyle="1" w:styleId="03E402D820E844F9A1F59E2B01770602">
    <w:name w:val="03E402D820E844F9A1F59E2B01770602"/>
  </w:style>
  <w:style w:type="paragraph" w:customStyle="1" w:styleId="03D72135D367489D8E81F33A2132778E">
    <w:name w:val="03D72135D367489D8E81F33A2132778E"/>
  </w:style>
  <w:style w:type="paragraph" w:customStyle="1" w:styleId="04F43A48C89C45D08CB6B8541E44ADFD">
    <w:name w:val="04F43A48C89C45D08CB6B8541E44ADFD"/>
  </w:style>
  <w:style w:type="paragraph" w:customStyle="1" w:styleId="58CC2212B4E948F3A7EF9C78376AFE36">
    <w:name w:val="58CC2212B4E948F3A7EF9C78376AFE36"/>
  </w:style>
  <w:style w:type="paragraph" w:customStyle="1" w:styleId="9DCBEBF9587D489D9FEBFE5E30779CC5">
    <w:name w:val="9DCBEBF9587D489D9FEBFE5E30779CC5"/>
  </w:style>
  <w:style w:type="paragraph" w:customStyle="1" w:styleId="A07E0C9824D04433B64788131836B853">
    <w:name w:val="A07E0C9824D04433B64788131836B853"/>
  </w:style>
  <w:style w:type="paragraph" w:customStyle="1" w:styleId="099C79A9A6AA48C78DE193DCC05357E9">
    <w:name w:val="099C79A9A6AA48C78DE193DCC05357E9"/>
  </w:style>
  <w:style w:type="paragraph" w:customStyle="1" w:styleId="E470E15461B048C893E05D2DCBF282FC">
    <w:name w:val="E470E15461B048C893E05D2DCBF282FC"/>
  </w:style>
  <w:style w:type="paragraph" w:customStyle="1" w:styleId="0B5EA709A56744FFAD4B0A5B2464548C">
    <w:name w:val="0B5EA709A56744FFAD4B0A5B2464548C"/>
  </w:style>
  <w:style w:type="paragraph" w:customStyle="1" w:styleId="24E18B857502469BBAE75CA18F4F58BD">
    <w:name w:val="24E18B857502469BBAE75CA18F4F58BD"/>
  </w:style>
  <w:style w:type="paragraph" w:customStyle="1" w:styleId="418B973BD505463886D7F957A49B9F3E">
    <w:name w:val="418B973BD505463886D7F957A49B9F3E"/>
  </w:style>
  <w:style w:type="paragraph" w:customStyle="1" w:styleId="92D9B80BB23549B29F55D9AE62CA774C">
    <w:name w:val="92D9B80BB23549B29F55D9AE62CA774C"/>
  </w:style>
  <w:style w:type="paragraph" w:customStyle="1" w:styleId="2958B5B368DF423393CCEA59633E764C">
    <w:name w:val="2958B5B368DF423393CCEA59633E764C"/>
  </w:style>
  <w:style w:type="paragraph" w:customStyle="1" w:styleId="1EF50DEE4D8B4C77848BF8A8F74F374B">
    <w:name w:val="1EF50DEE4D8B4C77848BF8A8F74F374B"/>
  </w:style>
  <w:style w:type="paragraph" w:customStyle="1" w:styleId="974C78B7C30547FBB9CC64C802258366">
    <w:name w:val="974C78B7C30547FBB9CC64C802258366"/>
  </w:style>
  <w:style w:type="paragraph" w:customStyle="1" w:styleId="05CA8F7366B846C3AA0E8B5CA2E88783">
    <w:name w:val="05CA8F7366B846C3AA0E8B5CA2E88783"/>
  </w:style>
  <w:style w:type="paragraph" w:customStyle="1" w:styleId="CDC36AD4A1974FE49A18F61949D40FC6">
    <w:name w:val="CDC36AD4A1974FE49A18F61949D40FC6"/>
  </w:style>
  <w:style w:type="paragraph" w:customStyle="1" w:styleId="80195740B1394277838572ABCF51BA5B">
    <w:name w:val="80195740B1394277838572ABCF51BA5B"/>
  </w:style>
  <w:style w:type="paragraph" w:customStyle="1" w:styleId="1F7CE492E62C4269B5DE28069E75DB80">
    <w:name w:val="1F7CE492E62C4269B5DE28069E75DB80"/>
  </w:style>
  <w:style w:type="paragraph" w:customStyle="1" w:styleId="387F7FD2EBF3410086197843A0E34F47">
    <w:name w:val="387F7FD2EBF3410086197843A0E34F47"/>
  </w:style>
  <w:style w:type="paragraph" w:customStyle="1" w:styleId="2C44DC3FC0354F83945E3F24212F8753">
    <w:name w:val="2C44DC3FC0354F83945E3F24212F8753"/>
  </w:style>
  <w:style w:type="paragraph" w:customStyle="1" w:styleId="269211754BC04121BD4E8E7CED9BA9AC">
    <w:name w:val="269211754BC04121BD4E8E7CED9BA9AC"/>
  </w:style>
  <w:style w:type="paragraph" w:customStyle="1" w:styleId="E6AEAD6D001C40F3A13C55F2079311D0">
    <w:name w:val="E6AEAD6D001C40F3A13C55F2079311D0"/>
  </w:style>
  <w:style w:type="paragraph" w:customStyle="1" w:styleId="18F3DF4371324A8FA9999AFACFB83D70">
    <w:name w:val="18F3DF4371324A8FA9999AFACFB83D70"/>
  </w:style>
  <w:style w:type="paragraph" w:customStyle="1" w:styleId="620C479B49174ADE85419138DBE40BEF">
    <w:name w:val="620C479B49174ADE85419138DBE40BEF"/>
  </w:style>
  <w:style w:type="paragraph" w:customStyle="1" w:styleId="7DBFDC3B58DB4A099E6155F6139E4D40">
    <w:name w:val="7DBFDC3B58DB4A099E6155F6139E4D40"/>
  </w:style>
  <w:style w:type="paragraph" w:customStyle="1" w:styleId="6B9D5618351248BFA53D558D0CA9FC2F">
    <w:name w:val="6B9D5618351248BFA53D558D0CA9FC2F"/>
  </w:style>
  <w:style w:type="paragraph" w:customStyle="1" w:styleId="F616F623D1604E2AB002105D07721845">
    <w:name w:val="F616F623D1604E2AB002105D07721845"/>
  </w:style>
  <w:style w:type="paragraph" w:customStyle="1" w:styleId="5F8F68C000D04DA9BE1B767CE9D7E0FB">
    <w:name w:val="5F8F68C000D04DA9BE1B767CE9D7E0FB"/>
  </w:style>
  <w:style w:type="paragraph" w:customStyle="1" w:styleId="6F53DBAFF4434424AFB530051F984304">
    <w:name w:val="6F53DBAFF4434424AFB530051F984304"/>
  </w:style>
  <w:style w:type="paragraph" w:customStyle="1" w:styleId="ADA0621FC8044C849EA463D693C570BB">
    <w:name w:val="ADA0621FC8044C849EA463D693C570BB"/>
  </w:style>
  <w:style w:type="paragraph" w:customStyle="1" w:styleId="BFEEEAD82941477C9089A65D4BB07FA9">
    <w:name w:val="BFEEEAD82941477C9089A65D4BB07FA9"/>
  </w:style>
  <w:style w:type="paragraph" w:customStyle="1" w:styleId="35E859E35448488BBA8B289D34C63150">
    <w:name w:val="35E859E35448488BBA8B289D34C63150"/>
  </w:style>
  <w:style w:type="paragraph" w:customStyle="1" w:styleId="69EDAC5B3D0F4EC4BB97A23122D9166F">
    <w:name w:val="69EDAC5B3D0F4EC4BB97A23122D9166F"/>
  </w:style>
  <w:style w:type="paragraph" w:customStyle="1" w:styleId="B27A40FD2E2F4C56AEB433ECBEC33ED7">
    <w:name w:val="B27A40FD2E2F4C56AEB433ECBEC33ED7"/>
  </w:style>
  <w:style w:type="paragraph" w:customStyle="1" w:styleId="37DB4A0DED034E4C8C03D12DFEDE11E4">
    <w:name w:val="37DB4A0DED034E4C8C03D12DFEDE11E4"/>
  </w:style>
  <w:style w:type="paragraph" w:customStyle="1" w:styleId="FF475485A15E4B69ABFBEAC1DDA5352D">
    <w:name w:val="FF475485A15E4B69ABFBEAC1DDA5352D"/>
  </w:style>
  <w:style w:type="paragraph" w:customStyle="1" w:styleId="399553A5B532421984D302A66566D087">
    <w:name w:val="399553A5B532421984D302A66566D087"/>
  </w:style>
  <w:style w:type="paragraph" w:customStyle="1" w:styleId="433FF78C9E3A453B93149272ADE4337E">
    <w:name w:val="433FF78C9E3A453B93149272ADE4337E"/>
  </w:style>
  <w:style w:type="paragraph" w:customStyle="1" w:styleId="93F84B2ECBAA40FB9BB8320F778357CC">
    <w:name w:val="93F84B2ECBAA40FB9BB8320F778357CC"/>
  </w:style>
  <w:style w:type="paragraph" w:customStyle="1" w:styleId="2D375C4D286640BE82D56E517A461508">
    <w:name w:val="2D375C4D286640BE82D56E517A461508"/>
  </w:style>
  <w:style w:type="paragraph" w:customStyle="1" w:styleId="01BD516FD3884FA391E215623B1B75CF">
    <w:name w:val="01BD516FD3884FA391E215623B1B75CF"/>
  </w:style>
  <w:style w:type="paragraph" w:customStyle="1" w:styleId="6EC035120D4F4A2CA6BF62ADF89554CC">
    <w:name w:val="6EC035120D4F4A2CA6BF62ADF89554CC"/>
  </w:style>
  <w:style w:type="paragraph" w:customStyle="1" w:styleId="D844E5B20D924D5C8474048250FAA82E">
    <w:name w:val="D844E5B20D924D5C8474048250FAA82E"/>
  </w:style>
  <w:style w:type="paragraph" w:customStyle="1" w:styleId="FD7F897C9F824AB190680A5B88B85D6C">
    <w:name w:val="FD7F897C9F824AB190680A5B88B85D6C"/>
  </w:style>
  <w:style w:type="paragraph" w:customStyle="1" w:styleId="629B0D27BE464DF7A8053E398A7878EA">
    <w:name w:val="629B0D27BE464DF7A8053E398A7878EA"/>
  </w:style>
  <w:style w:type="paragraph" w:customStyle="1" w:styleId="048D4396A177408BA65E4E2CA23D4D29">
    <w:name w:val="048D4396A177408BA65E4E2CA23D4D29"/>
  </w:style>
  <w:style w:type="paragraph" w:customStyle="1" w:styleId="360EB71055994DD39926418032A9C8A2">
    <w:name w:val="360EB71055994DD39926418032A9C8A2"/>
  </w:style>
  <w:style w:type="paragraph" w:customStyle="1" w:styleId="3943A7F9350E4649ACA2353786D5AE33">
    <w:name w:val="3943A7F9350E4649ACA2353786D5AE33"/>
  </w:style>
  <w:style w:type="paragraph" w:customStyle="1" w:styleId="04009C568F894BC9BF89360BAB646BD7">
    <w:name w:val="04009C568F894BC9BF89360BAB646BD7"/>
  </w:style>
  <w:style w:type="paragraph" w:customStyle="1" w:styleId="6FCE80FC00C74EB9BA26235F52826180">
    <w:name w:val="6FCE80FC00C74EB9BA26235F52826180"/>
  </w:style>
  <w:style w:type="paragraph" w:customStyle="1" w:styleId="0D075B98A4134DD587BD19B39E3E309C">
    <w:name w:val="0D075B98A4134DD587BD19B39E3E309C"/>
  </w:style>
  <w:style w:type="paragraph" w:customStyle="1" w:styleId="69550F161CE54C5F8A1165BB9E51C1FC">
    <w:name w:val="69550F161CE54C5F8A1165BB9E51C1FC"/>
    <w:rsid w:val="005053BB"/>
  </w:style>
  <w:style w:type="paragraph" w:customStyle="1" w:styleId="5A63D957153E48E7B0F64298D06641E9">
    <w:name w:val="5A63D957153E48E7B0F64298D06641E9"/>
    <w:rsid w:val="009262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Khoa học tự nhiện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0D1F9B-1F52-41EB-9CD6-A3E025924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tf03992044.dotx</Template>
  <TotalTime>113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Team rampage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keywords>TEAM RAMPAGE</cp:keywords>
  <dc:description>Hoàng đắc</dc:description>
  <cp:lastModifiedBy>Nguyen Dac</cp:lastModifiedBy>
  <cp:revision>25</cp:revision>
  <dcterms:created xsi:type="dcterms:W3CDTF">2018-10-08T15:49:00Z</dcterms:created>
  <dcterms:modified xsi:type="dcterms:W3CDTF">2018-10-31T14:21:00Z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