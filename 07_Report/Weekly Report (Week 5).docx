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ECDF0" w14:textId="2D49AF1F" w:rsidR="00E279B8" w:rsidRPr="000420BB" w:rsidRDefault="00610F80" w:rsidP="00D17EE0">
      <w:pPr>
        <w:pStyle w:val="Logo"/>
        <w:tabs>
          <w:tab w:val="left" w:pos="6282"/>
        </w:tabs>
        <w:ind w:left="0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Weekly</w:t>
      </w:r>
      <w:r w:rsidR="009362E0">
        <w:rPr>
          <w:rFonts w:ascii="Segoe UI" w:hAnsi="Segoe UI" w:cs="Segoe UI"/>
        </w:rPr>
        <w:t xml:space="preserve"> </w:t>
      </w:r>
      <w:r w:rsidR="00D17EE0" w:rsidRPr="000420BB">
        <w:rPr>
          <w:rFonts w:ascii="Segoe UI" w:hAnsi="Segoe UI" w:cs="Segoe UI"/>
        </w:rPr>
        <w:t>Report</w:t>
      </w:r>
      <w:r>
        <w:rPr>
          <w:rFonts w:ascii="Segoe UI" w:hAnsi="Segoe UI" w:cs="Segoe UI"/>
        </w:rPr>
        <w:t xml:space="preserve"> (Week </w:t>
      </w:r>
      <w:r w:rsidR="00417399">
        <w:rPr>
          <w:rFonts w:ascii="Segoe UI" w:hAnsi="Segoe UI" w:cs="Segoe UI"/>
        </w:rPr>
        <w:t>5</w:t>
      </w:r>
      <w:r>
        <w:rPr>
          <w:rFonts w:ascii="Segoe UI" w:hAnsi="Segoe UI" w:cs="Segoe UI"/>
        </w:rPr>
        <w:t>)</w:t>
      </w:r>
      <w:r w:rsidR="00FB47BE">
        <w:rPr>
          <w:rFonts w:ascii="Segoe UI" w:hAnsi="Segoe UI" w:cs="Segoe UI"/>
        </w:rPr>
        <w:drawing>
          <wp:inline distT="0" distB="0" distL="0" distR="0" wp14:anchorId="21825F30" wp14:editId="218A6ECF">
            <wp:extent cx="2210463" cy="2210463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692" cy="222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7EE0" w:rsidRPr="000420BB">
        <w:rPr>
          <w:rFonts w:ascii="Segoe UI" w:hAnsi="Segoe UI" w:cs="Segoe UI"/>
        </w:rPr>
        <w:t xml:space="preserve">                  </w:t>
      </w:r>
    </w:p>
    <w:p w14:paraId="586F630D" w14:textId="7ED34E1E" w:rsidR="00E279B8" w:rsidRPr="000420BB" w:rsidRDefault="00032717" w:rsidP="00E279B8">
      <w:pPr>
        <w:pStyle w:val="Subtitle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Presented by:"/>
          <w:tag w:val="Presented by:"/>
          <w:id w:val="2116784469"/>
          <w:placeholder>
            <w:docPart w:val="A395173A54E04EF49B7FD4F435092BC1"/>
          </w:placeholder>
          <w:temporary/>
          <w:showingPlcHdr/>
          <w15:appearance w15:val="hidden"/>
        </w:sdtPr>
        <w:sdtEndPr/>
        <w:sdtContent>
          <w:r w:rsidR="00E279B8" w:rsidRPr="000420BB">
            <w:rPr>
              <w:rFonts w:ascii="Segoe UI" w:hAnsi="Segoe UI" w:cs="Segoe UI"/>
            </w:rPr>
            <w:t>Presented by:</w:t>
          </w:r>
        </w:sdtContent>
      </w:sdt>
      <w:r w:rsidR="00E279B8" w:rsidRPr="000420BB">
        <w:rPr>
          <w:rFonts w:ascii="Segoe UI" w:hAnsi="Segoe UI" w:cs="Segoe UI"/>
        </w:rPr>
        <w:t xml:space="preserve"> </w:t>
      </w:r>
      <w:sdt>
        <w:sdtPr>
          <w:rPr>
            <w:rFonts w:ascii="Segoe UI" w:hAnsi="Segoe UI" w:cs="Segoe UI"/>
          </w:rPr>
          <w:alias w:val="Enter your name:"/>
          <w:tag w:val="Enter your name:"/>
          <w:id w:val="-679964544"/>
          <w:placeholder>
            <w:docPart w:val="95C2140D65354C988806BE66776B13B4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610F80">
            <w:rPr>
              <w:rFonts w:ascii="Segoe UI" w:hAnsi="Segoe UI" w:cs="Segoe UI"/>
            </w:rPr>
            <w:t>Hoàng đắc</w:t>
          </w:r>
        </w:sdtContent>
      </w:sdt>
    </w:p>
    <w:p w14:paraId="4437D505" w14:textId="77777777" w:rsidR="00E279B8" w:rsidRPr="000420BB" w:rsidRDefault="00032717" w:rsidP="00E279B8">
      <w:pPr>
        <w:pStyle w:val="Contactinfo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Enter company name:"/>
          <w:tag w:val=""/>
          <w:id w:val="442581965"/>
          <w:placeholder>
            <w:docPart w:val="F22BE60837994FC286265F33B2DB0823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D17EE0" w:rsidRPr="000420BB">
            <w:rPr>
              <w:rFonts w:ascii="Segoe UI" w:hAnsi="Segoe UI" w:cs="Segoe UI"/>
            </w:rPr>
            <w:t>Team rampage</w:t>
          </w:r>
        </w:sdtContent>
      </w:sdt>
    </w:p>
    <w:p w14:paraId="2CF3FEDA" w14:textId="77777777" w:rsidR="00D17EE0" w:rsidRPr="000420BB" w:rsidRDefault="00032717" w:rsidP="00603EF9">
      <w:pPr>
        <w:pStyle w:val="Contactinfo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Enter company address:"/>
          <w:tag w:val="Enter company address:"/>
          <w:id w:val="1489432431"/>
          <w:placeholder>
            <w:docPart w:val="ADADB0B3C9C4482DBD9B687834C58A7C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D17EE0" w:rsidRPr="000420BB">
            <w:rPr>
              <w:rFonts w:ascii="Segoe UI" w:hAnsi="Segoe UI" w:cs="Segoe UI"/>
            </w:rPr>
            <w:t>Khoa học tự nhiện</w:t>
          </w:r>
        </w:sdtContent>
      </w:sdt>
    </w:p>
    <w:p w14:paraId="78DBC0DA" w14:textId="4BE1AC52" w:rsidR="00907CBB" w:rsidRPr="00610F80" w:rsidRDefault="00032717" w:rsidP="00610F80">
      <w:pPr>
        <w:pStyle w:val="Heading1"/>
      </w:pPr>
      <w:sdt>
        <w:sdtPr>
          <w:alias w:val="Enter title:"/>
          <w:tag w:val=""/>
          <w:id w:val="1901021919"/>
          <w:placeholder>
            <w:docPart w:val="4D9EC8401D2B4B888BED970B8D69B77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D17EE0" w:rsidRPr="00610F80">
            <w:t>TEAM RAMPAGE</w:t>
          </w:r>
        </w:sdtContent>
      </w:sdt>
    </w:p>
    <w:p w14:paraId="296D9A8D" w14:textId="77777777" w:rsidR="00610F80" w:rsidRDefault="00610F80" w:rsidP="00610F80">
      <w:pPr>
        <w:pStyle w:val="Heading1"/>
      </w:pPr>
    </w:p>
    <w:p w14:paraId="2B9C94C4" w14:textId="419C6F7B" w:rsidR="00610F80" w:rsidRDefault="00610F80" w:rsidP="00610F80">
      <w:pPr>
        <w:pStyle w:val="Heading2"/>
      </w:pPr>
      <w:r>
        <w:t>Hoàn thành</w:t>
      </w:r>
    </w:p>
    <w:tbl>
      <w:tblPr>
        <w:tblStyle w:val="GridTable4-Accent2"/>
        <w:tblW w:w="4711" w:type="pct"/>
        <w:tblLook w:val="04A0" w:firstRow="1" w:lastRow="0" w:firstColumn="1" w:lastColumn="0" w:noHBand="0" w:noVBand="1"/>
        <w:tblDescription w:val="Team assignments table"/>
      </w:tblPr>
      <w:tblGrid>
        <w:gridCol w:w="2605"/>
        <w:gridCol w:w="1352"/>
        <w:gridCol w:w="1257"/>
        <w:gridCol w:w="1798"/>
        <w:gridCol w:w="1798"/>
      </w:tblGrid>
      <w:tr w:rsidR="002D59F2" w:rsidRPr="003763F2" w14:paraId="09F11666" w14:textId="2FEE37E2" w:rsidTr="00E93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8B662C2" w14:textId="77777777" w:rsidR="002D59F2" w:rsidRPr="003763F2" w:rsidRDefault="002D59F2" w:rsidP="008F3223">
            <w:pPr>
              <w:pStyle w:val="Tabletext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Công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việc</w:t>
            </w:r>
            <w:proofErr w:type="spellEnd"/>
          </w:p>
        </w:tc>
        <w:tc>
          <w:tcPr>
            <w:tcW w:w="1352" w:type="dxa"/>
          </w:tcPr>
          <w:p w14:paraId="77F76352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Phụ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trách</w:t>
            </w:r>
            <w:proofErr w:type="spellEnd"/>
          </w:p>
        </w:tc>
        <w:tc>
          <w:tcPr>
            <w:tcW w:w="1257" w:type="dxa"/>
          </w:tcPr>
          <w:p w14:paraId="6652A49B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Thời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gian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bắt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đầu</w:t>
            </w:r>
            <w:proofErr w:type="spellEnd"/>
          </w:p>
        </w:tc>
        <w:tc>
          <w:tcPr>
            <w:tcW w:w="1798" w:type="dxa"/>
          </w:tcPr>
          <w:p w14:paraId="0B81B45D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Tổng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thời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gian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thực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hiện</w:t>
            </w:r>
            <w:proofErr w:type="spellEnd"/>
          </w:p>
        </w:tc>
        <w:tc>
          <w:tcPr>
            <w:tcW w:w="1798" w:type="dxa"/>
          </w:tcPr>
          <w:p w14:paraId="60E299C3" w14:textId="4120E25E" w:rsidR="002D59F2" w:rsidRPr="003763F2" w:rsidRDefault="002D59F2" w:rsidP="002D59F2">
            <w:pPr>
              <w:pStyle w:val="Table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</w:p>
        </w:tc>
      </w:tr>
      <w:tr w:rsidR="0056159D" w:rsidRPr="003763F2" w14:paraId="1E76E059" w14:textId="77777777" w:rsidTr="00E93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260EF57" w14:textId="267B78A5" w:rsidR="0056159D" w:rsidRPr="003763F2" w:rsidRDefault="0056159D" w:rsidP="0056159D">
            <w:pPr>
              <w:pStyle w:val="Tabletext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Kiểm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tra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tiến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độ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b w:val="0"/>
              </w:rPr>
              <w:t>chất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lượng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b w:val="0"/>
              </w:rPr>
              <w:t>giải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quyết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các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vấn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đề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phát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sinh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tuần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r w:rsidR="00E936D5">
              <w:rPr>
                <w:rFonts w:ascii="Segoe UI" w:hAnsi="Segoe UI" w:cs="Segoe UI"/>
                <w:b w:val="0"/>
              </w:rPr>
              <w:t>5</w:t>
            </w:r>
          </w:p>
        </w:tc>
        <w:tc>
          <w:tcPr>
            <w:tcW w:w="1352" w:type="dxa"/>
          </w:tcPr>
          <w:p w14:paraId="6BCACBB9" w14:textId="6CA2ECDA" w:rsidR="0056159D" w:rsidRPr="003763F2" w:rsidRDefault="0056159D" w:rsidP="0056159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3763F2">
              <w:rPr>
                <w:rFonts w:ascii="Segoe UI" w:hAnsi="Segoe UI" w:cs="Segoe UI"/>
              </w:rPr>
              <w:t>Leader</w:t>
            </w:r>
          </w:p>
        </w:tc>
        <w:tc>
          <w:tcPr>
            <w:tcW w:w="1257" w:type="dxa"/>
          </w:tcPr>
          <w:p w14:paraId="416569B8" w14:textId="6F2A0BFC" w:rsidR="0056159D" w:rsidRPr="003763F2" w:rsidRDefault="0056159D" w:rsidP="0056159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r w:rsidR="00E936D5">
              <w:rPr>
                <w:rFonts w:ascii="Segoe UI" w:hAnsi="Segoe UI" w:cs="Segoe UI"/>
              </w:rPr>
              <w:t>5</w:t>
            </w:r>
          </w:p>
          <w:p w14:paraId="5DF6605B" w14:textId="77777777" w:rsidR="0056159D" w:rsidRPr="003763F2" w:rsidRDefault="0056159D" w:rsidP="0056159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1798" w:type="dxa"/>
          </w:tcPr>
          <w:p w14:paraId="4FDB6F7B" w14:textId="6A95A1DD" w:rsidR="0056159D" w:rsidRPr="003763F2" w:rsidRDefault="0056159D" w:rsidP="0056159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1 </w:t>
            </w: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</w:p>
        </w:tc>
        <w:tc>
          <w:tcPr>
            <w:tcW w:w="1798" w:type="dxa"/>
          </w:tcPr>
          <w:p w14:paraId="30509528" w14:textId="096F9C51" w:rsidR="0056159D" w:rsidRDefault="0056159D" w:rsidP="0056159D">
            <w:pPr>
              <w:pStyle w:val="Tabl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56159D" w:rsidRPr="003763F2" w14:paraId="2A871643" w14:textId="7031C4AC" w:rsidTr="00E93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0F50CE4" w14:textId="42F98FAB" w:rsidR="0056159D" w:rsidRPr="003763F2" w:rsidRDefault="0056159D" w:rsidP="0056159D">
            <w:pPr>
              <w:pStyle w:val="Tabletext"/>
              <w:ind w:left="0"/>
              <w:rPr>
                <w:rFonts w:ascii="Segoe UI" w:hAnsi="Segoe UI" w:cs="Segoe UI"/>
                <w:b w:val="0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Phát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triển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chức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năng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R4, R8</w:t>
            </w:r>
          </w:p>
        </w:tc>
        <w:tc>
          <w:tcPr>
            <w:tcW w:w="1352" w:type="dxa"/>
          </w:tcPr>
          <w:p w14:paraId="53FC4564" w14:textId="34CB1DD9" w:rsidR="0056159D" w:rsidRPr="003763F2" w:rsidRDefault="0056159D" w:rsidP="005615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Dev 1</w:t>
            </w:r>
          </w:p>
        </w:tc>
        <w:tc>
          <w:tcPr>
            <w:tcW w:w="1257" w:type="dxa"/>
          </w:tcPr>
          <w:p w14:paraId="44D12D66" w14:textId="41A68116" w:rsidR="0056159D" w:rsidRPr="003763F2" w:rsidRDefault="0056159D" w:rsidP="005615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  <w:r>
              <w:rPr>
                <w:rFonts w:ascii="Segoe UI" w:hAnsi="Segoe UI" w:cs="Segoe UI"/>
              </w:rPr>
              <w:t xml:space="preserve"> 4</w:t>
            </w:r>
          </w:p>
        </w:tc>
        <w:tc>
          <w:tcPr>
            <w:tcW w:w="1798" w:type="dxa"/>
          </w:tcPr>
          <w:p w14:paraId="27C77959" w14:textId="0F12E4F3" w:rsidR="0056159D" w:rsidRPr="003763F2" w:rsidRDefault="0056159D" w:rsidP="005615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2 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</w:p>
        </w:tc>
        <w:tc>
          <w:tcPr>
            <w:tcW w:w="1798" w:type="dxa"/>
          </w:tcPr>
          <w:p w14:paraId="4052FDD5" w14:textId="059C8E99" w:rsidR="0056159D" w:rsidRPr="003763F2" w:rsidRDefault="0056159D" w:rsidP="005615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80%</w:t>
            </w:r>
          </w:p>
        </w:tc>
      </w:tr>
      <w:tr w:rsidR="0056159D" w:rsidRPr="003763F2" w14:paraId="54524230" w14:textId="4AE0BE41" w:rsidTr="00E93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B6DD465" w14:textId="2A2D8E26" w:rsidR="0056159D" w:rsidRPr="003763F2" w:rsidRDefault="0056159D" w:rsidP="0056159D">
            <w:pPr>
              <w:pStyle w:val="Tabletext"/>
              <w:ind w:left="0"/>
              <w:rPr>
                <w:rFonts w:ascii="Segoe UI" w:hAnsi="Segoe UI" w:cs="Segoe UI"/>
                <w:b w:val="0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Phát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triển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chức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năng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R6, R7</w:t>
            </w:r>
          </w:p>
        </w:tc>
        <w:tc>
          <w:tcPr>
            <w:tcW w:w="1352" w:type="dxa"/>
          </w:tcPr>
          <w:p w14:paraId="5F79E82D" w14:textId="61DC9719" w:rsidR="0056159D" w:rsidRPr="003763F2" w:rsidRDefault="0056159D" w:rsidP="0056159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Dev 2</w:t>
            </w:r>
          </w:p>
        </w:tc>
        <w:tc>
          <w:tcPr>
            <w:tcW w:w="1257" w:type="dxa"/>
          </w:tcPr>
          <w:p w14:paraId="242FAC5C" w14:textId="4191B51D" w:rsidR="0056159D" w:rsidRPr="003763F2" w:rsidRDefault="0056159D" w:rsidP="0056159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  <w:r>
              <w:rPr>
                <w:rFonts w:ascii="Segoe UI" w:hAnsi="Segoe UI" w:cs="Segoe UI"/>
              </w:rPr>
              <w:t xml:space="preserve"> 4</w:t>
            </w:r>
          </w:p>
        </w:tc>
        <w:tc>
          <w:tcPr>
            <w:tcW w:w="1798" w:type="dxa"/>
          </w:tcPr>
          <w:p w14:paraId="53F40AE1" w14:textId="1650013D" w:rsidR="0056159D" w:rsidRPr="003763F2" w:rsidRDefault="0056159D" w:rsidP="0056159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2 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</w:p>
        </w:tc>
        <w:tc>
          <w:tcPr>
            <w:tcW w:w="1798" w:type="dxa"/>
          </w:tcPr>
          <w:p w14:paraId="2AEF9057" w14:textId="12C3A0C0" w:rsidR="0056159D" w:rsidRPr="003763F2" w:rsidRDefault="00E936D5" w:rsidP="0056159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  <w:r w:rsidR="0056159D">
              <w:rPr>
                <w:rFonts w:ascii="Segoe UI" w:hAnsi="Segoe UI" w:cs="Segoe UI"/>
              </w:rPr>
              <w:t>0%</w:t>
            </w:r>
          </w:p>
        </w:tc>
      </w:tr>
      <w:tr w:rsidR="00E936D5" w:rsidRPr="003763F2" w14:paraId="6A8249A5" w14:textId="77777777" w:rsidTr="00E936D5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E78A884" w14:textId="1ACE0442" w:rsidR="00E936D5" w:rsidRDefault="00E936D5" w:rsidP="00E936D5">
            <w:pPr>
              <w:pStyle w:val="Tabletext"/>
              <w:ind w:left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Kiểm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thử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chức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năng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R4, R6, R7, R8</w:t>
            </w:r>
          </w:p>
        </w:tc>
        <w:tc>
          <w:tcPr>
            <w:tcW w:w="1352" w:type="dxa"/>
          </w:tcPr>
          <w:p w14:paraId="25E5B914" w14:textId="0079A118" w:rsidR="00E936D5" w:rsidRDefault="00E936D5" w:rsidP="00E936D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Tester</w:t>
            </w:r>
          </w:p>
        </w:tc>
        <w:tc>
          <w:tcPr>
            <w:tcW w:w="1257" w:type="dxa"/>
          </w:tcPr>
          <w:p w14:paraId="78FA081B" w14:textId="2A6B74BF" w:rsidR="00E936D5" w:rsidRDefault="00E936D5" w:rsidP="00E936D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  <w:r>
              <w:rPr>
                <w:rFonts w:ascii="Segoe UI" w:hAnsi="Segoe UI" w:cs="Segoe UI"/>
              </w:rPr>
              <w:t xml:space="preserve"> 5</w:t>
            </w:r>
          </w:p>
        </w:tc>
        <w:tc>
          <w:tcPr>
            <w:tcW w:w="1798" w:type="dxa"/>
          </w:tcPr>
          <w:p w14:paraId="2B15FDD4" w14:textId="5E143A3B" w:rsidR="00E936D5" w:rsidRDefault="00E936D5" w:rsidP="00E936D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1.5 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</w:p>
        </w:tc>
        <w:tc>
          <w:tcPr>
            <w:tcW w:w="1798" w:type="dxa"/>
          </w:tcPr>
          <w:p w14:paraId="05B777F9" w14:textId="2DA197EE" w:rsidR="00E936D5" w:rsidRDefault="00373A76" w:rsidP="00E936D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0%</w:t>
            </w:r>
          </w:p>
        </w:tc>
      </w:tr>
    </w:tbl>
    <w:p w14:paraId="1C87B1A8" w14:textId="21CF69BB" w:rsidR="00610F80" w:rsidRDefault="00610F80" w:rsidP="00610F80"/>
    <w:p w14:paraId="2D17E634" w14:textId="027A06C5" w:rsidR="00610F80" w:rsidRDefault="00610F80" w:rsidP="00610F80">
      <w:pPr>
        <w:pStyle w:val="Heading2"/>
      </w:pPr>
      <w:r>
        <w:t>Vấn đề phát sinh</w:t>
      </w:r>
    </w:p>
    <w:tbl>
      <w:tblPr>
        <w:tblStyle w:val="GridTable4-Accent2"/>
        <w:tblW w:w="4714" w:type="pct"/>
        <w:tblLook w:val="04A0" w:firstRow="1" w:lastRow="0" w:firstColumn="1" w:lastColumn="0" w:noHBand="0" w:noVBand="1"/>
        <w:tblDescription w:val="Team assignments table"/>
      </w:tblPr>
      <w:tblGrid>
        <w:gridCol w:w="3505"/>
        <w:gridCol w:w="2520"/>
        <w:gridCol w:w="2790"/>
      </w:tblGrid>
      <w:tr w:rsidR="00232D65" w:rsidRPr="003763F2" w14:paraId="61704958" w14:textId="77777777" w:rsidTr="0023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69559AE3" w14:textId="279D12C5" w:rsidR="00232D65" w:rsidRPr="003763F2" w:rsidRDefault="00232D65" w:rsidP="008F3223">
            <w:pPr>
              <w:pStyle w:val="Tabletext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Vấn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</w:p>
        </w:tc>
        <w:tc>
          <w:tcPr>
            <w:tcW w:w="2520" w:type="dxa"/>
          </w:tcPr>
          <w:p w14:paraId="1423E690" w14:textId="58AED5C8" w:rsidR="00232D65" w:rsidRPr="003763F2" w:rsidRDefault="00232D65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Hướng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giải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quyết</w:t>
            </w:r>
            <w:proofErr w:type="spellEnd"/>
          </w:p>
        </w:tc>
        <w:tc>
          <w:tcPr>
            <w:tcW w:w="2790" w:type="dxa"/>
          </w:tcPr>
          <w:p w14:paraId="4050CB99" w14:textId="47EA3E4F" w:rsidR="00232D65" w:rsidRPr="003763F2" w:rsidRDefault="00232D65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vấn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</w:p>
        </w:tc>
      </w:tr>
      <w:tr w:rsidR="00232D65" w:rsidRPr="003763F2" w14:paraId="77D806CD" w14:textId="77777777" w:rsidTr="0023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2BBA9D0C" w14:textId="5B300BA3" w:rsidR="00232D65" w:rsidRPr="003763F2" w:rsidRDefault="00E936D5" w:rsidP="008F3223">
            <w:pPr>
              <w:pStyle w:val="Tabletext"/>
              <w:ind w:left="0"/>
              <w:rPr>
                <w:rFonts w:ascii="Segoe UI" w:hAnsi="Segoe UI" w:cs="Segoe UI"/>
                <w:b w:val="0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Phát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sinh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lỗi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chức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năng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R</w:t>
            </w:r>
            <w:r w:rsidR="002C3EF4">
              <w:rPr>
                <w:rFonts w:ascii="Segoe UI" w:hAnsi="Segoe UI" w:cs="Segoe UI"/>
                <w:b w:val="0"/>
              </w:rPr>
              <w:t>3</w:t>
            </w:r>
            <w:r>
              <w:rPr>
                <w:rFonts w:ascii="Segoe UI" w:hAnsi="Segoe UI" w:cs="Segoe UI"/>
                <w:b w:val="0"/>
              </w:rPr>
              <w:t>, R</w:t>
            </w:r>
            <w:r w:rsidR="002C3EF4">
              <w:rPr>
                <w:rFonts w:ascii="Segoe UI" w:hAnsi="Segoe UI" w:cs="Segoe UI"/>
                <w:b w:val="0"/>
              </w:rPr>
              <w:t>5</w:t>
            </w:r>
          </w:p>
        </w:tc>
        <w:tc>
          <w:tcPr>
            <w:tcW w:w="2520" w:type="dxa"/>
          </w:tcPr>
          <w:p w14:paraId="3127944D" w14:textId="10015698" w:rsidR="00232D65" w:rsidRPr="003763F2" w:rsidRDefault="002C3EF4" w:rsidP="008F3223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Tạm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dừng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phát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triển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R4, R8, R6, R7,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R3, R5</w:t>
            </w:r>
            <w:r w:rsidR="00E83500">
              <w:rPr>
                <w:rFonts w:ascii="Segoe UI" w:hAnsi="Segoe UI" w:cs="Segoe UI"/>
              </w:rPr>
              <w:t xml:space="preserve">, </w:t>
            </w:r>
            <w:proofErr w:type="spellStart"/>
            <w:r w:rsidR="00E83500">
              <w:rPr>
                <w:rFonts w:ascii="Segoe UI" w:hAnsi="Segoe UI" w:cs="Segoe UI"/>
              </w:rPr>
              <w:t>tăng</w:t>
            </w:r>
            <w:proofErr w:type="spellEnd"/>
            <w:r w:rsidR="00E83500">
              <w:rPr>
                <w:rFonts w:ascii="Segoe UI" w:hAnsi="Segoe UI" w:cs="Segoe UI"/>
              </w:rPr>
              <w:t xml:space="preserve"> </w:t>
            </w:r>
            <w:proofErr w:type="spellStart"/>
            <w:r w:rsidR="00E83500">
              <w:rPr>
                <w:rFonts w:ascii="Segoe UI" w:hAnsi="Segoe UI" w:cs="Segoe UI"/>
              </w:rPr>
              <w:t>thời</w:t>
            </w:r>
            <w:proofErr w:type="spellEnd"/>
            <w:r w:rsidR="00E83500">
              <w:rPr>
                <w:rFonts w:ascii="Segoe UI" w:hAnsi="Segoe UI" w:cs="Segoe UI"/>
              </w:rPr>
              <w:t xml:space="preserve"> </w:t>
            </w:r>
            <w:proofErr w:type="spellStart"/>
            <w:r w:rsidR="00E83500">
              <w:rPr>
                <w:rFonts w:ascii="Segoe UI" w:hAnsi="Segoe UI" w:cs="Segoe UI"/>
              </w:rPr>
              <w:t>gian</w:t>
            </w:r>
            <w:proofErr w:type="spellEnd"/>
            <w:r w:rsidR="00E83500">
              <w:rPr>
                <w:rFonts w:ascii="Segoe UI" w:hAnsi="Segoe UI" w:cs="Segoe UI"/>
              </w:rPr>
              <w:t xml:space="preserve"> </w:t>
            </w:r>
            <w:proofErr w:type="spellStart"/>
            <w:r w:rsidR="00E83500">
              <w:rPr>
                <w:rFonts w:ascii="Segoe UI" w:hAnsi="Segoe UI" w:cs="Segoe UI"/>
              </w:rPr>
              <w:t>phát</w:t>
            </w:r>
            <w:proofErr w:type="spellEnd"/>
            <w:r w:rsidR="00E83500">
              <w:rPr>
                <w:rFonts w:ascii="Segoe UI" w:hAnsi="Segoe UI" w:cs="Segoe UI"/>
              </w:rPr>
              <w:t xml:space="preserve"> </w:t>
            </w:r>
            <w:proofErr w:type="spellStart"/>
            <w:r w:rsidR="00E83500">
              <w:rPr>
                <w:rFonts w:ascii="Segoe UI" w:hAnsi="Segoe UI" w:cs="Segoe UI"/>
              </w:rPr>
              <w:t>triển</w:t>
            </w:r>
            <w:proofErr w:type="spellEnd"/>
            <w:r w:rsidR="00E83500">
              <w:rPr>
                <w:rFonts w:ascii="Segoe UI" w:hAnsi="Segoe UI" w:cs="Segoe UI"/>
              </w:rPr>
              <w:t xml:space="preserve"> </w:t>
            </w:r>
            <w:proofErr w:type="spellStart"/>
            <w:r w:rsidR="00E83500">
              <w:rPr>
                <w:rFonts w:ascii="Segoe UI" w:hAnsi="Segoe UI" w:cs="Segoe UI"/>
              </w:rPr>
              <w:t>chức</w:t>
            </w:r>
            <w:proofErr w:type="spellEnd"/>
            <w:r w:rsidR="00E83500">
              <w:rPr>
                <w:rFonts w:ascii="Segoe UI" w:hAnsi="Segoe UI" w:cs="Segoe UI"/>
              </w:rPr>
              <w:t xml:space="preserve"> </w:t>
            </w:r>
            <w:proofErr w:type="spellStart"/>
            <w:r w:rsidR="00E83500">
              <w:rPr>
                <w:rFonts w:ascii="Segoe UI" w:hAnsi="Segoe UI" w:cs="Segoe UI"/>
              </w:rPr>
              <w:t>năng</w:t>
            </w:r>
            <w:proofErr w:type="spellEnd"/>
            <w:r w:rsidR="00E83500">
              <w:rPr>
                <w:rFonts w:ascii="Segoe UI" w:hAnsi="Segoe UI" w:cs="Segoe UI"/>
              </w:rPr>
              <w:t xml:space="preserve"> R4, R8, R6, R7.</w:t>
            </w:r>
            <w:bookmarkStart w:id="0" w:name="_GoBack"/>
            <w:bookmarkEnd w:id="0"/>
          </w:p>
        </w:tc>
        <w:tc>
          <w:tcPr>
            <w:tcW w:w="2790" w:type="dxa"/>
          </w:tcPr>
          <w:p w14:paraId="567117A0" w14:textId="0E339B89" w:rsidR="00232D65" w:rsidRPr="003763F2" w:rsidRDefault="00E936D5" w:rsidP="009B498C">
            <w:pPr>
              <w:pStyle w:val="Tabl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Đang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giải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quyết</w:t>
            </w:r>
            <w:proofErr w:type="spellEnd"/>
          </w:p>
        </w:tc>
      </w:tr>
    </w:tbl>
    <w:p w14:paraId="43930CBF" w14:textId="77777777" w:rsidR="009B498C" w:rsidRDefault="009B498C" w:rsidP="00945D30">
      <w:pPr>
        <w:pStyle w:val="Heading2"/>
        <w:ind w:left="0"/>
      </w:pPr>
    </w:p>
    <w:p w14:paraId="4A60F0B6" w14:textId="231872B8" w:rsidR="00610F80" w:rsidRDefault="00610F80" w:rsidP="00610F80">
      <w:pPr>
        <w:pStyle w:val="Heading2"/>
      </w:pPr>
      <w:r>
        <w:t xml:space="preserve">Kế hoạch tuần </w:t>
      </w:r>
      <w:r w:rsidR="002C3EF4">
        <w:t>6</w:t>
      </w:r>
    </w:p>
    <w:tbl>
      <w:tblPr>
        <w:tblStyle w:val="GridTable4-Accent2"/>
        <w:tblW w:w="4714" w:type="pct"/>
        <w:tblLook w:val="04A0" w:firstRow="1" w:lastRow="0" w:firstColumn="1" w:lastColumn="0" w:noHBand="0" w:noVBand="1"/>
        <w:tblDescription w:val="Team assignments table"/>
      </w:tblPr>
      <w:tblGrid>
        <w:gridCol w:w="2695"/>
        <w:gridCol w:w="1260"/>
        <w:gridCol w:w="2250"/>
        <w:gridCol w:w="2610"/>
      </w:tblGrid>
      <w:tr w:rsidR="002D59F2" w:rsidRPr="003763F2" w14:paraId="5300C032" w14:textId="77777777" w:rsidTr="007D2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7B7A4C4" w14:textId="77777777" w:rsidR="002D59F2" w:rsidRPr="003763F2" w:rsidRDefault="002D59F2" w:rsidP="008F3223">
            <w:pPr>
              <w:pStyle w:val="Tabletext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Công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việc</w:t>
            </w:r>
            <w:proofErr w:type="spellEnd"/>
          </w:p>
        </w:tc>
        <w:tc>
          <w:tcPr>
            <w:tcW w:w="1260" w:type="dxa"/>
          </w:tcPr>
          <w:p w14:paraId="6B38C206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Phụ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trách</w:t>
            </w:r>
            <w:proofErr w:type="spellEnd"/>
          </w:p>
        </w:tc>
        <w:tc>
          <w:tcPr>
            <w:tcW w:w="2250" w:type="dxa"/>
          </w:tcPr>
          <w:p w14:paraId="7B7863AD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Thời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gian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bắt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đầu</w:t>
            </w:r>
            <w:proofErr w:type="spellEnd"/>
          </w:p>
        </w:tc>
        <w:tc>
          <w:tcPr>
            <w:tcW w:w="2610" w:type="dxa"/>
          </w:tcPr>
          <w:p w14:paraId="5494DBA8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Tổng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thời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gian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thực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hiện</w:t>
            </w:r>
            <w:proofErr w:type="spellEnd"/>
          </w:p>
        </w:tc>
      </w:tr>
      <w:tr w:rsidR="005E35CD" w:rsidRPr="003763F2" w14:paraId="2A8DCE08" w14:textId="77777777" w:rsidTr="007D2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121BF96" w14:textId="67BC6989" w:rsidR="005E35CD" w:rsidRDefault="005E35CD" w:rsidP="005E35CD">
            <w:pPr>
              <w:pStyle w:val="Tabletext"/>
              <w:ind w:left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Kiểm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tra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tiến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độ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b w:val="0"/>
              </w:rPr>
              <w:t>chất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lượng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b w:val="0"/>
              </w:rPr>
              <w:t>giải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quyết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các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vấn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đề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phát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sinh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 w:rsidR="007D2AF2">
              <w:rPr>
                <w:rFonts w:ascii="Segoe UI" w:hAnsi="Segoe UI" w:cs="Segoe UI"/>
                <w:b w:val="0"/>
              </w:rPr>
              <w:t>tuần</w:t>
            </w:r>
            <w:proofErr w:type="spellEnd"/>
            <w:r w:rsidR="007D2AF2">
              <w:rPr>
                <w:rFonts w:ascii="Segoe UI" w:hAnsi="Segoe UI" w:cs="Segoe UI"/>
                <w:b w:val="0"/>
              </w:rPr>
              <w:t xml:space="preserve"> </w:t>
            </w:r>
            <w:r w:rsidR="00E936D5">
              <w:rPr>
                <w:rFonts w:ascii="Segoe UI" w:hAnsi="Segoe UI" w:cs="Segoe UI"/>
                <w:b w:val="0"/>
              </w:rPr>
              <w:t>6</w:t>
            </w:r>
          </w:p>
        </w:tc>
        <w:tc>
          <w:tcPr>
            <w:tcW w:w="1260" w:type="dxa"/>
          </w:tcPr>
          <w:p w14:paraId="56BF95FD" w14:textId="1653C8CB" w:rsidR="005E35CD" w:rsidRPr="003763F2" w:rsidRDefault="005E35CD" w:rsidP="005E35C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3763F2">
              <w:rPr>
                <w:rFonts w:ascii="Segoe UI" w:hAnsi="Segoe UI" w:cs="Segoe UI"/>
              </w:rPr>
              <w:t>Leader</w:t>
            </w:r>
          </w:p>
        </w:tc>
        <w:tc>
          <w:tcPr>
            <w:tcW w:w="2250" w:type="dxa"/>
          </w:tcPr>
          <w:p w14:paraId="0EE9E31B" w14:textId="103D2E75" w:rsidR="005E35CD" w:rsidRPr="003763F2" w:rsidRDefault="005E35CD" w:rsidP="005E35C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r w:rsidR="002C3EF4">
              <w:rPr>
                <w:rFonts w:ascii="Segoe UI" w:hAnsi="Segoe UI" w:cs="Segoe UI"/>
              </w:rPr>
              <w:t>6</w:t>
            </w:r>
          </w:p>
        </w:tc>
        <w:tc>
          <w:tcPr>
            <w:tcW w:w="2610" w:type="dxa"/>
          </w:tcPr>
          <w:p w14:paraId="3DBA2E44" w14:textId="23E0516B" w:rsidR="005E35CD" w:rsidRDefault="005E35CD" w:rsidP="005E35C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3763F2">
              <w:rPr>
                <w:rFonts w:ascii="Segoe UI" w:hAnsi="Segoe UI" w:cs="Segoe UI"/>
              </w:rPr>
              <w:t xml:space="preserve">1 </w:t>
            </w: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</w:p>
        </w:tc>
      </w:tr>
      <w:tr w:rsidR="002D2438" w:rsidRPr="003763F2" w14:paraId="2B5DC4C4" w14:textId="77777777" w:rsidTr="007D2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91D4994" w14:textId="4902A2CA" w:rsidR="002D2438" w:rsidRPr="002D2438" w:rsidRDefault="002C3EF4" w:rsidP="002D2438">
            <w:pPr>
              <w:pStyle w:val="Tabletext"/>
              <w:ind w:left="0"/>
              <w:rPr>
                <w:rFonts w:ascii="Segoe UI" w:hAnsi="Segoe UI" w:cs="Segoe UI"/>
                <w:b w:val="0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lastRenderedPageBreak/>
              <w:t>Sửa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lỗi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chức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năng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r w:rsidR="00463CBB">
              <w:rPr>
                <w:rFonts w:ascii="Segoe UI" w:hAnsi="Segoe UI" w:cs="Segoe UI"/>
                <w:b w:val="0"/>
              </w:rPr>
              <w:t>R3, R5</w:t>
            </w:r>
          </w:p>
        </w:tc>
        <w:tc>
          <w:tcPr>
            <w:tcW w:w="1260" w:type="dxa"/>
          </w:tcPr>
          <w:p w14:paraId="439C6FD5" w14:textId="09B371A8" w:rsidR="002D2438" w:rsidRDefault="002D2438" w:rsidP="002D243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Dev 1</w:t>
            </w:r>
            <w:r w:rsidR="002C3EF4">
              <w:rPr>
                <w:rFonts w:ascii="Segoe UI" w:hAnsi="Segoe UI" w:cs="Segoe UI"/>
              </w:rPr>
              <w:t>, Dev 2</w:t>
            </w:r>
          </w:p>
        </w:tc>
        <w:tc>
          <w:tcPr>
            <w:tcW w:w="2250" w:type="dxa"/>
          </w:tcPr>
          <w:p w14:paraId="637B19A4" w14:textId="3C9B5BF7" w:rsidR="002D2438" w:rsidRDefault="002C3EF4" w:rsidP="002D243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  <w:r>
              <w:rPr>
                <w:rFonts w:ascii="Segoe UI" w:hAnsi="Segoe UI" w:cs="Segoe UI"/>
              </w:rPr>
              <w:t xml:space="preserve"> 6</w:t>
            </w:r>
          </w:p>
        </w:tc>
        <w:tc>
          <w:tcPr>
            <w:tcW w:w="2610" w:type="dxa"/>
          </w:tcPr>
          <w:p w14:paraId="04938B90" w14:textId="7C9792C8" w:rsidR="002D2438" w:rsidRPr="003763F2" w:rsidRDefault="00463CBB" w:rsidP="002D243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  <w:r w:rsidR="002D2438">
              <w:rPr>
                <w:rFonts w:ascii="Segoe UI" w:hAnsi="Segoe UI" w:cs="Segoe UI"/>
              </w:rPr>
              <w:t xml:space="preserve"> </w:t>
            </w:r>
            <w:proofErr w:type="spellStart"/>
            <w:r w:rsidR="002D2438">
              <w:rPr>
                <w:rFonts w:ascii="Segoe UI" w:hAnsi="Segoe UI" w:cs="Segoe UI"/>
              </w:rPr>
              <w:t>tuần</w:t>
            </w:r>
            <w:proofErr w:type="spellEnd"/>
          </w:p>
        </w:tc>
      </w:tr>
      <w:tr w:rsidR="002D2438" w:rsidRPr="003763F2" w14:paraId="5CEFC479" w14:textId="77777777" w:rsidTr="007D2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5AC478A" w14:textId="310B9BA9" w:rsidR="002D2438" w:rsidRDefault="00463CBB" w:rsidP="002D2438">
            <w:pPr>
              <w:pStyle w:val="Tabletext"/>
              <w:ind w:left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Kiểm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thử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chức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năng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R3, R5</w:t>
            </w:r>
          </w:p>
        </w:tc>
        <w:tc>
          <w:tcPr>
            <w:tcW w:w="1260" w:type="dxa"/>
          </w:tcPr>
          <w:p w14:paraId="5D414DCD" w14:textId="022A08A1" w:rsidR="002D2438" w:rsidRDefault="00463CBB" w:rsidP="002D2438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Tester</w:t>
            </w:r>
          </w:p>
        </w:tc>
        <w:tc>
          <w:tcPr>
            <w:tcW w:w="2250" w:type="dxa"/>
          </w:tcPr>
          <w:p w14:paraId="2D52950E" w14:textId="11EF168C" w:rsidR="002D2438" w:rsidRDefault="00463CBB" w:rsidP="002D2438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  <w:r>
              <w:rPr>
                <w:rFonts w:ascii="Segoe UI" w:hAnsi="Segoe UI" w:cs="Segoe UI"/>
              </w:rPr>
              <w:t xml:space="preserve"> 6</w:t>
            </w:r>
          </w:p>
        </w:tc>
        <w:tc>
          <w:tcPr>
            <w:tcW w:w="2610" w:type="dxa"/>
          </w:tcPr>
          <w:p w14:paraId="542CFCEC" w14:textId="795F598F" w:rsidR="002D2438" w:rsidRPr="003763F2" w:rsidRDefault="00463CBB" w:rsidP="002D2438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  <w:r w:rsidR="002D2438">
              <w:rPr>
                <w:rFonts w:ascii="Segoe UI" w:hAnsi="Segoe UI" w:cs="Segoe UI"/>
              </w:rPr>
              <w:t xml:space="preserve"> </w:t>
            </w:r>
            <w:proofErr w:type="spellStart"/>
            <w:r w:rsidR="002D2438">
              <w:rPr>
                <w:rFonts w:ascii="Segoe UI" w:hAnsi="Segoe UI" w:cs="Segoe UI"/>
              </w:rPr>
              <w:t>tuần</w:t>
            </w:r>
            <w:proofErr w:type="spellEnd"/>
          </w:p>
        </w:tc>
      </w:tr>
    </w:tbl>
    <w:p w14:paraId="3C772392" w14:textId="77777777" w:rsidR="00610F80" w:rsidRPr="00610F80" w:rsidRDefault="00610F80" w:rsidP="00610F80"/>
    <w:p w14:paraId="39F3B184" w14:textId="77777777" w:rsidR="00610F80" w:rsidRPr="00610F80" w:rsidRDefault="00610F80" w:rsidP="00610F80"/>
    <w:sectPr w:rsidR="00610F80" w:rsidRPr="00610F80" w:rsidSect="00D17EE0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666DF" w14:textId="77777777" w:rsidR="00032717" w:rsidRDefault="00032717">
      <w:r>
        <w:separator/>
      </w:r>
    </w:p>
    <w:p w14:paraId="62C5467C" w14:textId="77777777" w:rsidR="00032717" w:rsidRDefault="00032717"/>
  </w:endnote>
  <w:endnote w:type="continuationSeparator" w:id="0">
    <w:p w14:paraId="10314C15" w14:textId="77777777" w:rsidR="00032717" w:rsidRDefault="00032717">
      <w:r>
        <w:continuationSeparator/>
      </w:r>
    </w:p>
    <w:p w14:paraId="4E407867" w14:textId="77777777" w:rsidR="00032717" w:rsidRDefault="000327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907CBB" w14:paraId="57F54B0C" w14:textId="77777777" w:rsidTr="00B87079">
      <w:tc>
        <w:tcPr>
          <w:tcW w:w="750" w:type="pct"/>
        </w:tcPr>
        <w:p w14:paraId="4F1C7093" w14:textId="77777777" w:rsidR="00907CBB" w:rsidRDefault="00907CBB">
          <w:pPr>
            <w:pStyle w:val="Footer"/>
          </w:pPr>
        </w:p>
      </w:tc>
      <w:tc>
        <w:tcPr>
          <w:tcW w:w="3500" w:type="pct"/>
        </w:tcPr>
        <w:p w14:paraId="1117A15B" w14:textId="77777777" w:rsidR="00907CBB" w:rsidRDefault="00032717" w:rsidP="00B87079">
          <w:pPr>
            <w:pStyle w:val="Footer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399553A5B532421984D302A66566D087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D17EE0">
                <w:t>TEAM RAMPAGE</w:t>
              </w:r>
            </w:sdtContent>
          </w:sdt>
        </w:p>
      </w:tc>
      <w:tc>
        <w:tcPr>
          <w:tcW w:w="750" w:type="pct"/>
        </w:tcPr>
        <w:p w14:paraId="5295CD64" w14:textId="77777777" w:rsidR="00907CBB" w:rsidRDefault="00107CB6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9A32A1">
            <w:rPr>
              <w:noProof/>
            </w:rPr>
            <w:t>1</w:t>
          </w:r>
          <w:r>
            <w:fldChar w:fldCharType="end"/>
          </w:r>
        </w:p>
      </w:tc>
    </w:tr>
  </w:tbl>
  <w:p w14:paraId="784CDD67" w14:textId="77777777" w:rsidR="00907CBB" w:rsidRDefault="00907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C0764" w14:textId="77777777" w:rsidR="00032717" w:rsidRDefault="00032717">
      <w:r>
        <w:separator/>
      </w:r>
    </w:p>
    <w:p w14:paraId="100459FA" w14:textId="77777777" w:rsidR="00032717" w:rsidRDefault="00032717"/>
  </w:footnote>
  <w:footnote w:type="continuationSeparator" w:id="0">
    <w:p w14:paraId="20AEE122" w14:textId="77777777" w:rsidR="00032717" w:rsidRDefault="00032717">
      <w:r>
        <w:continuationSeparator/>
      </w:r>
    </w:p>
    <w:p w14:paraId="6FFFA5F9" w14:textId="77777777" w:rsidR="00032717" w:rsidRDefault="000327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A278E" w14:textId="77777777" w:rsidR="00D17EE0" w:rsidRDefault="00D17EE0" w:rsidP="00D17EE0">
    <w:pPr>
      <w:pStyle w:val="Header"/>
      <w:ind w:left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D2470" w14:textId="77777777" w:rsidR="00736E05" w:rsidRDefault="00736E0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D950B5C" wp14:editId="29E178E7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D1770DF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C010E"/>
    <w:multiLevelType w:val="hybridMultilevel"/>
    <w:tmpl w:val="0986A258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3AFE56AA"/>
    <w:multiLevelType w:val="hybridMultilevel"/>
    <w:tmpl w:val="FDAA0A0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513A6DF6"/>
    <w:multiLevelType w:val="hybridMultilevel"/>
    <w:tmpl w:val="7C008A7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5F0054C7"/>
    <w:multiLevelType w:val="hybridMultilevel"/>
    <w:tmpl w:val="713C69D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7C7C670F"/>
    <w:multiLevelType w:val="hybridMultilevel"/>
    <w:tmpl w:val="CF56C3EE"/>
    <w:lvl w:ilvl="0" w:tplc="08F63078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15"/>
  </w:num>
  <w:num w:numId="14">
    <w:abstractNumId w:val="11"/>
  </w:num>
  <w:num w:numId="15">
    <w:abstractNumId w:val="14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E0"/>
    <w:rsid w:val="00032717"/>
    <w:rsid w:val="000420BB"/>
    <w:rsid w:val="00067E02"/>
    <w:rsid w:val="00095274"/>
    <w:rsid w:val="00107CB6"/>
    <w:rsid w:val="0013333F"/>
    <w:rsid w:val="00193898"/>
    <w:rsid w:val="001E6298"/>
    <w:rsid w:val="00232D65"/>
    <w:rsid w:val="0025288C"/>
    <w:rsid w:val="002B21AE"/>
    <w:rsid w:val="002C3EF4"/>
    <w:rsid w:val="002D2438"/>
    <w:rsid w:val="002D59F2"/>
    <w:rsid w:val="002E2AE0"/>
    <w:rsid w:val="00312DD5"/>
    <w:rsid w:val="0033593E"/>
    <w:rsid w:val="0036765C"/>
    <w:rsid w:val="00373A76"/>
    <w:rsid w:val="00392159"/>
    <w:rsid w:val="00417399"/>
    <w:rsid w:val="00447A67"/>
    <w:rsid w:val="004534A5"/>
    <w:rsid w:val="004566FA"/>
    <w:rsid w:val="004601A8"/>
    <w:rsid w:val="00463CBB"/>
    <w:rsid w:val="00495232"/>
    <w:rsid w:val="004A4EC4"/>
    <w:rsid w:val="00513241"/>
    <w:rsid w:val="005331CA"/>
    <w:rsid w:val="005504AE"/>
    <w:rsid w:val="00560F07"/>
    <w:rsid w:val="0056159D"/>
    <w:rsid w:val="005E35CD"/>
    <w:rsid w:val="00603EF9"/>
    <w:rsid w:val="00610F80"/>
    <w:rsid w:val="00645ECE"/>
    <w:rsid w:val="00660B21"/>
    <w:rsid w:val="00694CA2"/>
    <w:rsid w:val="006B66A5"/>
    <w:rsid w:val="00714CE5"/>
    <w:rsid w:val="00736E05"/>
    <w:rsid w:val="00745754"/>
    <w:rsid w:val="007960BF"/>
    <w:rsid w:val="007D2AF2"/>
    <w:rsid w:val="007D4429"/>
    <w:rsid w:val="00822A8D"/>
    <w:rsid w:val="00831731"/>
    <w:rsid w:val="00852FE0"/>
    <w:rsid w:val="00874542"/>
    <w:rsid w:val="00881F57"/>
    <w:rsid w:val="008F27A0"/>
    <w:rsid w:val="00907CBB"/>
    <w:rsid w:val="00913AE4"/>
    <w:rsid w:val="00932B6C"/>
    <w:rsid w:val="009362E0"/>
    <w:rsid w:val="00945D30"/>
    <w:rsid w:val="00976A9B"/>
    <w:rsid w:val="0099384F"/>
    <w:rsid w:val="009A32A1"/>
    <w:rsid w:val="009B498C"/>
    <w:rsid w:val="00A15074"/>
    <w:rsid w:val="00A65C9C"/>
    <w:rsid w:val="00A72CC5"/>
    <w:rsid w:val="00AB6AE2"/>
    <w:rsid w:val="00B55F12"/>
    <w:rsid w:val="00B75E24"/>
    <w:rsid w:val="00B84696"/>
    <w:rsid w:val="00B87079"/>
    <w:rsid w:val="00C11916"/>
    <w:rsid w:val="00C41938"/>
    <w:rsid w:val="00C64B77"/>
    <w:rsid w:val="00C749FB"/>
    <w:rsid w:val="00CB5473"/>
    <w:rsid w:val="00CC328C"/>
    <w:rsid w:val="00CE76C1"/>
    <w:rsid w:val="00D11B83"/>
    <w:rsid w:val="00D17EE0"/>
    <w:rsid w:val="00D5333D"/>
    <w:rsid w:val="00D6116A"/>
    <w:rsid w:val="00DA0B66"/>
    <w:rsid w:val="00E279B8"/>
    <w:rsid w:val="00E756E6"/>
    <w:rsid w:val="00E83500"/>
    <w:rsid w:val="00E936D5"/>
    <w:rsid w:val="00EA05B8"/>
    <w:rsid w:val="00EA1D82"/>
    <w:rsid w:val="00EB203B"/>
    <w:rsid w:val="00F54258"/>
    <w:rsid w:val="00FB47BE"/>
    <w:rsid w:val="00FC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F116D5"/>
  <w15:chartTrackingRefBased/>
  <w15:docId w15:val="{E3BB292F-0DE9-4B19-A78A-D7C60574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table" w:styleId="GridTable5Dark-Accent2">
    <w:name w:val="Grid Table 5 Dark Accent 2"/>
    <w:basedOn w:val="TableNormal"/>
    <w:uiPriority w:val="50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3-Accent6">
    <w:name w:val="Grid Table 3 Accent 6"/>
    <w:basedOn w:val="TableNormal"/>
    <w:uiPriority w:val="48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ListTable2">
    <w:name w:val="List Table 2"/>
    <w:basedOn w:val="TableNormal"/>
    <w:uiPriority w:val="47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3">
    <w:name w:val="List Table 1 Light Accent 3"/>
    <w:basedOn w:val="TableNormal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1">
    <w:name w:val="List Table 1 Light Accent 1"/>
    <w:basedOn w:val="TableNormal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4">
    <w:name w:val="List Table 1 Light Accent 4"/>
    <w:basedOn w:val="TableNormal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">
    <w:name w:val="List Table 1 Light"/>
    <w:basedOn w:val="TableNormal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Grid-Accent6">
    <w:name w:val="Colorful Grid Accent 6"/>
    <w:basedOn w:val="TableNormal"/>
    <w:uiPriority w:val="73"/>
    <w:rsid w:val="00D17E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ListParagraph">
    <w:name w:val="List Paragraph"/>
    <w:basedOn w:val="Normal"/>
    <w:uiPriority w:val="34"/>
    <w:unhideWhenUsed/>
    <w:qFormat/>
    <w:rsid w:val="00694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1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h\Desktop\tf0399204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95173A54E04EF49B7FD4F435092BC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9ABFD3A-1173-4B20-BD00-76453EC02507}"/>
      </w:docPartPr>
      <w:docPartBody>
        <w:p w:rsidR="008D4A2B" w:rsidRDefault="006A16D2">
          <w:pPr>
            <w:pStyle w:val="A395173A54E04EF49B7FD4F435092BC1"/>
          </w:pPr>
          <w:r>
            <w:t>Presented by:</w:t>
          </w:r>
        </w:p>
      </w:docPartBody>
    </w:docPart>
    <w:docPart>
      <w:docPartPr>
        <w:name w:val="95C2140D65354C988806BE66776B13B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C4BB0CC-9031-43B4-A395-2DECF6BF1B87}"/>
      </w:docPartPr>
      <w:docPartBody>
        <w:p w:rsidR="008D4A2B" w:rsidRDefault="006A16D2">
          <w:pPr>
            <w:pStyle w:val="95C2140D65354C988806BE66776B13B4"/>
          </w:pPr>
          <w:r>
            <w:t>Your name</w:t>
          </w:r>
        </w:p>
      </w:docPartBody>
    </w:docPart>
    <w:docPart>
      <w:docPartPr>
        <w:name w:val="F22BE60837994FC286265F33B2DB082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0721162-74C4-43C1-927B-2F67051BFBFB}"/>
      </w:docPartPr>
      <w:docPartBody>
        <w:p w:rsidR="008D4A2B" w:rsidRDefault="006A16D2">
          <w:pPr>
            <w:pStyle w:val="F22BE60837994FC286265F33B2DB0823"/>
          </w:pPr>
          <w:r>
            <w:t>company name</w:t>
          </w:r>
        </w:p>
      </w:docPartBody>
    </w:docPart>
    <w:docPart>
      <w:docPartPr>
        <w:name w:val="ADADB0B3C9C4482DBD9B687834C58A7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1B6234E-3E9B-4412-929F-B60325A66831}"/>
      </w:docPartPr>
      <w:docPartBody>
        <w:p w:rsidR="008D4A2B" w:rsidRDefault="006A16D2">
          <w:pPr>
            <w:pStyle w:val="ADADB0B3C9C4482DBD9B687834C58A7C"/>
          </w:pPr>
          <w:r>
            <w:t>Company address</w:t>
          </w:r>
        </w:p>
      </w:docPartBody>
    </w:docPart>
    <w:docPart>
      <w:docPartPr>
        <w:name w:val="4D9EC8401D2B4B888BED970B8D69B77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4AA9E6B-2C50-4C2A-A4B2-EC69F84044EB}"/>
      </w:docPartPr>
      <w:docPartBody>
        <w:p w:rsidR="008D4A2B" w:rsidRDefault="006A16D2">
          <w:pPr>
            <w:pStyle w:val="4D9EC8401D2B4B888BED970B8D69B77B"/>
          </w:pPr>
          <w:r>
            <w:t>Project Communication Plan</w:t>
          </w:r>
        </w:p>
      </w:docPartBody>
    </w:docPart>
    <w:docPart>
      <w:docPartPr>
        <w:name w:val="399553A5B532421984D302A66566D08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ADCCBE8-501B-4C41-A212-C7F6C0F3307F}"/>
      </w:docPartPr>
      <w:docPartBody>
        <w:p w:rsidR="008D4A2B" w:rsidRDefault="006A16D2">
          <w:pPr>
            <w:pStyle w:val="399553A5B532421984D302A66566D087"/>
          </w:pPr>
          <w:r>
            <w:t>Probability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BB"/>
    <w:rsid w:val="00016F13"/>
    <w:rsid w:val="000B2BD9"/>
    <w:rsid w:val="00376072"/>
    <w:rsid w:val="005053BB"/>
    <w:rsid w:val="00573724"/>
    <w:rsid w:val="005E60ED"/>
    <w:rsid w:val="00627620"/>
    <w:rsid w:val="006A16D2"/>
    <w:rsid w:val="007B3A9F"/>
    <w:rsid w:val="00840359"/>
    <w:rsid w:val="00865456"/>
    <w:rsid w:val="008D4A2B"/>
    <w:rsid w:val="00926242"/>
    <w:rsid w:val="00B264DB"/>
    <w:rsid w:val="00C65D75"/>
    <w:rsid w:val="00C80437"/>
    <w:rsid w:val="00FD7E6A"/>
    <w:rsid w:val="00FE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C25A6E2FDB4464A21CD0F0BF7ED3C2">
    <w:name w:val="AAC25A6E2FDB4464A21CD0F0BF7ED3C2"/>
  </w:style>
  <w:style w:type="paragraph" w:customStyle="1" w:styleId="8322702D37B4441AA57346195786DBF7">
    <w:name w:val="8322702D37B4441AA57346195786DBF7"/>
  </w:style>
  <w:style w:type="paragraph" w:customStyle="1" w:styleId="4CCA96F0C481442E9DDC9E1AAB76BCC5">
    <w:name w:val="4CCA96F0C481442E9DDC9E1AAB76BCC5"/>
  </w:style>
  <w:style w:type="paragraph" w:customStyle="1" w:styleId="A395173A54E04EF49B7FD4F435092BC1">
    <w:name w:val="A395173A54E04EF49B7FD4F435092BC1"/>
  </w:style>
  <w:style w:type="paragraph" w:customStyle="1" w:styleId="95C2140D65354C988806BE66776B13B4">
    <w:name w:val="95C2140D65354C988806BE66776B13B4"/>
  </w:style>
  <w:style w:type="paragraph" w:customStyle="1" w:styleId="F22BE60837994FC286265F33B2DB0823">
    <w:name w:val="F22BE60837994FC286265F33B2DB0823"/>
  </w:style>
  <w:style w:type="paragraph" w:customStyle="1" w:styleId="ADADB0B3C9C4482DBD9B687834C58A7C">
    <w:name w:val="ADADB0B3C9C4482DBD9B687834C58A7C"/>
  </w:style>
  <w:style w:type="paragraph" w:customStyle="1" w:styleId="4D9EC8401D2B4B888BED970B8D69B77B">
    <w:name w:val="4D9EC8401D2B4B888BED970B8D69B77B"/>
  </w:style>
  <w:style w:type="paragraph" w:customStyle="1" w:styleId="BFA61E8B97F0462E957893CD01D65105">
    <w:name w:val="BFA61E8B97F0462E957893CD01D65105"/>
  </w:style>
  <w:style w:type="paragraph" w:customStyle="1" w:styleId="20E4CBD4DE1A423FA1D06784BE71E472">
    <w:name w:val="20E4CBD4DE1A423FA1D06784BE71E472"/>
  </w:style>
  <w:style w:type="paragraph" w:customStyle="1" w:styleId="B032134843CA4C069B85395BC1B9582B">
    <w:name w:val="B032134843CA4C069B85395BC1B9582B"/>
  </w:style>
  <w:style w:type="paragraph" w:customStyle="1" w:styleId="B16D2409B53F4036815CBD7C6A6D83D3">
    <w:name w:val="B16D2409B53F4036815CBD7C6A6D83D3"/>
  </w:style>
  <w:style w:type="paragraph" w:customStyle="1" w:styleId="196DB64C075A4D7293E847F1BB3C3136">
    <w:name w:val="196DB64C075A4D7293E847F1BB3C3136"/>
  </w:style>
  <w:style w:type="paragraph" w:customStyle="1" w:styleId="988F1D100F3446FA9FA040791217F553">
    <w:name w:val="988F1D100F3446FA9FA040791217F553"/>
  </w:style>
  <w:style w:type="paragraph" w:customStyle="1" w:styleId="FD8B780E22E9490F98D5940E32113817">
    <w:name w:val="FD8B780E22E9490F98D5940E32113817"/>
  </w:style>
  <w:style w:type="paragraph" w:customStyle="1" w:styleId="179B3ACF66294C23B2A81B6B17502660">
    <w:name w:val="179B3ACF66294C23B2A81B6B17502660"/>
  </w:style>
  <w:style w:type="paragraph" w:customStyle="1" w:styleId="F047CE5D63F8466C82E4D47530A71CA2">
    <w:name w:val="F047CE5D63F8466C82E4D47530A71CA2"/>
  </w:style>
  <w:style w:type="paragraph" w:customStyle="1" w:styleId="04AFFCD9FDC742F58025A6AFF8274B1E">
    <w:name w:val="04AFFCD9FDC742F58025A6AFF8274B1E"/>
  </w:style>
  <w:style w:type="paragraph" w:customStyle="1" w:styleId="2940D82A572B4A229621DE09BB382D38">
    <w:name w:val="2940D82A572B4A229621DE09BB382D38"/>
  </w:style>
  <w:style w:type="paragraph" w:customStyle="1" w:styleId="7CCAEEE9452D4E81B1F4D40CEC2808D0">
    <w:name w:val="7CCAEEE9452D4E81B1F4D40CEC2808D0"/>
  </w:style>
  <w:style w:type="paragraph" w:customStyle="1" w:styleId="6F375724B93149C998BAEC1020C735C2">
    <w:name w:val="6F375724B93149C998BAEC1020C735C2"/>
  </w:style>
  <w:style w:type="paragraph" w:customStyle="1" w:styleId="BECC91FCD4DD45B2A0F51C40E58DD5FA">
    <w:name w:val="BECC91FCD4DD45B2A0F51C40E58DD5FA"/>
  </w:style>
  <w:style w:type="paragraph" w:customStyle="1" w:styleId="D21503ED3C194C1DB77D8A74F3D8992E">
    <w:name w:val="D21503ED3C194C1DB77D8A74F3D8992E"/>
  </w:style>
  <w:style w:type="paragraph" w:customStyle="1" w:styleId="2EB934356F8142B98D6511846204BC69">
    <w:name w:val="2EB934356F8142B98D6511846204BC69"/>
  </w:style>
  <w:style w:type="paragraph" w:customStyle="1" w:styleId="EDC92F499ED64F6AA533D5A5B9AFC4CD">
    <w:name w:val="EDC92F499ED64F6AA533D5A5B9AFC4CD"/>
  </w:style>
  <w:style w:type="paragraph" w:customStyle="1" w:styleId="0E1F9768A6BA451BB5403C51DE8BBB35">
    <w:name w:val="0E1F9768A6BA451BB5403C51DE8BBB35"/>
  </w:style>
  <w:style w:type="paragraph" w:customStyle="1" w:styleId="9F31F1970FC642B6BC135B0CAA3B5AE8">
    <w:name w:val="9F31F1970FC642B6BC135B0CAA3B5AE8"/>
  </w:style>
  <w:style w:type="paragraph" w:customStyle="1" w:styleId="F97D7B2B1F074241BB7314B5B8BC44B6">
    <w:name w:val="F97D7B2B1F074241BB7314B5B8BC44B6"/>
  </w:style>
  <w:style w:type="paragraph" w:customStyle="1" w:styleId="5144F564BF654C01863D36130690D954">
    <w:name w:val="5144F564BF654C01863D36130690D954"/>
  </w:style>
  <w:style w:type="paragraph" w:customStyle="1" w:styleId="A389E5B4E1374A3D95078DC848C58CE0">
    <w:name w:val="A389E5B4E1374A3D95078DC848C58CE0"/>
  </w:style>
  <w:style w:type="paragraph" w:customStyle="1" w:styleId="946458B0CCF544C19A753708C1EE0BDD">
    <w:name w:val="946458B0CCF544C19A753708C1EE0BDD"/>
  </w:style>
  <w:style w:type="paragraph" w:customStyle="1" w:styleId="90AA2BFF43C14BCC9C1CFFCFBA5EA93A">
    <w:name w:val="90AA2BFF43C14BCC9C1CFFCFBA5EA93A"/>
  </w:style>
  <w:style w:type="paragraph" w:customStyle="1" w:styleId="E753E872484842BCA5E29F5ECCC3429D">
    <w:name w:val="E753E872484842BCA5E29F5ECCC3429D"/>
  </w:style>
  <w:style w:type="paragraph" w:customStyle="1" w:styleId="C6D02044BEA74FE9BCFA7C77DD53119A">
    <w:name w:val="C6D02044BEA74FE9BCFA7C77DD53119A"/>
  </w:style>
  <w:style w:type="paragraph" w:customStyle="1" w:styleId="F21042ADB6924AD4A950E9FCD9ACC496">
    <w:name w:val="F21042ADB6924AD4A950E9FCD9ACC496"/>
  </w:style>
  <w:style w:type="paragraph" w:customStyle="1" w:styleId="123E1CE66C2848008EA05DDEA44CC617">
    <w:name w:val="123E1CE66C2848008EA05DDEA44CC617"/>
  </w:style>
  <w:style w:type="paragraph" w:customStyle="1" w:styleId="17CD50E5168B4F19B8AAEEE567FA9F15">
    <w:name w:val="17CD50E5168B4F19B8AAEEE567FA9F15"/>
  </w:style>
  <w:style w:type="paragraph" w:customStyle="1" w:styleId="B4EE9EF865194AA0B06036555CF2D425">
    <w:name w:val="B4EE9EF865194AA0B06036555CF2D425"/>
  </w:style>
  <w:style w:type="paragraph" w:customStyle="1" w:styleId="0C9084C9735B44CCBD5C1B304183668F">
    <w:name w:val="0C9084C9735B44CCBD5C1B304183668F"/>
  </w:style>
  <w:style w:type="paragraph" w:customStyle="1" w:styleId="18FAAD8BAEEB4436A651BA991398832B">
    <w:name w:val="18FAAD8BAEEB4436A651BA991398832B"/>
  </w:style>
  <w:style w:type="paragraph" w:customStyle="1" w:styleId="F2EE26ED2805488D913C2EDB7DEFBB89">
    <w:name w:val="F2EE26ED2805488D913C2EDB7DEFBB89"/>
  </w:style>
  <w:style w:type="paragraph" w:customStyle="1" w:styleId="6B1AE90DB01B417DB0EAD32BEB508C04">
    <w:name w:val="6B1AE90DB01B417DB0EAD32BEB508C04"/>
  </w:style>
  <w:style w:type="paragraph" w:customStyle="1" w:styleId="7E3A3568BB604C7FBAC55ACE4B39671A">
    <w:name w:val="7E3A3568BB604C7FBAC55ACE4B39671A"/>
  </w:style>
  <w:style w:type="paragraph" w:customStyle="1" w:styleId="F47D40D92F074F5BA664E0A03F008B74">
    <w:name w:val="F47D40D92F074F5BA664E0A03F008B74"/>
  </w:style>
  <w:style w:type="paragraph" w:customStyle="1" w:styleId="CF79CA36ED664966943C9D7417482EE5">
    <w:name w:val="CF79CA36ED664966943C9D7417482EE5"/>
  </w:style>
  <w:style w:type="paragraph" w:customStyle="1" w:styleId="A77B837F11C847109AFE005B28E7C1E9">
    <w:name w:val="A77B837F11C847109AFE005B28E7C1E9"/>
  </w:style>
  <w:style w:type="paragraph" w:customStyle="1" w:styleId="482DD81E9B544F92B3D0C8C9D32C8125">
    <w:name w:val="482DD81E9B544F92B3D0C8C9D32C8125"/>
  </w:style>
  <w:style w:type="paragraph" w:customStyle="1" w:styleId="C1827E4E95A8491E88A9FD3451027CF3">
    <w:name w:val="C1827E4E95A8491E88A9FD3451027CF3"/>
  </w:style>
  <w:style w:type="paragraph" w:customStyle="1" w:styleId="1E02F43896074D03B42FE705C242B42F">
    <w:name w:val="1E02F43896074D03B42FE705C242B42F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88E56815F08846E8A12B0A28E73EE533">
    <w:name w:val="88E56815F08846E8A12B0A28E73EE533"/>
  </w:style>
  <w:style w:type="paragraph" w:customStyle="1" w:styleId="2745438E22B04FAFB71D394BA7969058">
    <w:name w:val="2745438E22B04FAFB71D394BA7969058"/>
  </w:style>
  <w:style w:type="paragraph" w:customStyle="1" w:styleId="19DCB28E72B24CADAF0F7595C595AB3A">
    <w:name w:val="19DCB28E72B24CADAF0F7595C595AB3A"/>
  </w:style>
  <w:style w:type="paragraph" w:customStyle="1" w:styleId="24035AEDAB0D45198009EE112F393AA8">
    <w:name w:val="24035AEDAB0D45198009EE112F393AA8"/>
  </w:style>
  <w:style w:type="paragraph" w:customStyle="1" w:styleId="06E884736E8441AEA3949C5D547F8C3F">
    <w:name w:val="06E884736E8441AEA3949C5D547F8C3F"/>
  </w:style>
  <w:style w:type="paragraph" w:customStyle="1" w:styleId="F5ED93D0E1184F4BA81C13487487F6CF">
    <w:name w:val="F5ED93D0E1184F4BA81C13487487F6CF"/>
  </w:style>
  <w:style w:type="paragraph" w:customStyle="1" w:styleId="7605399E799542218F71D0C336DDC78F">
    <w:name w:val="7605399E799542218F71D0C336DDC78F"/>
  </w:style>
  <w:style w:type="paragraph" w:customStyle="1" w:styleId="F9965D8498FC48C08DE68524C23D4169">
    <w:name w:val="F9965D8498FC48C08DE68524C23D4169"/>
  </w:style>
  <w:style w:type="paragraph" w:customStyle="1" w:styleId="DB5EBF384ED749FCA27EC28F91937C1D">
    <w:name w:val="DB5EBF384ED749FCA27EC28F91937C1D"/>
  </w:style>
  <w:style w:type="paragraph" w:customStyle="1" w:styleId="CA5C9356C6B34F8797FEDC13418F7B40">
    <w:name w:val="CA5C9356C6B34F8797FEDC13418F7B40"/>
  </w:style>
  <w:style w:type="paragraph" w:customStyle="1" w:styleId="03E402D820E844F9A1F59E2B01770602">
    <w:name w:val="03E402D820E844F9A1F59E2B01770602"/>
  </w:style>
  <w:style w:type="paragraph" w:customStyle="1" w:styleId="03D72135D367489D8E81F33A2132778E">
    <w:name w:val="03D72135D367489D8E81F33A2132778E"/>
  </w:style>
  <w:style w:type="paragraph" w:customStyle="1" w:styleId="04F43A48C89C45D08CB6B8541E44ADFD">
    <w:name w:val="04F43A48C89C45D08CB6B8541E44ADFD"/>
  </w:style>
  <w:style w:type="paragraph" w:customStyle="1" w:styleId="58CC2212B4E948F3A7EF9C78376AFE36">
    <w:name w:val="58CC2212B4E948F3A7EF9C78376AFE36"/>
  </w:style>
  <w:style w:type="paragraph" w:customStyle="1" w:styleId="9DCBEBF9587D489D9FEBFE5E30779CC5">
    <w:name w:val="9DCBEBF9587D489D9FEBFE5E30779CC5"/>
  </w:style>
  <w:style w:type="paragraph" w:customStyle="1" w:styleId="A07E0C9824D04433B64788131836B853">
    <w:name w:val="A07E0C9824D04433B64788131836B853"/>
  </w:style>
  <w:style w:type="paragraph" w:customStyle="1" w:styleId="099C79A9A6AA48C78DE193DCC05357E9">
    <w:name w:val="099C79A9A6AA48C78DE193DCC05357E9"/>
  </w:style>
  <w:style w:type="paragraph" w:customStyle="1" w:styleId="E470E15461B048C893E05D2DCBF282FC">
    <w:name w:val="E470E15461B048C893E05D2DCBF282FC"/>
  </w:style>
  <w:style w:type="paragraph" w:customStyle="1" w:styleId="0B5EA709A56744FFAD4B0A5B2464548C">
    <w:name w:val="0B5EA709A56744FFAD4B0A5B2464548C"/>
  </w:style>
  <w:style w:type="paragraph" w:customStyle="1" w:styleId="24E18B857502469BBAE75CA18F4F58BD">
    <w:name w:val="24E18B857502469BBAE75CA18F4F58BD"/>
  </w:style>
  <w:style w:type="paragraph" w:customStyle="1" w:styleId="418B973BD505463886D7F957A49B9F3E">
    <w:name w:val="418B973BD505463886D7F957A49B9F3E"/>
  </w:style>
  <w:style w:type="paragraph" w:customStyle="1" w:styleId="92D9B80BB23549B29F55D9AE62CA774C">
    <w:name w:val="92D9B80BB23549B29F55D9AE62CA774C"/>
  </w:style>
  <w:style w:type="paragraph" w:customStyle="1" w:styleId="2958B5B368DF423393CCEA59633E764C">
    <w:name w:val="2958B5B368DF423393CCEA59633E764C"/>
  </w:style>
  <w:style w:type="paragraph" w:customStyle="1" w:styleId="1EF50DEE4D8B4C77848BF8A8F74F374B">
    <w:name w:val="1EF50DEE4D8B4C77848BF8A8F74F374B"/>
  </w:style>
  <w:style w:type="paragraph" w:customStyle="1" w:styleId="974C78B7C30547FBB9CC64C802258366">
    <w:name w:val="974C78B7C30547FBB9CC64C802258366"/>
  </w:style>
  <w:style w:type="paragraph" w:customStyle="1" w:styleId="05CA8F7366B846C3AA0E8B5CA2E88783">
    <w:name w:val="05CA8F7366B846C3AA0E8B5CA2E88783"/>
  </w:style>
  <w:style w:type="paragraph" w:customStyle="1" w:styleId="CDC36AD4A1974FE49A18F61949D40FC6">
    <w:name w:val="CDC36AD4A1974FE49A18F61949D40FC6"/>
  </w:style>
  <w:style w:type="paragraph" w:customStyle="1" w:styleId="80195740B1394277838572ABCF51BA5B">
    <w:name w:val="80195740B1394277838572ABCF51BA5B"/>
  </w:style>
  <w:style w:type="paragraph" w:customStyle="1" w:styleId="1F7CE492E62C4269B5DE28069E75DB80">
    <w:name w:val="1F7CE492E62C4269B5DE28069E75DB80"/>
  </w:style>
  <w:style w:type="paragraph" w:customStyle="1" w:styleId="387F7FD2EBF3410086197843A0E34F47">
    <w:name w:val="387F7FD2EBF3410086197843A0E34F47"/>
  </w:style>
  <w:style w:type="paragraph" w:customStyle="1" w:styleId="2C44DC3FC0354F83945E3F24212F8753">
    <w:name w:val="2C44DC3FC0354F83945E3F24212F8753"/>
  </w:style>
  <w:style w:type="paragraph" w:customStyle="1" w:styleId="269211754BC04121BD4E8E7CED9BA9AC">
    <w:name w:val="269211754BC04121BD4E8E7CED9BA9AC"/>
  </w:style>
  <w:style w:type="paragraph" w:customStyle="1" w:styleId="E6AEAD6D001C40F3A13C55F2079311D0">
    <w:name w:val="E6AEAD6D001C40F3A13C55F2079311D0"/>
  </w:style>
  <w:style w:type="paragraph" w:customStyle="1" w:styleId="18F3DF4371324A8FA9999AFACFB83D70">
    <w:name w:val="18F3DF4371324A8FA9999AFACFB83D70"/>
  </w:style>
  <w:style w:type="paragraph" w:customStyle="1" w:styleId="620C479B49174ADE85419138DBE40BEF">
    <w:name w:val="620C479B49174ADE85419138DBE40BEF"/>
  </w:style>
  <w:style w:type="paragraph" w:customStyle="1" w:styleId="7DBFDC3B58DB4A099E6155F6139E4D40">
    <w:name w:val="7DBFDC3B58DB4A099E6155F6139E4D40"/>
  </w:style>
  <w:style w:type="paragraph" w:customStyle="1" w:styleId="6B9D5618351248BFA53D558D0CA9FC2F">
    <w:name w:val="6B9D5618351248BFA53D558D0CA9FC2F"/>
  </w:style>
  <w:style w:type="paragraph" w:customStyle="1" w:styleId="F616F623D1604E2AB002105D07721845">
    <w:name w:val="F616F623D1604E2AB002105D07721845"/>
  </w:style>
  <w:style w:type="paragraph" w:customStyle="1" w:styleId="5F8F68C000D04DA9BE1B767CE9D7E0FB">
    <w:name w:val="5F8F68C000D04DA9BE1B767CE9D7E0FB"/>
  </w:style>
  <w:style w:type="paragraph" w:customStyle="1" w:styleId="6F53DBAFF4434424AFB530051F984304">
    <w:name w:val="6F53DBAFF4434424AFB530051F984304"/>
  </w:style>
  <w:style w:type="paragraph" w:customStyle="1" w:styleId="ADA0621FC8044C849EA463D693C570BB">
    <w:name w:val="ADA0621FC8044C849EA463D693C570BB"/>
  </w:style>
  <w:style w:type="paragraph" w:customStyle="1" w:styleId="BFEEEAD82941477C9089A65D4BB07FA9">
    <w:name w:val="BFEEEAD82941477C9089A65D4BB07FA9"/>
  </w:style>
  <w:style w:type="paragraph" w:customStyle="1" w:styleId="35E859E35448488BBA8B289D34C63150">
    <w:name w:val="35E859E35448488BBA8B289D34C63150"/>
  </w:style>
  <w:style w:type="paragraph" w:customStyle="1" w:styleId="69EDAC5B3D0F4EC4BB97A23122D9166F">
    <w:name w:val="69EDAC5B3D0F4EC4BB97A23122D9166F"/>
  </w:style>
  <w:style w:type="paragraph" w:customStyle="1" w:styleId="B27A40FD2E2F4C56AEB433ECBEC33ED7">
    <w:name w:val="B27A40FD2E2F4C56AEB433ECBEC33ED7"/>
  </w:style>
  <w:style w:type="paragraph" w:customStyle="1" w:styleId="37DB4A0DED034E4C8C03D12DFEDE11E4">
    <w:name w:val="37DB4A0DED034E4C8C03D12DFEDE11E4"/>
  </w:style>
  <w:style w:type="paragraph" w:customStyle="1" w:styleId="FF475485A15E4B69ABFBEAC1DDA5352D">
    <w:name w:val="FF475485A15E4B69ABFBEAC1DDA5352D"/>
  </w:style>
  <w:style w:type="paragraph" w:customStyle="1" w:styleId="399553A5B532421984D302A66566D087">
    <w:name w:val="399553A5B532421984D302A66566D087"/>
  </w:style>
  <w:style w:type="paragraph" w:customStyle="1" w:styleId="433FF78C9E3A453B93149272ADE4337E">
    <w:name w:val="433FF78C9E3A453B93149272ADE4337E"/>
  </w:style>
  <w:style w:type="paragraph" w:customStyle="1" w:styleId="93F84B2ECBAA40FB9BB8320F778357CC">
    <w:name w:val="93F84B2ECBAA40FB9BB8320F778357CC"/>
  </w:style>
  <w:style w:type="paragraph" w:customStyle="1" w:styleId="2D375C4D286640BE82D56E517A461508">
    <w:name w:val="2D375C4D286640BE82D56E517A461508"/>
  </w:style>
  <w:style w:type="paragraph" w:customStyle="1" w:styleId="01BD516FD3884FA391E215623B1B75CF">
    <w:name w:val="01BD516FD3884FA391E215623B1B75CF"/>
  </w:style>
  <w:style w:type="paragraph" w:customStyle="1" w:styleId="6EC035120D4F4A2CA6BF62ADF89554CC">
    <w:name w:val="6EC035120D4F4A2CA6BF62ADF89554CC"/>
  </w:style>
  <w:style w:type="paragraph" w:customStyle="1" w:styleId="D844E5B20D924D5C8474048250FAA82E">
    <w:name w:val="D844E5B20D924D5C8474048250FAA82E"/>
  </w:style>
  <w:style w:type="paragraph" w:customStyle="1" w:styleId="FD7F897C9F824AB190680A5B88B85D6C">
    <w:name w:val="FD7F897C9F824AB190680A5B88B85D6C"/>
  </w:style>
  <w:style w:type="paragraph" w:customStyle="1" w:styleId="629B0D27BE464DF7A8053E398A7878EA">
    <w:name w:val="629B0D27BE464DF7A8053E398A7878EA"/>
  </w:style>
  <w:style w:type="paragraph" w:customStyle="1" w:styleId="048D4396A177408BA65E4E2CA23D4D29">
    <w:name w:val="048D4396A177408BA65E4E2CA23D4D29"/>
  </w:style>
  <w:style w:type="paragraph" w:customStyle="1" w:styleId="360EB71055994DD39926418032A9C8A2">
    <w:name w:val="360EB71055994DD39926418032A9C8A2"/>
  </w:style>
  <w:style w:type="paragraph" w:customStyle="1" w:styleId="3943A7F9350E4649ACA2353786D5AE33">
    <w:name w:val="3943A7F9350E4649ACA2353786D5AE33"/>
  </w:style>
  <w:style w:type="paragraph" w:customStyle="1" w:styleId="04009C568F894BC9BF89360BAB646BD7">
    <w:name w:val="04009C568F894BC9BF89360BAB646BD7"/>
  </w:style>
  <w:style w:type="paragraph" w:customStyle="1" w:styleId="6FCE80FC00C74EB9BA26235F52826180">
    <w:name w:val="6FCE80FC00C74EB9BA26235F52826180"/>
  </w:style>
  <w:style w:type="paragraph" w:customStyle="1" w:styleId="0D075B98A4134DD587BD19B39E3E309C">
    <w:name w:val="0D075B98A4134DD587BD19B39E3E309C"/>
  </w:style>
  <w:style w:type="paragraph" w:customStyle="1" w:styleId="69550F161CE54C5F8A1165BB9E51C1FC">
    <w:name w:val="69550F161CE54C5F8A1165BB9E51C1FC"/>
    <w:rsid w:val="005053BB"/>
  </w:style>
  <w:style w:type="paragraph" w:customStyle="1" w:styleId="5A63D957153E48E7B0F64298D06641E9">
    <w:name w:val="5A63D957153E48E7B0F64298D06641E9"/>
    <w:rsid w:val="009262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Khoa học tự nhiện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30B926-B366-41A7-802D-19C9B051C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tf03992044.dotx</Template>
  <TotalTime>0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Team rampage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</dc:creator>
  <cp:keywords>TEAM RAMPAGE</cp:keywords>
  <dc:description>Hoàng đắc</dc:description>
  <cp:lastModifiedBy>Nguyen Dac</cp:lastModifiedBy>
  <cp:revision>5</cp:revision>
  <dcterms:created xsi:type="dcterms:W3CDTF">2018-11-21T15:11:00Z</dcterms:created>
  <dcterms:modified xsi:type="dcterms:W3CDTF">2018-11-21T15:23:00Z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