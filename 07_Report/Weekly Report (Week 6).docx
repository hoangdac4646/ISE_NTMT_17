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CDF0" w14:textId="787BB80E" w:rsidR="00E279B8" w:rsidRPr="000420BB" w:rsidRDefault="00610F80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Weekly</w:t>
      </w:r>
      <w:r w:rsidR="009362E0">
        <w:rPr>
          <w:rFonts w:ascii="Segoe UI" w:hAnsi="Segoe UI" w:cs="Segoe UI"/>
        </w:rPr>
        <w:t xml:space="preserve"> </w:t>
      </w:r>
      <w:r w:rsidR="00D17EE0" w:rsidRPr="000420BB">
        <w:rPr>
          <w:rFonts w:ascii="Segoe UI" w:hAnsi="Segoe UI" w:cs="Segoe UI"/>
        </w:rPr>
        <w:t>Report</w:t>
      </w:r>
      <w:r>
        <w:rPr>
          <w:rFonts w:ascii="Segoe UI" w:hAnsi="Segoe UI" w:cs="Segoe UI"/>
        </w:rPr>
        <w:t xml:space="preserve"> (Week </w:t>
      </w:r>
      <w:r w:rsidR="004601A8">
        <w:rPr>
          <w:rFonts w:ascii="Segoe UI" w:hAnsi="Segoe UI" w:cs="Segoe UI"/>
        </w:rPr>
        <w:t>6</w:t>
      </w:r>
      <w:r>
        <w:rPr>
          <w:rFonts w:ascii="Segoe UI" w:hAnsi="Segoe UI" w:cs="Segoe UI"/>
        </w:rPr>
        <w:t>)</w:t>
      </w:r>
      <w:r w:rsidR="00FB47BE">
        <w:rPr>
          <w:rFonts w:ascii="Segoe UI" w:hAnsi="Segoe UI" w:cs="Segoe UI"/>
        </w:rPr>
        <w:drawing>
          <wp:inline distT="0" distB="0" distL="0" distR="0" wp14:anchorId="21825F30" wp14:editId="218A6ECF">
            <wp:extent cx="2210463" cy="221046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92" cy="22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EE0" w:rsidRPr="000420BB">
        <w:rPr>
          <w:rFonts w:ascii="Segoe UI" w:hAnsi="Segoe UI" w:cs="Segoe UI"/>
        </w:rPr>
        <w:t xml:space="preserve">                  </w:t>
      </w:r>
    </w:p>
    <w:p w14:paraId="586F630D" w14:textId="7ED34E1E" w:rsidR="00E279B8" w:rsidRPr="000420BB" w:rsidRDefault="00365618" w:rsidP="00E279B8">
      <w:pPr>
        <w:pStyle w:val="Subtitle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 w:rsidRPr="000420BB">
            <w:rPr>
              <w:rFonts w:ascii="Segoe UI" w:hAnsi="Segoe UI" w:cs="Segoe UI"/>
            </w:rPr>
            <w:t>Presented by:</w:t>
          </w:r>
        </w:sdtContent>
      </w:sdt>
      <w:r w:rsidR="00E279B8" w:rsidRPr="000420BB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10F80">
            <w:rPr>
              <w:rFonts w:ascii="Segoe UI" w:hAnsi="Segoe UI" w:cs="Segoe UI"/>
            </w:rPr>
            <w:t>Hoàng đắc</w:t>
          </w:r>
        </w:sdtContent>
      </w:sdt>
    </w:p>
    <w:p w14:paraId="4437D505" w14:textId="77777777" w:rsidR="00E279B8" w:rsidRPr="000420BB" w:rsidRDefault="00365618" w:rsidP="00E279B8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Team rampage</w:t>
          </w:r>
        </w:sdtContent>
      </w:sdt>
    </w:p>
    <w:p w14:paraId="2CF3FEDA" w14:textId="77777777" w:rsidR="00D17EE0" w:rsidRPr="000420BB" w:rsidRDefault="00365618" w:rsidP="00603EF9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Khoa học tự nhiện</w:t>
          </w:r>
        </w:sdtContent>
      </w:sdt>
    </w:p>
    <w:p w14:paraId="78DBC0DA" w14:textId="4BE1AC52" w:rsidR="00907CBB" w:rsidRPr="00610F80" w:rsidRDefault="00365618" w:rsidP="00610F80">
      <w:pPr>
        <w:pStyle w:val="Heading1"/>
      </w:pPr>
      <w:sdt>
        <w:sdt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17EE0" w:rsidRPr="00610F80">
            <w:t>TEAM RAMPAGE</w:t>
          </w:r>
        </w:sdtContent>
      </w:sdt>
    </w:p>
    <w:p w14:paraId="296D9A8D" w14:textId="77777777" w:rsidR="00610F80" w:rsidRDefault="00610F80" w:rsidP="00610F80">
      <w:pPr>
        <w:pStyle w:val="Heading1"/>
      </w:pPr>
    </w:p>
    <w:p w14:paraId="2B9C94C4" w14:textId="419C6F7B" w:rsidR="00610F80" w:rsidRDefault="00610F80" w:rsidP="00610F80">
      <w:pPr>
        <w:pStyle w:val="Heading2"/>
      </w:pPr>
      <w:r>
        <w:t>Hoàn thành</w:t>
      </w:r>
    </w:p>
    <w:tbl>
      <w:tblPr>
        <w:tblStyle w:val="GridTable4-Accent2"/>
        <w:tblW w:w="4711" w:type="pct"/>
        <w:tblLook w:val="04A0" w:firstRow="1" w:lastRow="0" w:firstColumn="1" w:lastColumn="0" w:noHBand="0" w:noVBand="1"/>
        <w:tblDescription w:val="Team assignments table"/>
      </w:tblPr>
      <w:tblGrid>
        <w:gridCol w:w="2605"/>
        <w:gridCol w:w="1352"/>
        <w:gridCol w:w="1257"/>
        <w:gridCol w:w="1798"/>
        <w:gridCol w:w="1798"/>
      </w:tblGrid>
      <w:tr w:rsidR="002D59F2" w:rsidRPr="003763F2" w14:paraId="09F11666" w14:textId="2FEE37E2" w:rsidTr="00E93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8B662C2" w14:textId="77777777" w:rsidR="002D59F2" w:rsidRPr="003763F2" w:rsidRDefault="002D59F2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Công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1352" w:type="dxa"/>
          </w:tcPr>
          <w:p w14:paraId="77F76352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Phụ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trách</w:t>
            </w:r>
            <w:proofErr w:type="spellEnd"/>
          </w:p>
        </w:tc>
        <w:tc>
          <w:tcPr>
            <w:tcW w:w="1257" w:type="dxa"/>
          </w:tcPr>
          <w:p w14:paraId="6652A49B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bắt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đầu</w:t>
            </w:r>
            <w:proofErr w:type="spellEnd"/>
          </w:p>
        </w:tc>
        <w:tc>
          <w:tcPr>
            <w:tcW w:w="1798" w:type="dxa"/>
          </w:tcPr>
          <w:p w14:paraId="0B81B45D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Tổng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thực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hiện</w:t>
            </w:r>
            <w:proofErr w:type="spellEnd"/>
          </w:p>
        </w:tc>
        <w:tc>
          <w:tcPr>
            <w:tcW w:w="1798" w:type="dxa"/>
          </w:tcPr>
          <w:p w14:paraId="60E299C3" w14:textId="4120E25E" w:rsidR="002D59F2" w:rsidRPr="003763F2" w:rsidRDefault="002D59F2" w:rsidP="002D59F2">
            <w:pPr>
              <w:pStyle w:val="Tabl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  <w:tr w:rsidR="0056159D" w:rsidRPr="003763F2" w14:paraId="1E76E059" w14:textId="77777777" w:rsidTr="00E9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260EF57" w14:textId="4B00567A" w:rsidR="0056159D" w:rsidRPr="003763F2" w:rsidRDefault="0056159D" w:rsidP="0056159D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tra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tiến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độ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chất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lượng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giải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quyết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các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vấn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đề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sinh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tuần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r w:rsidR="00A40FF8">
              <w:rPr>
                <w:rFonts w:ascii="Segoe UI" w:hAnsi="Segoe UI" w:cs="Segoe UI"/>
                <w:b w:val="0"/>
              </w:rPr>
              <w:t>6</w:t>
            </w:r>
          </w:p>
        </w:tc>
        <w:tc>
          <w:tcPr>
            <w:tcW w:w="1352" w:type="dxa"/>
          </w:tcPr>
          <w:p w14:paraId="6BCACBB9" w14:textId="6CA2ECDA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</w:p>
        </w:tc>
        <w:tc>
          <w:tcPr>
            <w:tcW w:w="1257" w:type="dxa"/>
          </w:tcPr>
          <w:p w14:paraId="416569B8" w14:textId="1D67D0B4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 w:rsidR="00A40FF8">
              <w:rPr>
                <w:rFonts w:ascii="Segoe UI" w:hAnsi="Segoe UI" w:cs="Segoe UI"/>
              </w:rPr>
              <w:t>6</w:t>
            </w:r>
          </w:p>
          <w:p w14:paraId="5DF6605B" w14:textId="77777777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798" w:type="dxa"/>
          </w:tcPr>
          <w:p w14:paraId="4FDB6F7B" w14:textId="6A95A1DD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30509528" w14:textId="096F9C51" w:rsidR="0056159D" w:rsidRDefault="0056159D" w:rsidP="0056159D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720294" w:rsidRPr="003763F2" w14:paraId="2A871643" w14:textId="7031C4AC" w:rsidTr="00E93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F50CE4" w14:textId="3F34C1F8" w:rsidR="00720294" w:rsidRPr="003763F2" w:rsidRDefault="00720294" w:rsidP="00720294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Sửa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lỗi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R3, R5</w:t>
            </w:r>
          </w:p>
        </w:tc>
        <w:tc>
          <w:tcPr>
            <w:tcW w:w="1352" w:type="dxa"/>
          </w:tcPr>
          <w:p w14:paraId="53FC4564" w14:textId="7755096C" w:rsidR="00720294" w:rsidRPr="003763F2" w:rsidRDefault="00720294" w:rsidP="007202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1, Dev 2</w:t>
            </w:r>
          </w:p>
        </w:tc>
        <w:tc>
          <w:tcPr>
            <w:tcW w:w="1257" w:type="dxa"/>
          </w:tcPr>
          <w:p w14:paraId="44D12D66" w14:textId="76354B3C" w:rsidR="00720294" w:rsidRPr="003763F2" w:rsidRDefault="00720294" w:rsidP="007202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6</w:t>
            </w:r>
          </w:p>
        </w:tc>
        <w:tc>
          <w:tcPr>
            <w:tcW w:w="1798" w:type="dxa"/>
          </w:tcPr>
          <w:p w14:paraId="27C77959" w14:textId="4EB94B94" w:rsidR="00720294" w:rsidRPr="003763F2" w:rsidRDefault="00720294" w:rsidP="007202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4052FDD5" w14:textId="7C3555B0" w:rsidR="00720294" w:rsidRPr="003763F2" w:rsidRDefault="00720294" w:rsidP="007202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720294" w:rsidRPr="003763F2" w14:paraId="54524230" w14:textId="4AE0BE41" w:rsidTr="00E9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B6DD465" w14:textId="39E803CF" w:rsidR="00720294" w:rsidRPr="003763F2" w:rsidRDefault="00720294" w:rsidP="00720294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thử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R3, R5</w:t>
            </w:r>
          </w:p>
        </w:tc>
        <w:tc>
          <w:tcPr>
            <w:tcW w:w="1352" w:type="dxa"/>
          </w:tcPr>
          <w:p w14:paraId="5F79E82D" w14:textId="7C59E537" w:rsidR="00720294" w:rsidRPr="003763F2" w:rsidRDefault="00720294" w:rsidP="0072029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</w:t>
            </w:r>
          </w:p>
        </w:tc>
        <w:tc>
          <w:tcPr>
            <w:tcW w:w="1257" w:type="dxa"/>
          </w:tcPr>
          <w:p w14:paraId="242FAC5C" w14:textId="726649AF" w:rsidR="00720294" w:rsidRPr="003763F2" w:rsidRDefault="00720294" w:rsidP="0072029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6</w:t>
            </w:r>
          </w:p>
        </w:tc>
        <w:tc>
          <w:tcPr>
            <w:tcW w:w="1798" w:type="dxa"/>
          </w:tcPr>
          <w:p w14:paraId="53F40AE1" w14:textId="1617E102" w:rsidR="00720294" w:rsidRPr="003763F2" w:rsidRDefault="00720294" w:rsidP="0072029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2AEF9057" w14:textId="4E372388" w:rsidR="00720294" w:rsidRPr="003763F2" w:rsidRDefault="00720294" w:rsidP="0072029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C87B1A8" w14:textId="21CF69BB" w:rsidR="00610F80" w:rsidRDefault="00610F80" w:rsidP="00610F80"/>
    <w:p w14:paraId="2D17E634" w14:textId="027A06C5" w:rsidR="00610F80" w:rsidRDefault="00610F80" w:rsidP="00610F80">
      <w:pPr>
        <w:pStyle w:val="Heading2"/>
      </w:pPr>
      <w:r>
        <w:t>Vấn đề phát sinh</w:t>
      </w:r>
    </w:p>
    <w:tbl>
      <w:tblPr>
        <w:tblStyle w:val="GridTable4-Accent2"/>
        <w:tblW w:w="4714" w:type="pct"/>
        <w:tblLook w:val="04A0" w:firstRow="1" w:lastRow="0" w:firstColumn="1" w:lastColumn="0" w:noHBand="0" w:noVBand="1"/>
        <w:tblDescription w:val="Team assignments table"/>
      </w:tblPr>
      <w:tblGrid>
        <w:gridCol w:w="3505"/>
        <w:gridCol w:w="2520"/>
        <w:gridCol w:w="2790"/>
      </w:tblGrid>
      <w:tr w:rsidR="00232D65" w:rsidRPr="003763F2" w14:paraId="61704958" w14:textId="77777777" w:rsidTr="0023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9559AE3" w14:textId="279D12C5" w:rsidR="00232D65" w:rsidRPr="003763F2" w:rsidRDefault="00232D65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</w:p>
        </w:tc>
        <w:tc>
          <w:tcPr>
            <w:tcW w:w="2520" w:type="dxa"/>
          </w:tcPr>
          <w:p w14:paraId="1423E690" w14:textId="58AED5C8" w:rsidR="00232D65" w:rsidRPr="003763F2" w:rsidRDefault="00232D65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</w:p>
        </w:tc>
        <w:tc>
          <w:tcPr>
            <w:tcW w:w="2790" w:type="dxa"/>
          </w:tcPr>
          <w:p w14:paraId="4050CB99" w14:textId="47EA3E4F" w:rsidR="00232D65" w:rsidRPr="003763F2" w:rsidRDefault="00232D65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</w:p>
        </w:tc>
      </w:tr>
      <w:tr w:rsidR="00232D65" w:rsidRPr="003763F2" w14:paraId="77D806CD" w14:textId="77777777" w:rsidTr="0023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BBA9D0C" w14:textId="5B300BA3" w:rsidR="00232D65" w:rsidRPr="003763F2" w:rsidRDefault="00E936D5" w:rsidP="008F3223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sinh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lỗi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</w:t>
            </w:r>
            <w:r w:rsidR="002C3EF4">
              <w:rPr>
                <w:rFonts w:ascii="Segoe UI" w:hAnsi="Segoe UI" w:cs="Segoe UI"/>
                <w:b w:val="0"/>
              </w:rPr>
              <w:t>3</w:t>
            </w:r>
            <w:r>
              <w:rPr>
                <w:rFonts w:ascii="Segoe UI" w:hAnsi="Segoe UI" w:cs="Segoe UI"/>
                <w:b w:val="0"/>
              </w:rPr>
              <w:t>, R</w:t>
            </w:r>
            <w:r w:rsidR="002C3EF4">
              <w:rPr>
                <w:rFonts w:ascii="Segoe UI" w:hAnsi="Segoe UI" w:cs="Segoe UI"/>
                <w:b w:val="0"/>
              </w:rPr>
              <w:t>5</w:t>
            </w:r>
          </w:p>
        </w:tc>
        <w:tc>
          <w:tcPr>
            <w:tcW w:w="2520" w:type="dxa"/>
          </w:tcPr>
          <w:p w14:paraId="3127944D" w14:textId="63EE964E" w:rsidR="00232D65" w:rsidRPr="003763F2" w:rsidRDefault="002C3EF4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dừng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R4, R8, R6, R7,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R3, R5</w:t>
            </w:r>
            <w:r w:rsidR="007D1945">
              <w:rPr>
                <w:rFonts w:ascii="Segoe UI" w:hAnsi="Segoe UI" w:cs="Segoe UI"/>
              </w:rPr>
              <w:t xml:space="preserve">, </w:t>
            </w:r>
            <w:proofErr w:type="spellStart"/>
            <w:r w:rsidR="007D1945">
              <w:rPr>
                <w:rFonts w:ascii="Segoe UI" w:hAnsi="Segoe UI" w:cs="Segoe UI"/>
              </w:rPr>
              <w:t>tăng</w:t>
            </w:r>
            <w:proofErr w:type="spellEnd"/>
            <w:r w:rsidR="007D1945">
              <w:rPr>
                <w:rFonts w:ascii="Segoe UI" w:hAnsi="Segoe UI" w:cs="Segoe UI"/>
              </w:rPr>
              <w:t xml:space="preserve"> </w:t>
            </w:r>
            <w:proofErr w:type="spellStart"/>
            <w:r w:rsidR="007D1945">
              <w:rPr>
                <w:rFonts w:ascii="Segoe UI" w:hAnsi="Segoe UI" w:cs="Segoe UI"/>
              </w:rPr>
              <w:t>thời</w:t>
            </w:r>
            <w:proofErr w:type="spellEnd"/>
            <w:r w:rsidR="007D1945">
              <w:rPr>
                <w:rFonts w:ascii="Segoe UI" w:hAnsi="Segoe UI" w:cs="Segoe UI"/>
              </w:rPr>
              <w:t xml:space="preserve"> </w:t>
            </w:r>
            <w:proofErr w:type="spellStart"/>
            <w:r w:rsidR="007D1945">
              <w:rPr>
                <w:rFonts w:ascii="Segoe UI" w:hAnsi="Segoe UI" w:cs="Segoe UI"/>
              </w:rPr>
              <w:t>gian</w:t>
            </w:r>
            <w:proofErr w:type="spellEnd"/>
            <w:r w:rsidR="007D1945">
              <w:rPr>
                <w:rFonts w:ascii="Segoe UI" w:hAnsi="Segoe UI" w:cs="Segoe UI"/>
              </w:rPr>
              <w:t xml:space="preserve"> </w:t>
            </w:r>
            <w:proofErr w:type="spellStart"/>
            <w:r w:rsidR="007D1945">
              <w:rPr>
                <w:rFonts w:ascii="Segoe UI" w:hAnsi="Segoe UI" w:cs="Segoe UI"/>
              </w:rPr>
              <w:t>phát</w:t>
            </w:r>
            <w:proofErr w:type="spellEnd"/>
            <w:r w:rsidR="007D1945">
              <w:rPr>
                <w:rFonts w:ascii="Segoe UI" w:hAnsi="Segoe UI" w:cs="Segoe UI"/>
              </w:rPr>
              <w:t xml:space="preserve"> </w:t>
            </w:r>
            <w:proofErr w:type="spellStart"/>
            <w:r w:rsidR="007D1945">
              <w:rPr>
                <w:rFonts w:ascii="Segoe UI" w:hAnsi="Segoe UI" w:cs="Segoe UI"/>
              </w:rPr>
              <w:t>triển</w:t>
            </w:r>
            <w:proofErr w:type="spellEnd"/>
            <w:r w:rsidR="007D1945">
              <w:rPr>
                <w:rFonts w:ascii="Segoe UI" w:hAnsi="Segoe UI" w:cs="Segoe UI"/>
              </w:rPr>
              <w:t xml:space="preserve"> </w:t>
            </w:r>
            <w:proofErr w:type="spellStart"/>
            <w:r w:rsidR="007D1945">
              <w:rPr>
                <w:rFonts w:ascii="Segoe UI" w:hAnsi="Segoe UI" w:cs="Segoe UI"/>
              </w:rPr>
              <w:t>chức</w:t>
            </w:r>
            <w:proofErr w:type="spellEnd"/>
            <w:r w:rsidR="007D1945">
              <w:rPr>
                <w:rFonts w:ascii="Segoe UI" w:hAnsi="Segoe UI" w:cs="Segoe UI"/>
              </w:rPr>
              <w:t xml:space="preserve"> </w:t>
            </w:r>
            <w:proofErr w:type="spellStart"/>
            <w:r w:rsidR="007D1945">
              <w:rPr>
                <w:rFonts w:ascii="Segoe UI" w:hAnsi="Segoe UI" w:cs="Segoe UI"/>
              </w:rPr>
              <w:t>năng</w:t>
            </w:r>
            <w:proofErr w:type="spellEnd"/>
            <w:r w:rsidR="007D1945">
              <w:rPr>
                <w:rFonts w:ascii="Segoe UI" w:hAnsi="Segoe UI" w:cs="Segoe UI"/>
              </w:rPr>
              <w:t xml:space="preserve"> </w:t>
            </w:r>
            <w:r w:rsidR="007D1945">
              <w:rPr>
                <w:rFonts w:ascii="Segoe UI" w:hAnsi="Segoe UI" w:cs="Segoe UI"/>
              </w:rPr>
              <w:t>R4, R8, R6, R7</w:t>
            </w:r>
            <w:r w:rsidR="007D1945">
              <w:rPr>
                <w:rFonts w:ascii="Segoe UI" w:hAnsi="Segoe UI" w:cs="Segoe UI"/>
              </w:rPr>
              <w:t>.</w:t>
            </w:r>
            <w:bookmarkStart w:id="0" w:name="_GoBack"/>
            <w:bookmarkEnd w:id="0"/>
          </w:p>
        </w:tc>
        <w:tc>
          <w:tcPr>
            <w:tcW w:w="2790" w:type="dxa"/>
          </w:tcPr>
          <w:p w14:paraId="567117A0" w14:textId="1E3C34A0" w:rsidR="00232D65" w:rsidRPr="003763F2" w:rsidRDefault="00A40FF8" w:rsidP="009B498C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xong</w:t>
            </w:r>
            <w:proofErr w:type="spellEnd"/>
          </w:p>
        </w:tc>
      </w:tr>
    </w:tbl>
    <w:p w14:paraId="43930CBF" w14:textId="77777777" w:rsidR="009B498C" w:rsidRDefault="009B498C" w:rsidP="00945D30">
      <w:pPr>
        <w:pStyle w:val="Heading2"/>
        <w:ind w:left="0"/>
      </w:pPr>
    </w:p>
    <w:p w14:paraId="4A60F0B6" w14:textId="116A66CE" w:rsidR="00610F80" w:rsidRDefault="00610F80" w:rsidP="00610F80">
      <w:pPr>
        <w:pStyle w:val="Heading2"/>
      </w:pPr>
      <w:r>
        <w:t xml:space="preserve">Kế hoạch tuần </w:t>
      </w:r>
      <w:r w:rsidR="00A40FF8">
        <w:t>7</w:t>
      </w:r>
    </w:p>
    <w:tbl>
      <w:tblPr>
        <w:tblStyle w:val="GridTable4-Accent2"/>
        <w:tblW w:w="4714" w:type="pct"/>
        <w:tblLook w:val="04A0" w:firstRow="1" w:lastRow="0" w:firstColumn="1" w:lastColumn="0" w:noHBand="0" w:noVBand="1"/>
        <w:tblDescription w:val="Team assignments table"/>
      </w:tblPr>
      <w:tblGrid>
        <w:gridCol w:w="2695"/>
        <w:gridCol w:w="1260"/>
        <w:gridCol w:w="2250"/>
        <w:gridCol w:w="2610"/>
      </w:tblGrid>
      <w:tr w:rsidR="002D59F2" w:rsidRPr="003763F2" w14:paraId="5300C032" w14:textId="77777777" w:rsidTr="007D2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7B7A4C4" w14:textId="77777777" w:rsidR="002D59F2" w:rsidRPr="003763F2" w:rsidRDefault="002D59F2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Công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1260" w:type="dxa"/>
          </w:tcPr>
          <w:p w14:paraId="6B38C206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Phụ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trách</w:t>
            </w:r>
            <w:proofErr w:type="spellEnd"/>
          </w:p>
        </w:tc>
        <w:tc>
          <w:tcPr>
            <w:tcW w:w="2250" w:type="dxa"/>
          </w:tcPr>
          <w:p w14:paraId="7B7863AD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bắt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đầu</w:t>
            </w:r>
            <w:proofErr w:type="spellEnd"/>
          </w:p>
        </w:tc>
        <w:tc>
          <w:tcPr>
            <w:tcW w:w="2610" w:type="dxa"/>
          </w:tcPr>
          <w:p w14:paraId="5494DBA8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Tổng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thực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hiện</w:t>
            </w:r>
            <w:proofErr w:type="spellEnd"/>
          </w:p>
        </w:tc>
      </w:tr>
      <w:tr w:rsidR="005E35CD" w:rsidRPr="003763F2" w14:paraId="2A8DCE08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121BF96" w14:textId="452FAAAD" w:rsidR="005E35CD" w:rsidRDefault="005E35CD" w:rsidP="005E35CD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tra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tiến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độ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chất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lượng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giải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quyết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các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vấn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đề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sinh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 w:rsidR="007D2AF2">
              <w:rPr>
                <w:rFonts w:ascii="Segoe UI" w:hAnsi="Segoe UI" w:cs="Segoe UI"/>
                <w:b w:val="0"/>
              </w:rPr>
              <w:t>tuần</w:t>
            </w:r>
            <w:proofErr w:type="spellEnd"/>
            <w:r w:rsidR="007D2AF2">
              <w:rPr>
                <w:rFonts w:ascii="Segoe UI" w:hAnsi="Segoe UI" w:cs="Segoe UI"/>
                <w:b w:val="0"/>
              </w:rPr>
              <w:t xml:space="preserve"> </w:t>
            </w:r>
            <w:r w:rsidR="00A40FF8">
              <w:rPr>
                <w:rFonts w:ascii="Segoe UI" w:hAnsi="Segoe UI" w:cs="Segoe UI"/>
                <w:b w:val="0"/>
              </w:rPr>
              <w:t>7</w:t>
            </w:r>
          </w:p>
        </w:tc>
        <w:tc>
          <w:tcPr>
            <w:tcW w:w="1260" w:type="dxa"/>
          </w:tcPr>
          <w:p w14:paraId="56BF95FD" w14:textId="1653C8CB" w:rsidR="005E35CD" w:rsidRPr="003763F2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</w:p>
        </w:tc>
        <w:tc>
          <w:tcPr>
            <w:tcW w:w="2250" w:type="dxa"/>
          </w:tcPr>
          <w:p w14:paraId="0EE9E31B" w14:textId="6C809BF4" w:rsidR="005E35CD" w:rsidRPr="003763F2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 w:rsidR="00A40FF8">
              <w:rPr>
                <w:rFonts w:ascii="Segoe UI" w:hAnsi="Segoe UI" w:cs="Segoe UI"/>
              </w:rPr>
              <w:t>7</w:t>
            </w:r>
          </w:p>
        </w:tc>
        <w:tc>
          <w:tcPr>
            <w:tcW w:w="2610" w:type="dxa"/>
          </w:tcPr>
          <w:p w14:paraId="3DBA2E44" w14:textId="23E0516B" w:rsidR="005E35CD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A40FF8" w:rsidRPr="003763F2" w14:paraId="348867A2" w14:textId="77777777" w:rsidTr="007D2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9F04CF2" w14:textId="13089B7C" w:rsidR="00A40FF8" w:rsidRDefault="00A40FF8" w:rsidP="00A40FF8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R4, R8</w:t>
            </w:r>
          </w:p>
        </w:tc>
        <w:tc>
          <w:tcPr>
            <w:tcW w:w="1260" w:type="dxa"/>
          </w:tcPr>
          <w:p w14:paraId="42C4C0DF" w14:textId="4C419859" w:rsidR="00A40FF8" w:rsidRDefault="00A40FF8" w:rsidP="00A40F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1</w:t>
            </w:r>
          </w:p>
        </w:tc>
        <w:tc>
          <w:tcPr>
            <w:tcW w:w="2250" w:type="dxa"/>
          </w:tcPr>
          <w:p w14:paraId="11280681" w14:textId="0B7E76EF" w:rsidR="00A40FF8" w:rsidRDefault="00A40FF8" w:rsidP="00A40F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4</w:t>
            </w:r>
          </w:p>
        </w:tc>
        <w:tc>
          <w:tcPr>
            <w:tcW w:w="2610" w:type="dxa"/>
          </w:tcPr>
          <w:p w14:paraId="478E2E06" w14:textId="0DA5782F" w:rsidR="00A40FF8" w:rsidRDefault="00A40FF8" w:rsidP="00A40F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3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A40FF8" w:rsidRPr="003763F2" w14:paraId="09014719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5A2D2F8" w14:textId="56F1C815" w:rsidR="00A40FF8" w:rsidRDefault="00A40FF8" w:rsidP="00A40FF8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lastRenderedPageBreak/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R6, R7</w:t>
            </w:r>
          </w:p>
        </w:tc>
        <w:tc>
          <w:tcPr>
            <w:tcW w:w="1260" w:type="dxa"/>
          </w:tcPr>
          <w:p w14:paraId="32845EDE" w14:textId="1495A5D3" w:rsidR="00A40FF8" w:rsidRDefault="00A40FF8" w:rsidP="00A40FF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2</w:t>
            </w:r>
          </w:p>
        </w:tc>
        <w:tc>
          <w:tcPr>
            <w:tcW w:w="2250" w:type="dxa"/>
          </w:tcPr>
          <w:p w14:paraId="1B383E45" w14:textId="4C073B1C" w:rsidR="00A40FF8" w:rsidRDefault="00A40FF8" w:rsidP="00A40FF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4</w:t>
            </w:r>
          </w:p>
        </w:tc>
        <w:tc>
          <w:tcPr>
            <w:tcW w:w="2610" w:type="dxa"/>
          </w:tcPr>
          <w:p w14:paraId="57B9ABD1" w14:textId="4C73887F" w:rsidR="00A40FF8" w:rsidRDefault="00A40FF8" w:rsidP="00A40FF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3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A40FF8" w:rsidRPr="003763F2" w14:paraId="6C7CD0E4" w14:textId="77777777" w:rsidTr="007D2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5E4C7D0" w14:textId="319412A8" w:rsidR="00A40FF8" w:rsidRDefault="00A40FF8" w:rsidP="00A40FF8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thử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R4, R6, R7, R8</w:t>
            </w:r>
          </w:p>
        </w:tc>
        <w:tc>
          <w:tcPr>
            <w:tcW w:w="1260" w:type="dxa"/>
          </w:tcPr>
          <w:p w14:paraId="34D23CEC" w14:textId="189C94D8" w:rsidR="00A40FF8" w:rsidRDefault="00A40FF8" w:rsidP="00A40F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</w:t>
            </w:r>
          </w:p>
        </w:tc>
        <w:tc>
          <w:tcPr>
            <w:tcW w:w="2250" w:type="dxa"/>
          </w:tcPr>
          <w:p w14:paraId="0077F2B8" w14:textId="4A06E5D4" w:rsidR="00A40FF8" w:rsidRDefault="00A40FF8" w:rsidP="00A40F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5</w:t>
            </w:r>
          </w:p>
        </w:tc>
        <w:tc>
          <w:tcPr>
            <w:tcW w:w="2610" w:type="dxa"/>
          </w:tcPr>
          <w:p w14:paraId="14A72D2D" w14:textId="3BF92636" w:rsidR="00A40FF8" w:rsidRDefault="00A40FF8" w:rsidP="00A40F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2.5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</w:tr>
    </w:tbl>
    <w:p w14:paraId="3C772392" w14:textId="77777777" w:rsidR="00610F80" w:rsidRPr="00610F80" w:rsidRDefault="00610F80" w:rsidP="00610F80"/>
    <w:p w14:paraId="39F3B184" w14:textId="77777777" w:rsidR="00610F80" w:rsidRPr="00610F80" w:rsidRDefault="00610F80" w:rsidP="00610F80"/>
    <w:sectPr w:rsidR="00610F80" w:rsidRPr="00610F80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17604" w14:textId="77777777" w:rsidR="00365618" w:rsidRDefault="00365618">
      <w:r>
        <w:separator/>
      </w:r>
    </w:p>
    <w:p w14:paraId="7B4975EE" w14:textId="77777777" w:rsidR="00365618" w:rsidRDefault="00365618"/>
  </w:endnote>
  <w:endnote w:type="continuationSeparator" w:id="0">
    <w:p w14:paraId="05DF0460" w14:textId="77777777" w:rsidR="00365618" w:rsidRDefault="00365618">
      <w:r>
        <w:continuationSeparator/>
      </w:r>
    </w:p>
    <w:p w14:paraId="57B77D16" w14:textId="77777777" w:rsidR="00365618" w:rsidRDefault="003656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57F54B0C" w14:textId="77777777" w:rsidTr="00B87079">
      <w:tc>
        <w:tcPr>
          <w:tcW w:w="750" w:type="pct"/>
        </w:tcPr>
        <w:p w14:paraId="4F1C7093" w14:textId="77777777" w:rsidR="00907CBB" w:rsidRDefault="00907CBB">
          <w:pPr>
            <w:pStyle w:val="Footer"/>
          </w:pPr>
        </w:p>
      </w:tc>
      <w:tc>
        <w:tcPr>
          <w:tcW w:w="3500" w:type="pct"/>
        </w:tcPr>
        <w:p w14:paraId="1117A15B" w14:textId="77777777" w:rsidR="00907CBB" w:rsidRDefault="00365618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14:paraId="5295CD64" w14:textId="77777777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14:paraId="784CDD67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149DA" w14:textId="77777777" w:rsidR="00365618" w:rsidRDefault="00365618">
      <w:r>
        <w:separator/>
      </w:r>
    </w:p>
    <w:p w14:paraId="1CEAFBE0" w14:textId="77777777" w:rsidR="00365618" w:rsidRDefault="00365618"/>
  </w:footnote>
  <w:footnote w:type="continuationSeparator" w:id="0">
    <w:p w14:paraId="5082E59B" w14:textId="77777777" w:rsidR="00365618" w:rsidRDefault="00365618">
      <w:r>
        <w:continuationSeparator/>
      </w:r>
    </w:p>
    <w:p w14:paraId="48AF3F74" w14:textId="77777777" w:rsidR="00365618" w:rsidRDefault="003656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278E" w14:textId="77777777" w:rsidR="00D17EE0" w:rsidRDefault="00D17EE0" w:rsidP="00D17EE0">
    <w:pPr>
      <w:pStyle w:val="Header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2470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950B5C" wp14:editId="29E178E7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C010E"/>
    <w:multiLevelType w:val="hybridMultilevel"/>
    <w:tmpl w:val="0986A25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AFE56AA"/>
    <w:multiLevelType w:val="hybridMultilevel"/>
    <w:tmpl w:val="FDAA0A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13A6DF6"/>
    <w:multiLevelType w:val="hybridMultilevel"/>
    <w:tmpl w:val="7C008A7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F0054C7"/>
    <w:multiLevelType w:val="hybridMultilevel"/>
    <w:tmpl w:val="713C69D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5"/>
  </w:num>
  <w:num w:numId="14">
    <w:abstractNumId w:val="11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420BB"/>
    <w:rsid w:val="00067E02"/>
    <w:rsid w:val="00095274"/>
    <w:rsid w:val="00107CB6"/>
    <w:rsid w:val="0013333F"/>
    <w:rsid w:val="00193898"/>
    <w:rsid w:val="001E6298"/>
    <w:rsid w:val="00232D65"/>
    <w:rsid w:val="0025288C"/>
    <w:rsid w:val="002B21AE"/>
    <w:rsid w:val="002C3EF4"/>
    <w:rsid w:val="002D2438"/>
    <w:rsid w:val="002D59F2"/>
    <w:rsid w:val="002E2AE0"/>
    <w:rsid w:val="00312DD5"/>
    <w:rsid w:val="0033593E"/>
    <w:rsid w:val="00365618"/>
    <w:rsid w:val="0036765C"/>
    <w:rsid w:val="00373A76"/>
    <w:rsid w:val="00392159"/>
    <w:rsid w:val="00447A67"/>
    <w:rsid w:val="004534A5"/>
    <w:rsid w:val="004566FA"/>
    <w:rsid w:val="004601A8"/>
    <w:rsid w:val="00463CBB"/>
    <w:rsid w:val="00495232"/>
    <w:rsid w:val="004A4EC4"/>
    <w:rsid w:val="00513241"/>
    <w:rsid w:val="005331CA"/>
    <w:rsid w:val="005504AE"/>
    <w:rsid w:val="00560F07"/>
    <w:rsid w:val="0056159D"/>
    <w:rsid w:val="005E35CD"/>
    <w:rsid w:val="00603EF9"/>
    <w:rsid w:val="00610F80"/>
    <w:rsid w:val="00645ECE"/>
    <w:rsid w:val="00660B21"/>
    <w:rsid w:val="00694CA2"/>
    <w:rsid w:val="006B66A5"/>
    <w:rsid w:val="00714CE5"/>
    <w:rsid w:val="00720294"/>
    <w:rsid w:val="00736E05"/>
    <w:rsid w:val="00745754"/>
    <w:rsid w:val="007960BF"/>
    <w:rsid w:val="007D1945"/>
    <w:rsid w:val="007D2AF2"/>
    <w:rsid w:val="007D4429"/>
    <w:rsid w:val="00822A8D"/>
    <w:rsid w:val="00831731"/>
    <w:rsid w:val="00852FE0"/>
    <w:rsid w:val="00874542"/>
    <w:rsid w:val="00881F57"/>
    <w:rsid w:val="008F27A0"/>
    <w:rsid w:val="00907CBB"/>
    <w:rsid w:val="00913AE4"/>
    <w:rsid w:val="00932B6C"/>
    <w:rsid w:val="009362E0"/>
    <w:rsid w:val="00945D30"/>
    <w:rsid w:val="00976A9B"/>
    <w:rsid w:val="0099384F"/>
    <w:rsid w:val="009A32A1"/>
    <w:rsid w:val="009B498C"/>
    <w:rsid w:val="00A15074"/>
    <w:rsid w:val="00A40FF8"/>
    <w:rsid w:val="00A65C9C"/>
    <w:rsid w:val="00A72CC5"/>
    <w:rsid w:val="00AB6AE2"/>
    <w:rsid w:val="00B55F12"/>
    <w:rsid w:val="00B84696"/>
    <w:rsid w:val="00B87079"/>
    <w:rsid w:val="00C11916"/>
    <w:rsid w:val="00C41938"/>
    <w:rsid w:val="00C64B77"/>
    <w:rsid w:val="00C749FB"/>
    <w:rsid w:val="00CB5473"/>
    <w:rsid w:val="00CC328C"/>
    <w:rsid w:val="00CE76C1"/>
    <w:rsid w:val="00D17EE0"/>
    <w:rsid w:val="00D5333D"/>
    <w:rsid w:val="00D6116A"/>
    <w:rsid w:val="00DA0B66"/>
    <w:rsid w:val="00E279B8"/>
    <w:rsid w:val="00E756E6"/>
    <w:rsid w:val="00E936D5"/>
    <w:rsid w:val="00EA05B8"/>
    <w:rsid w:val="00EA1D82"/>
    <w:rsid w:val="00EB203B"/>
    <w:rsid w:val="00F54258"/>
    <w:rsid w:val="00F955AE"/>
    <w:rsid w:val="00FB47BE"/>
    <w:rsid w:val="00FC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116D5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GridTable5Dark-Accent2">
    <w:name w:val="Grid Table 5 Dark Accent 2"/>
    <w:basedOn w:val="TableNormal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3-Accent6">
    <w:name w:val="Grid Table 3 Accent 6"/>
    <w:basedOn w:val="TableNormal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ListTable2">
    <w:name w:val="List Table 2"/>
    <w:basedOn w:val="TableNormal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4">
    <w:name w:val="List Table 1 Light Accent 4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-Accent6">
    <w:name w:val="Colorful Grid Accent 6"/>
    <w:basedOn w:val="TableNormal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ListParagraph">
    <w:name w:val="List Paragraph"/>
    <w:basedOn w:val="Normal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8D4A2B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8D4A2B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8D4A2B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8D4A2B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8D4A2B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8D4A2B" w:rsidRDefault="006A16D2">
          <w:pPr>
            <w:pStyle w:val="399553A5B532421984D302A66566D08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16F13"/>
    <w:rsid w:val="000B2BD9"/>
    <w:rsid w:val="00376072"/>
    <w:rsid w:val="0046728A"/>
    <w:rsid w:val="005053BB"/>
    <w:rsid w:val="005E60ED"/>
    <w:rsid w:val="006A16D2"/>
    <w:rsid w:val="007B3A9F"/>
    <w:rsid w:val="007C31B7"/>
    <w:rsid w:val="00840359"/>
    <w:rsid w:val="008D4A2B"/>
    <w:rsid w:val="00926242"/>
    <w:rsid w:val="00B264DB"/>
    <w:rsid w:val="00C65D75"/>
    <w:rsid w:val="00C80437"/>
    <w:rsid w:val="00FD7E6A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  <w:style w:type="paragraph" w:customStyle="1" w:styleId="5A63D957153E48E7B0F64298D06641E9">
    <w:name w:val="5A63D957153E48E7B0F64298D06641E9"/>
    <w:rsid w:val="00926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546D7C-8A9F-48A7-B04E-9CC3704E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2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Hoàng đắc</dc:description>
  <cp:lastModifiedBy>Nguyen Dac</cp:lastModifiedBy>
  <cp:revision>4</cp:revision>
  <dcterms:created xsi:type="dcterms:W3CDTF">2018-11-21T15:14:00Z</dcterms:created>
  <dcterms:modified xsi:type="dcterms:W3CDTF">2018-11-21T15:23:00Z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