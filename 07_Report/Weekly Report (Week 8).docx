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ECDF0" w14:textId="5B19E804" w:rsidR="00E279B8" w:rsidRPr="000420BB" w:rsidRDefault="00610F80" w:rsidP="00D17EE0">
      <w:pPr>
        <w:pStyle w:val="Logo"/>
        <w:tabs>
          <w:tab w:val="left" w:pos="6282"/>
        </w:tabs>
        <w:ind w:left="0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Weekly</w:t>
      </w:r>
      <w:r w:rsidR="009362E0">
        <w:rPr>
          <w:rFonts w:ascii="Segoe UI" w:hAnsi="Segoe UI" w:cs="Segoe UI"/>
        </w:rPr>
        <w:t xml:space="preserve"> </w:t>
      </w:r>
      <w:r w:rsidR="00D17EE0" w:rsidRPr="000420BB">
        <w:rPr>
          <w:rFonts w:ascii="Segoe UI" w:hAnsi="Segoe UI" w:cs="Segoe UI"/>
        </w:rPr>
        <w:t>Report</w:t>
      </w:r>
      <w:r>
        <w:rPr>
          <w:rFonts w:ascii="Segoe UI" w:hAnsi="Segoe UI" w:cs="Segoe UI"/>
        </w:rPr>
        <w:t xml:space="preserve"> (Week </w:t>
      </w:r>
      <w:r w:rsidR="007C3A71">
        <w:rPr>
          <w:rFonts w:ascii="Segoe UI" w:hAnsi="Segoe UI" w:cs="Segoe UI"/>
        </w:rPr>
        <w:t>8</w:t>
      </w:r>
      <w:r>
        <w:rPr>
          <w:rFonts w:ascii="Segoe UI" w:hAnsi="Segoe UI" w:cs="Segoe UI"/>
        </w:rPr>
        <w:t>)</w:t>
      </w:r>
      <w:r w:rsidR="00FB47BE">
        <w:rPr>
          <w:rFonts w:ascii="Segoe UI" w:hAnsi="Segoe UI" w:cs="Segoe UI"/>
        </w:rPr>
        <w:drawing>
          <wp:inline distT="0" distB="0" distL="0" distR="0" wp14:anchorId="21825F30" wp14:editId="218A6ECF">
            <wp:extent cx="2210463" cy="2210463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692" cy="222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7EE0" w:rsidRPr="000420BB">
        <w:rPr>
          <w:rFonts w:ascii="Segoe UI" w:hAnsi="Segoe UI" w:cs="Segoe UI"/>
        </w:rPr>
        <w:t xml:space="preserve">                  </w:t>
      </w:r>
    </w:p>
    <w:p w14:paraId="586F630D" w14:textId="7ED34E1E" w:rsidR="00E279B8" w:rsidRPr="000420BB" w:rsidRDefault="00E5188B" w:rsidP="00E279B8">
      <w:pPr>
        <w:pStyle w:val="Subtitle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Presented by:"/>
          <w:tag w:val="Presented by:"/>
          <w:id w:val="2116784469"/>
          <w:placeholder>
            <w:docPart w:val="A395173A54E04EF49B7FD4F435092BC1"/>
          </w:placeholder>
          <w:temporary/>
          <w:showingPlcHdr/>
          <w15:appearance w15:val="hidden"/>
        </w:sdtPr>
        <w:sdtEndPr/>
        <w:sdtContent>
          <w:r w:rsidR="00E279B8" w:rsidRPr="000420BB">
            <w:rPr>
              <w:rFonts w:ascii="Segoe UI" w:hAnsi="Segoe UI" w:cs="Segoe UI"/>
            </w:rPr>
            <w:t>Presented by:</w:t>
          </w:r>
        </w:sdtContent>
      </w:sdt>
      <w:r w:rsidR="00E279B8" w:rsidRPr="000420BB">
        <w:rPr>
          <w:rFonts w:ascii="Segoe UI" w:hAnsi="Segoe UI" w:cs="Segoe UI"/>
        </w:rPr>
        <w:t xml:space="preserve"> </w:t>
      </w:r>
      <w:sdt>
        <w:sdtPr>
          <w:rPr>
            <w:rFonts w:ascii="Segoe UI" w:hAnsi="Segoe UI" w:cs="Segoe UI"/>
          </w:rPr>
          <w:alias w:val="Enter your name:"/>
          <w:tag w:val="Enter your name:"/>
          <w:id w:val="-679964544"/>
          <w:placeholder>
            <w:docPart w:val="95C2140D65354C988806BE66776B13B4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610F80">
            <w:rPr>
              <w:rFonts w:ascii="Segoe UI" w:hAnsi="Segoe UI" w:cs="Segoe UI"/>
            </w:rPr>
            <w:t>Hoàng đắc</w:t>
          </w:r>
        </w:sdtContent>
      </w:sdt>
    </w:p>
    <w:p w14:paraId="4437D505" w14:textId="77777777" w:rsidR="00E279B8" w:rsidRPr="000420BB" w:rsidRDefault="00E5188B" w:rsidP="00E279B8">
      <w:pPr>
        <w:pStyle w:val="Contactinfo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Enter company name:"/>
          <w:tag w:val=""/>
          <w:id w:val="442581965"/>
          <w:placeholder>
            <w:docPart w:val="F22BE60837994FC286265F33B2DB0823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D17EE0" w:rsidRPr="000420BB">
            <w:rPr>
              <w:rFonts w:ascii="Segoe UI" w:hAnsi="Segoe UI" w:cs="Segoe UI"/>
            </w:rPr>
            <w:t>Team rampage</w:t>
          </w:r>
        </w:sdtContent>
      </w:sdt>
    </w:p>
    <w:p w14:paraId="2CF3FEDA" w14:textId="77777777" w:rsidR="00D17EE0" w:rsidRPr="000420BB" w:rsidRDefault="00E5188B" w:rsidP="00603EF9">
      <w:pPr>
        <w:pStyle w:val="Contactinfo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Enter company address:"/>
          <w:tag w:val="Enter company address:"/>
          <w:id w:val="1489432431"/>
          <w:placeholder>
            <w:docPart w:val="ADADB0B3C9C4482DBD9B687834C58A7C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D17EE0" w:rsidRPr="000420BB">
            <w:rPr>
              <w:rFonts w:ascii="Segoe UI" w:hAnsi="Segoe UI" w:cs="Segoe UI"/>
            </w:rPr>
            <w:t>Khoa học tự nhiện</w:t>
          </w:r>
        </w:sdtContent>
      </w:sdt>
    </w:p>
    <w:p w14:paraId="78DBC0DA" w14:textId="4BE1AC52" w:rsidR="00907CBB" w:rsidRPr="00610F80" w:rsidRDefault="00E5188B" w:rsidP="00610F80">
      <w:pPr>
        <w:pStyle w:val="Heading1"/>
      </w:pPr>
      <w:sdt>
        <w:sdtPr>
          <w:alias w:val="Enter title:"/>
          <w:tag w:val=""/>
          <w:id w:val="1901021919"/>
          <w:placeholder>
            <w:docPart w:val="4D9EC8401D2B4B888BED970B8D69B77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D17EE0" w:rsidRPr="00610F80">
            <w:t>TEAM RAMPAGE</w:t>
          </w:r>
        </w:sdtContent>
      </w:sdt>
    </w:p>
    <w:p w14:paraId="296D9A8D" w14:textId="77777777" w:rsidR="00610F80" w:rsidRDefault="00610F80" w:rsidP="00610F80">
      <w:pPr>
        <w:pStyle w:val="Heading1"/>
      </w:pPr>
    </w:p>
    <w:p w14:paraId="2B9C94C4" w14:textId="419C6F7B" w:rsidR="00610F80" w:rsidRDefault="00610F80" w:rsidP="00610F80">
      <w:pPr>
        <w:pStyle w:val="Heading2"/>
      </w:pPr>
      <w:r>
        <w:t>Hoàn thành</w:t>
      </w:r>
    </w:p>
    <w:tbl>
      <w:tblPr>
        <w:tblStyle w:val="GridTable4-Accent2"/>
        <w:tblW w:w="4711" w:type="pct"/>
        <w:tblLook w:val="04A0" w:firstRow="1" w:lastRow="0" w:firstColumn="1" w:lastColumn="0" w:noHBand="0" w:noVBand="1"/>
        <w:tblDescription w:val="Team assignments table"/>
      </w:tblPr>
      <w:tblGrid>
        <w:gridCol w:w="2605"/>
        <w:gridCol w:w="1352"/>
        <w:gridCol w:w="1257"/>
        <w:gridCol w:w="1798"/>
        <w:gridCol w:w="1798"/>
      </w:tblGrid>
      <w:tr w:rsidR="002D59F2" w:rsidRPr="003763F2" w14:paraId="09F11666" w14:textId="2FEE37E2" w:rsidTr="00E93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8B662C2" w14:textId="77777777" w:rsidR="002D59F2" w:rsidRPr="003763F2" w:rsidRDefault="002D59F2" w:rsidP="008F3223">
            <w:pPr>
              <w:pStyle w:val="Tabletext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Công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việc</w:t>
            </w:r>
            <w:proofErr w:type="spellEnd"/>
          </w:p>
        </w:tc>
        <w:tc>
          <w:tcPr>
            <w:tcW w:w="1352" w:type="dxa"/>
          </w:tcPr>
          <w:p w14:paraId="77F76352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Phụ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trách</w:t>
            </w:r>
            <w:proofErr w:type="spellEnd"/>
          </w:p>
        </w:tc>
        <w:tc>
          <w:tcPr>
            <w:tcW w:w="1257" w:type="dxa"/>
          </w:tcPr>
          <w:p w14:paraId="6652A49B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Thời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gian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bắt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đầu</w:t>
            </w:r>
            <w:proofErr w:type="spellEnd"/>
          </w:p>
        </w:tc>
        <w:tc>
          <w:tcPr>
            <w:tcW w:w="1798" w:type="dxa"/>
          </w:tcPr>
          <w:p w14:paraId="0B81B45D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Tổng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thời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gian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thực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hiện</w:t>
            </w:r>
            <w:proofErr w:type="spellEnd"/>
          </w:p>
        </w:tc>
        <w:tc>
          <w:tcPr>
            <w:tcW w:w="1798" w:type="dxa"/>
          </w:tcPr>
          <w:p w14:paraId="60E299C3" w14:textId="4120E25E" w:rsidR="002D59F2" w:rsidRPr="003763F2" w:rsidRDefault="002D59F2" w:rsidP="002D59F2">
            <w:pPr>
              <w:pStyle w:val="Table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</w:p>
        </w:tc>
      </w:tr>
      <w:tr w:rsidR="0056159D" w:rsidRPr="003763F2" w14:paraId="1E76E059" w14:textId="77777777" w:rsidTr="00E93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260EF57" w14:textId="2FA5E728" w:rsidR="0056159D" w:rsidRPr="003763F2" w:rsidRDefault="0056159D" w:rsidP="0056159D">
            <w:pPr>
              <w:pStyle w:val="Tabletext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Kiểm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tra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tiến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độ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b w:val="0"/>
              </w:rPr>
              <w:t>chất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lượng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b w:val="0"/>
              </w:rPr>
              <w:t>giải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quyết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các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vấn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đề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phát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sinh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tuần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r w:rsidR="007C3A71">
              <w:rPr>
                <w:rFonts w:ascii="Segoe UI" w:hAnsi="Segoe UI" w:cs="Segoe UI"/>
                <w:b w:val="0"/>
              </w:rPr>
              <w:t>8</w:t>
            </w:r>
          </w:p>
        </w:tc>
        <w:tc>
          <w:tcPr>
            <w:tcW w:w="1352" w:type="dxa"/>
          </w:tcPr>
          <w:p w14:paraId="6BCACBB9" w14:textId="6CA2ECDA" w:rsidR="0056159D" w:rsidRPr="003763F2" w:rsidRDefault="0056159D" w:rsidP="0056159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3763F2">
              <w:rPr>
                <w:rFonts w:ascii="Segoe UI" w:hAnsi="Segoe UI" w:cs="Segoe UI"/>
              </w:rPr>
              <w:t>Leader</w:t>
            </w:r>
          </w:p>
        </w:tc>
        <w:tc>
          <w:tcPr>
            <w:tcW w:w="1257" w:type="dxa"/>
          </w:tcPr>
          <w:p w14:paraId="416569B8" w14:textId="7B499FC0" w:rsidR="0056159D" w:rsidRPr="003763F2" w:rsidRDefault="0056159D" w:rsidP="0056159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r w:rsidR="007C3A71">
              <w:rPr>
                <w:rFonts w:ascii="Segoe UI" w:hAnsi="Segoe UI" w:cs="Segoe UI"/>
              </w:rPr>
              <w:t>8</w:t>
            </w:r>
          </w:p>
          <w:p w14:paraId="5DF6605B" w14:textId="77777777" w:rsidR="0056159D" w:rsidRPr="003763F2" w:rsidRDefault="0056159D" w:rsidP="0056159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1798" w:type="dxa"/>
          </w:tcPr>
          <w:p w14:paraId="4FDB6F7B" w14:textId="6A95A1DD" w:rsidR="0056159D" w:rsidRPr="003763F2" w:rsidRDefault="0056159D" w:rsidP="0056159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1 </w:t>
            </w: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</w:p>
        </w:tc>
        <w:tc>
          <w:tcPr>
            <w:tcW w:w="1798" w:type="dxa"/>
          </w:tcPr>
          <w:p w14:paraId="30509528" w14:textId="096F9C51" w:rsidR="0056159D" w:rsidRDefault="0056159D" w:rsidP="0056159D">
            <w:pPr>
              <w:pStyle w:val="Tabl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D57B54" w:rsidRPr="003763F2" w14:paraId="70EEDB8D" w14:textId="77777777" w:rsidTr="00E936D5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4939BEA" w14:textId="62950786" w:rsidR="00D57B54" w:rsidRDefault="00D57B54" w:rsidP="00D57B54">
            <w:pPr>
              <w:pStyle w:val="Tabletext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Sửa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lỗi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chức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năng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R4, R6, R8</w:t>
            </w:r>
          </w:p>
        </w:tc>
        <w:tc>
          <w:tcPr>
            <w:tcW w:w="1352" w:type="dxa"/>
          </w:tcPr>
          <w:p w14:paraId="7DD12E3B" w14:textId="62770C83" w:rsidR="00D57B54" w:rsidRPr="003763F2" w:rsidRDefault="00D57B54" w:rsidP="00D57B5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Dev 1</w:t>
            </w:r>
          </w:p>
        </w:tc>
        <w:tc>
          <w:tcPr>
            <w:tcW w:w="1257" w:type="dxa"/>
          </w:tcPr>
          <w:p w14:paraId="5CE77F8C" w14:textId="4AB9CAE0" w:rsidR="00D57B54" w:rsidRPr="003763F2" w:rsidRDefault="00D57B54" w:rsidP="00D57B5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  <w:r>
              <w:rPr>
                <w:rFonts w:ascii="Segoe UI" w:hAnsi="Segoe UI" w:cs="Segoe UI"/>
              </w:rPr>
              <w:t xml:space="preserve"> 8</w:t>
            </w:r>
          </w:p>
        </w:tc>
        <w:tc>
          <w:tcPr>
            <w:tcW w:w="1798" w:type="dxa"/>
          </w:tcPr>
          <w:p w14:paraId="38151047" w14:textId="7C0CBC5E" w:rsidR="00D57B54" w:rsidRDefault="00D57B54" w:rsidP="00D57B5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1 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</w:p>
        </w:tc>
        <w:tc>
          <w:tcPr>
            <w:tcW w:w="1798" w:type="dxa"/>
          </w:tcPr>
          <w:p w14:paraId="1B1E3548" w14:textId="7A07C775" w:rsidR="00D57B54" w:rsidRDefault="00D57B54" w:rsidP="00D57B54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2F1FE2" w:rsidRPr="003763F2" w14:paraId="570788F3" w14:textId="77777777" w:rsidTr="00E93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9029F9F" w14:textId="017EB6E8" w:rsidR="002F1FE2" w:rsidRDefault="002F1FE2" w:rsidP="002F1FE2">
            <w:pPr>
              <w:pStyle w:val="Tabletext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Kiểm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thử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chức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năng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R4, R6, R7, R8</w:t>
            </w:r>
          </w:p>
        </w:tc>
        <w:tc>
          <w:tcPr>
            <w:tcW w:w="1352" w:type="dxa"/>
          </w:tcPr>
          <w:p w14:paraId="44B239AE" w14:textId="37374B74" w:rsidR="002F1FE2" w:rsidRPr="003763F2" w:rsidRDefault="002F1FE2" w:rsidP="002F1FE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Tester</w:t>
            </w:r>
          </w:p>
        </w:tc>
        <w:tc>
          <w:tcPr>
            <w:tcW w:w="1257" w:type="dxa"/>
          </w:tcPr>
          <w:p w14:paraId="045B946B" w14:textId="610FD60C" w:rsidR="002F1FE2" w:rsidRPr="003763F2" w:rsidRDefault="002F1FE2" w:rsidP="002F1FE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  <w:r>
              <w:rPr>
                <w:rFonts w:ascii="Segoe UI" w:hAnsi="Segoe UI" w:cs="Segoe UI"/>
              </w:rPr>
              <w:t xml:space="preserve"> 5</w:t>
            </w:r>
          </w:p>
        </w:tc>
        <w:tc>
          <w:tcPr>
            <w:tcW w:w="1798" w:type="dxa"/>
          </w:tcPr>
          <w:p w14:paraId="485975EE" w14:textId="082F9F1D" w:rsidR="002F1FE2" w:rsidRDefault="002F1FE2" w:rsidP="002F1FE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3.5 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</w:p>
        </w:tc>
        <w:tc>
          <w:tcPr>
            <w:tcW w:w="1798" w:type="dxa"/>
          </w:tcPr>
          <w:p w14:paraId="2B0E19FB" w14:textId="031F87D2" w:rsidR="002F1FE2" w:rsidRDefault="002F1FE2" w:rsidP="002F1FE2">
            <w:pPr>
              <w:pStyle w:val="Tabl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626258" w:rsidRPr="003763F2" w14:paraId="0AE5DC37" w14:textId="77777777" w:rsidTr="00E936D5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E1FCE80" w14:textId="1742CDED" w:rsidR="00626258" w:rsidRDefault="00626258" w:rsidP="00626258">
            <w:pPr>
              <w:pStyle w:val="Tabletex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 w:val="0"/>
              </w:rPr>
              <w:t xml:space="preserve">Ra demo </w:t>
            </w:r>
            <w:proofErr w:type="spellStart"/>
            <w:r>
              <w:rPr>
                <w:rFonts w:ascii="Segoe UI" w:hAnsi="Segoe UI" w:cs="Segoe UI"/>
                <w:b w:val="0"/>
              </w:rPr>
              <w:t>sản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phẩm</w:t>
            </w:r>
            <w:proofErr w:type="spellEnd"/>
          </w:p>
        </w:tc>
        <w:tc>
          <w:tcPr>
            <w:tcW w:w="1352" w:type="dxa"/>
          </w:tcPr>
          <w:p w14:paraId="4541D20D" w14:textId="56CCB25B" w:rsidR="00626258" w:rsidRPr="003763F2" w:rsidRDefault="00626258" w:rsidP="006262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Dev 1, Dev 2, Test</w:t>
            </w:r>
            <w:r>
              <w:rPr>
                <w:rFonts w:ascii="Segoe UI" w:hAnsi="Segoe UI" w:cs="Segoe UI"/>
              </w:rPr>
              <w:t>er</w:t>
            </w:r>
          </w:p>
        </w:tc>
        <w:tc>
          <w:tcPr>
            <w:tcW w:w="1257" w:type="dxa"/>
          </w:tcPr>
          <w:p w14:paraId="0924167E" w14:textId="00EA7916" w:rsidR="00626258" w:rsidRPr="003763F2" w:rsidRDefault="00626258" w:rsidP="006262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  <w:r>
              <w:rPr>
                <w:rFonts w:ascii="Segoe UI" w:hAnsi="Segoe UI" w:cs="Segoe UI"/>
              </w:rPr>
              <w:t xml:space="preserve"> 8</w:t>
            </w:r>
          </w:p>
        </w:tc>
        <w:tc>
          <w:tcPr>
            <w:tcW w:w="1798" w:type="dxa"/>
          </w:tcPr>
          <w:p w14:paraId="487F841D" w14:textId="0A082334" w:rsidR="00626258" w:rsidRDefault="00626258" w:rsidP="0062625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1 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</w:p>
        </w:tc>
        <w:tc>
          <w:tcPr>
            <w:tcW w:w="1798" w:type="dxa"/>
          </w:tcPr>
          <w:p w14:paraId="5EFC2A0B" w14:textId="4C8C9E53" w:rsidR="00626258" w:rsidRDefault="00626258" w:rsidP="00626258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</w:tbl>
    <w:p w14:paraId="1C87B1A8" w14:textId="21CF69BB" w:rsidR="00610F80" w:rsidRDefault="00610F80" w:rsidP="00610F80"/>
    <w:p w14:paraId="4A60F0B6" w14:textId="07A62133" w:rsidR="00610F80" w:rsidRDefault="00610F80" w:rsidP="00610F80">
      <w:pPr>
        <w:pStyle w:val="Heading2"/>
      </w:pPr>
      <w:r>
        <w:t xml:space="preserve">Kế hoạch </w:t>
      </w:r>
      <w:r w:rsidR="00543C68">
        <w:t>tiếp theo</w:t>
      </w:r>
    </w:p>
    <w:tbl>
      <w:tblPr>
        <w:tblStyle w:val="GridTable4-Accent2"/>
        <w:tblW w:w="4714" w:type="pct"/>
        <w:tblLook w:val="04A0" w:firstRow="1" w:lastRow="0" w:firstColumn="1" w:lastColumn="0" w:noHBand="0" w:noVBand="1"/>
        <w:tblDescription w:val="Team assignments table"/>
      </w:tblPr>
      <w:tblGrid>
        <w:gridCol w:w="2695"/>
        <w:gridCol w:w="1260"/>
        <w:gridCol w:w="2250"/>
        <w:gridCol w:w="2610"/>
      </w:tblGrid>
      <w:tr w:rsidR="002D59F2" w:rsidRPr="003763F2" w14:paraId="5300C032" w14:textId="77777777" w:rsidTr="007D2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7B7A4C4" w14:textId="77777777" w:rsidR="002D59F2" w:rsidRPr="003763F2" w:rsidRDefault="002D59F2" w:rsidP="008F3223">
            <w:pPr>
              <w:pStyle w:val="Tabletext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Công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việc</w:t>
            </w:r>
            <w:proofErr w:type="spellEnd"/>
          </w:p>
        </w:tc>
        <w:tc>
          <w:tcPr>
            <w:tcW w:w="1260" w:type="dxa"/>
          </w:tcPr>
          <w:p w14:paraId="6B38C206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Phụ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trách</w:t>
            </w:r>
            <w:proofErr w:type="spellEnd"/>
          </w:p>
        </w:tc>
        <w:tc>
          <w:tcPr>
            <w:tcW w:w="2250" w:type="dxa"/>
          </w:tcPr>
          <w:p w14:paraId="7B7863AD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Thời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gian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bắt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đầu</w:t>
            </w:r>
            <w:proofErr w:type="spellEnd"/>
          </w:p>
        </w:tc>
        <w:tc>
          <w:tcPr>
            <w:tcW w:w="2610" w:type="dxa"/>
          </w:tcPr>
          <w:p w14:paraId="5494DBA8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Tổng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thời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gian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thực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hiện</w:t>
            </w:r>
            <w:proofErr w:type="spellEnd"/>
          </w:p>
        </w:tc>
      </w:tr>
      <w:tr w:rsidR="000C7EA7" w:rsidRPr="003763F2" w14:paraId="2A8DCE08" w14:textId="77777777" w:rsidTr="007D2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121BF96" w14:textId="37892930" w:rsidR="000C7EA7" w:rsidRDefault="000C7EA7" w:rsidP="000C7EA7">
            <w:pPr>
              <w:pStyle w:val="Tabletext"/>
              <w:ind w:left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Phát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triển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chức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năng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lưu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tài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khoản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khi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đăng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nhập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(</w:t>
            </w:r>
            <w:proofErr w:type="spellStart"/>
            <w:r>
              <w:rPr>
                <w:rFonts w:ascii="Segoe UI" w:hAnsi="Segoe UI" w:cs="Segoe UI"/>
                <w:b w:val="0"/>
              </w:rPr>
              <w:t>RExtra</w:t>
            </w:r>
            <w:proofErr w:type="spellEnd"/>
            <w:r>
              <w:rPr>
                <w:rFonts w:ascii="Segoe UI" w:hAnsi="Segoe UI" w:cs="Segoe UI"/>
                <w:b w:val="0"/>
              </w:rPr>
              <w:t>)</w:t>
            </w:r>
          </w:p>
        </w:tc>
        <w:tc>
          <w:tcPr>
            <w:tcW w:w="1260" w:type="dxa"/>
          </w:tcPr>
          <w:p w14:paraId="56BF95FD" w14:textId="2BB109C4" w:rsidR="000C7EA7" w:rsidRPr="003763F2" w:rsidRDefault="000C7EA7" w:rsidP="000C7EA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Dev 1</w:t>
            </w:r>
            <w:r>
              <w:rPr>
                <w:rFonts w:ascii="Segoe UI" w:hAnsi="Segoe UI" w:cs="Segoe UI"/>
              </w:rPr>
              <w:t>,2</w:t>
            </w:r>
          </w:p>
        </w:tc>
        <w:tc>
          <w:tcPr>
            <w:tcW w:w="2250" w:type="dxa"/>
          </w:tcPr>
          <w:p w14:paraId="0EE9E31B" w14:textId="38C1218B" w:rsidR="000C7EA7" w:rsidRPr="003763F2" w:rsidRDefault="000C7EA7" w:rsidP="000C7EA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2610" w:type="dxa"/>
          </w:tcPr>
          <w:p w14:paraId="3DBA2E44" w14:textId="01006B2E" w:rsidR="000C7EA7" w:rsidRDefault="000C7EA7" w:rsidP="000C7EA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1-2</w:t>
            </w:r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</w:p>
        </w:tc>
      </w:tr>
      <w:tr w:rsidR="00A40FF8" w:rsidRPr="003763F2" w14:paraId="348867A2" w14:textId="77777777" w:rsidTr="007D2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9F04CF2" w14:textId="376581E7" w:rsidR="00A40FF8" w:rsidRDefault="000C7EA7" w:rsidP="00A40FF8">
            <w:pPr>
              <w:pStyle w:val="Tabletext"/>
              <w:ind w:left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Kiểm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thử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chức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năng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RExtra</w:t>
            </w:r>
            <w:proofErr w:type="spellEnd"/>
          </w:p>
        </w:tc>
        <w:tc>
          <w:tcPr>
            <w:tcW w:w="1260" w:type="dxa"/>
          </w:tcPr>
          <w:p w14:paraId="42C4C0DF" w14:textId="0561E00C" w:rsidR="00A40FF8" w:rsidRDefault="0093543A" w:rsidP="00A40FF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Tester</w:t>
            </w:r>
            <w:bookmarkStart w:id="0" w:name="_GoBack"/>
            <w:bookmarkEnd w:id="0"/>
          </w:p>
        </w:tc>
        <w:tc>
          <w:tcPr>
            <w:tcW w:w="2250" w:type="dxa"/>
          </w:tcPr>
          <w:p w14:paraId="11280681" w14:textId="62BD591D" w:rsidR="00A40FF8" w:rsidRDefault="00E32ADC" w:rsidP="00A40FF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  <w:r w:rsidR="00A40FF8">
              <w:rPr>
                <w:rFonts w:ascii="Segoe UI" w:hAnsi="Segoe UI" w:cs="Segoe UI"/>
              </w:rPr>
              <w:t xml:space="preserve"> </w:t>
            </w:r>
            <w:r w:rsidR="000C7EA7">
              <w:rPr>
                <w:rFonts w:ascii="Segoe UI" w:hAnsi="Segoe UI" w:cs="Segoe UI"/>
              </w:rPr>
              <w:t>9</w:t>
            </w:r>
          </w:p>
        </w:tc>
        <w:tc>
          <w:tcPr>
            <w:tcW w:w="2610" w:type="dxa"/>
          </w:tcPr>
          <w:p w14:paraId="478E2E06" w14:textId="44469E71" w:rsidR="00A40FF8" w:rsidRDefault="008369B0" w:rsidP="00A40FF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  <w:r w:rsidR="000C7EA7">
              <w:rPr>
                <w:rFonts w:ascii="Segoe UI" w:hAnsi="Segoe UI" w:cs="Segoe UI"/>
              </w:rPr>
              <w:t>-2</w:t>
            </w:r>
            <w:r w:rsidR="00A40FF8">
              <w:rPr>
                <w:rFonts w:ascii="Segoe UI" w:hAnsi="Segoe UI" w:cs="Segoe UI"/>
              </w:rPr>
              <w:t xml:space="preserve"> </w:t>
            </w:r>
            <w:proofErr w:type="spellStart"/>
            <w:r w:rsidR="00A40FF8">
              <w:rPr>
                <w:rFonts w:ascii="Segoe UI" w:hAnsi="Segoe UI" w:cs="Segoe UI"/>
              </w:rPr>
              <w:t>tuần</w:t>
            </w:r>
            <w:proofErr w:type="spellEnd"/>
          </w:p>
        </w:tc>
      </w:tr>
    </w:tbl>
    <w:p w14:paraId="39F3B184" w14:textId="77777777" w:rsidR="00610F80" w:rsidRPr="00610F80" w:rsidRDefault="00610F80" w:rsidP="00C87A0E">
      <w:pPr>
        <w:ind w:left="0"/>
      </w:pPr>
    </w:p>
    <w:sectPr w:rsidR="00610F80" w:rsidRPr="00610F80" w:rsidSect="00D17EE0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F8DF6" w14:textId="77777777" w:rsidR="00E5188B" w:rsidRDefault="00E5188B">
      <w:r>
        <w:separator/>
      </w:r>
    </w:p>
    <w:p w14:paraId="57D60BA1" w14:textId="77777777" w:rsidR="00E5188B" w:rsidRDefault="00E5188B"/>
  </w:endnote>
  <w:endnote w:type="continuationSeparator" w:id="0">
    <w:p w14:paraId="285BAB79" w14:textId="77777777" w:rsidR="00E5188B" w:rsidRDefault="00E5188B">
      <w:r>
        <w:continuationSeparator/>
      </w:r>
    </w:p>
    <w:p w14:paraId="5FCDFED9" w14:textId="77777777" w:rsidR="00E5188B" w:rsidRDefault="00E518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907CBB" w14:paraId="57F54B0C" w14:textId="77777777" w:rsidTr="00B87079">
      <w:tc>
        <w:tcPr>
          <w:tcW w:w="750" w:type="pct"/>
        </w:tcPr>
        <w:p w14:paraId="4F1C7093" w14:textId="77777777" w:rsidR="00907CBB" w:rsidRDefault="00907CBB">
          <w:pPr>
            <w:pStyle w:val="Footer"/>
          </w:pPr>
        </w:p>
      </w:tc>
      <w:tc>
        <w:tcPr>
          <w:tcW w:w="3500" w:type="pct"/>
        </w:tcPr>
        <w:p w14:paraId="1117A15B" w14:textId="77777777" w:rsidR="00907CBB" w:rsidRDefault="00E5188B" w:rsidP="00B87079">
          <w:pPr>
            <w:pStyle w:val="Footer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399553A5B532421984D302A66566D087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D17EE0">
                <w:t>TEAM RAMPAGE</w:t>
              </w:r>
            </w:sdtContent>
          </w:sdt>
        </w:p>
      </w:tc>
      <w:tc>
        <w:tcPr>
          <w:tcW w:w="750" w:type="pct"/>
        </w:tcPr>
        <w:p w14:paraId="5295CD64" w14:textId="77777777" w:rsidR="00907CBB" w:rsidRDefault="00107CB6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9A32A1">
            <w:rPr>
              <w:noProof/>
            </w:rPr>
            <w:t>1</w:t>
          </w:r>
          <w:r>
            <w:fldChar w:fldCharType="end"/>
          </w:r>
        </w:p>
      </w:tc>
    </w:tr>
  </w:tbl>
  <w:p w14:paraId="784CDD67" w14:textId="77777777" w:rsidR="00907CBB" w:rsidRDefault="00907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8EF9A" w14:textId="77777777" w:rsidR="00E5188B" w:rsidRDefault="00E5188B">
      <w:r>
        <w:separator/>
      </w:r>
    </w:p>
    <w:p w14:paraId="14FCBD31" w14:textId="77777777" w:rsidR="00E5188B" w:rsidRDefault="00E5188B"/>
  </w:footnote>
  <w:footnote w:type="continuationSeparator" w:id="0">
    <w:p w14:paraId="005F74F1" w14:textId="77777777" w:rsidR="00E5188B" w:rsidRDefault="00E5188B">
      <w:r>
        <w:continuationSeparator/>
      </w:r>
    </w:p>
    <w:p w14:paraId="6915FDCA" w14:textId="77777777" w:rsidR="00E5188B" w:rsidRDefault="00E518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A278E" w14:textId="77777777" w:rsidR="00D17EE0" w:rsidRDefault="00D17EE0" w:rsidP="00D17EE0">
    <w:pPr>
      <w:pStyle w:val="Header"/>
      <w:ind w:left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D2470" w14:textId="77777777" w:rsidR="00736E05" w:rsidRDefault="00736E0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D950B5C" wp14:editId="29E178E7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D1770DF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C010E"/>
    <w:multiLevelType w:val="hybridMultilevel"/>
    <w:tmpl w:val="0986A258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3AFE56AA"/>
    <w:multiLevelType w:val="hybridMultilevel"/>
    <w:tmpl w:val="FDAA0A0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513A6DF6"/>
    <w:multiLevelType w:val="hybridMultilevel"/>
    <w:tmpl w:val="7C008A7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5F0054C7"/>
    <w:multiLevelType w:val="hybridMultilevel"/>
    <w:tmpl w:val="713C69D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7C7C670F"/>
    <w:multiLevelType w:val="hybridMultilevel"/>
    <w:tmpl w:val="CF56C3EE"/>
    <w:lvl w:ilvl="0" w:tplc="08F63078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15"/>
  </w:num>
  <w:num w:numId="14">
    <w:abstractNumId w:val="11"/>
  </w:num>
  <w:num w:numId="15">
    <w:abstractNumId w:val="14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E0"/>
    <w:rsid w:val="000420BB"/>
    <w:rsid w:val="00067E02"/>
    <w:rsid w:val="00083F20"/>
    <w:rsid w:val="00095274"/>
    <w:rsid w:val="000C7EA7"/>
    <w:rsid w:val="00107CB6"/>
    <w:rsid w:val="0013333F"/>
    <w:rsid w:val="00193898"/>
    <w:rsid w:val="001E6298"/>
    <w:rsid w:val="00212694"/>
    <w:rsid w:val="00232D65"/>
    <w:rsid w:val="00245010"/>
    <w:rsid w:val="0025288C"/>
    <w:rsid w:val="002A4757"/>
    <w:rsid w:val="002B21AE"/>
    <w:rsid w:val="002C3EF4"/>
    <w:rsid w:val="002D2438"/>
    <w:rsid w:val="002D59F2"/>
    <w:rsid w:val="002E2AE0"/>
    <w:rsid w:val="002F1FE2"/>
    <w:rsid w:val="00312DD5"/>
    <w:rsid w:val="0033593E"/>
    <w:rsid w:val="0036765C"/>
    <w:rsid w:val="00373A76"/>
    <w:rsid w:val="00392159"/>
    <w:rsid w:val="00447A67"/>
    <w:rsid w:val="004534A5"/>
    <w:rsid w:val="004566FA"/>
    <w:rsid w:val="004601A8"/>
    <w:rsid w:val="00463CBB"/>
    <w:rsid w:val="00495232"/>
    <w:rsid w:val="004A4EC4"/>
    <w:rsid w:val="00513241"/>
    <w:rsid w:val="00521EB3"/>
    <w:rsid w:val="005331CA"/>
    <w:rsid w:val="00543C68"/>
    <w:rsid w:val="005504AE"/>
    <w:rsid w:val="00560F07"/>
    <w:rsid w:val="0056159D"/>
    <w:rsid w:val="005E35CD"/>
    <w:rsid w:val="00603EF9"/>
    <w:rsid w:val="00610F80"/>
    <w:rsid w:val="00626258"/>
    <w:rsid w:val="00645ECE"/>
    <w:rsid w:val="00660B21"/>
    <w:rsid w:val="00694CA2"/>
    <w:rsid w:val="006B66A5"/>
    <w:rsid w:val="00714CE5"/>
    <w:rsid w:val="00720294"/>
    <w:rsid w:val="00736E05"/>
    <w:rsid w:val="00745754"/>
    <w:rsid w:val="007960BF"/>
    <w:rsid w:val="007C3A71"/>
    <w:rsid w:val="007D2AF2"/>
    <w:rsid w:val="007D4429"/>
    <w:rsid w:val="00822A8D"/>
    <w:rsid w:val="00826129"/>
    <w:rsid w:val="00831731"/>
    <w:rsid w:val="008369B0"/>
    <w:rsid w:val="00852FE0"/>
    <w:rsid w:val="00874542"/>
    <w:rsid w:val="00881F57"/>
    <w:rsid w:val="008F27A0"/>
    <w:rsid w:val="00904DD7"/>
    <w:rsid w:val="00907CBB"/>
    <w:rsid w:val="00913AE4"/>
    <w:rsid w:val="00916560"/>
    <w:rsid w:val="00932B6C"/>
    <w:rsid w:val="0093543A"/>
    <w:rsid w:val="009362E0"/>
    <w:rsid w:val="00945D30"/>
    <w:rsid w:val="0095612A"/>
    <w:rsid w:val="00976A9B"/>
    <w:rsid w:val="0099384F"/>
    <w:rsid w:val="009A32A1"/>
    <w:rsid w:val="009B498C"/>
    <w:rsid w:val="00A15074"/>
    <w:rsid w:val="00A2287D"/>
    <w:rsid w:val="00A40FF8"/>
    <w:rsid w:val="00A65C9C"/>
    <w:rsid w:val="00A72CC5"/>
    <w:rsid w:val="00AB6AE2"/>
    <w:rsid w:val="00B55F12"/>
    <w:rsid w:val="00B84696"/>
    <w:rsid w:val="00B87079"/>
    <w:rsid w:val="00C11916"/>
    <w:rsid w:val="00C41938"/>
    <w:rsid w:val="00C64B77"/>
    <w:rsid w:val="00C749FB"/>
    <w:rsid w:val="00C87A0E"/>
    <w:rsid w:val="00CB5473"/>
    <w:rsid w:val="00CC328C"/>
    <w:rsid w:val="00CE2581"/>
    <w:rsid w:val="00CE76C1"/>
    <w:rsid w:val="00D17EE0"/>
    <w:rsid w:val="00D5333D"/>
    <w:rsid w:val="00D57B54"/>
    <w:rsid w:val="00D6116A"/>
    <w:rsid w:val="00DA0B66"/>
    <w:rsid w:val="00DE7CCA"/>
    <w:rsid w:val="00E279B8"/>
    <w:rsid w:val="00E32ADC"/>
    <w:rsid w:val="00E5188B"/>
    <w:rsid w:val="00E756E6"/>
    <w:rsid w:val="00E936D5"/>
    <w:rsid w:val="00EA05B8"/>
    <w:rsid w:val="00EA1D82"/>
    <w:rsid w:val="00EB203B"/>
    <w:rsid w:val="00F54258"/>
    <w:rsid w:val="00FB47BE"/>
    <w:rsid w:val="00FC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F116D5"/>
  <w15:chartTrackingRefBased/>
  <w15:docId w15:val="{E3BB292F-0DE9-4B19-A78A-D7C60574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table" w:styleId="GridTable5Dark-Accent2">
    <w:name w:val="Grid Table 5 Dark Accent 2"/>
    <w:basedOn w:val="TableNormal"/>
    <w:uiPriority w:val="50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3-Accent6">
    <w:name w:val="Grid Table 3 Accent 6"/>
    <w:basedOn w:val="TableNormal"/>
    <w:uiPriority w:val="48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ListTable2">
    <w:name w:val="List Table 2"/>
    <w:basedOn w:val="TableNormal"/>
    <w:uiPriority w:val="47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3">
    <w:name w:val="List Table 1 Light Accent 3"/>
    <w:basedOn w:val="TableNormal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1">
    <w:name w:val="List Table 1 Light Accent 1"/>
    <w:basedOn w:val="TableNormal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4">
    <w:name w:val="List Table 1 Light Accent 4"/>
    <w:basedOn w:val="TableNormal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">
    <w:name w:val="List Table 1 Light"/>
    <w:basedOn w:val="TableNormal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Grid-Accent6">
    <w:name w:val="Colorful Grid Accent 6"/>
    <w:basedOn w:val="TableNormal"/>
    <w:uiPriority w:val="73"/>
    <w:rsid w:val="00D17E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ListParagraph">
    <w:name w:val="List Paragraph"/>
    <w:basedOn w:val="Normal"/>
    <w:uiPriority w:val="34"/>
    <w:unhideWhenUsed/>
    <w:qFormat/>
    <w:rsid w:val="00694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1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h\Desktop\tf0399204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95173A54E04EF49B7FD4F435092BC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9ABFD3A-1173-4B20-BD00-76453EC02507}"/>
      </w:docPartPr>
      <w:docPartBody>
        <w:p w:rsidR="008D4A2B" w:rsidRDefault="006A16D2">
          <w:pPr>
            <w:pStyle w:val="A395173A54E04EF49B7FD4F435092BC1"/>
          </w:pPr>
          <w:r>
            <w:t>Presented by:</w:t>
          </w:r>
        </w:p>
      </w:docPartBody>
    </w:docPart>
    <w:docPart>
      <w:docPartPr>
        <w:name w:val="95C2140D65354C988806BE66776B13B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C4BB0CC-9031-43B4-A395-2DECF6BF1B87}"/>
      </w:docPartPr>
      <w:docPartBody>
        <w:p w:rsidR="008D4A2B" w:rsidRDefault="006A16D2">
          <w:pPr>
            <w:pStyle w:val="95C2140D65354C988806BE66776B13B4"/>
          </w:pPr>
          <w:r>
            <w:t>Your name</w:t>
          </w:r>
        </w:p>
      </w:docPartBody>
    </w:docPart>
    <w:docPart>
      <w:docPartPr>
        <w:name w:val="F22BE60837994FC286265F33B2DB082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0721162-74C4-43C1-927B-2F67051BFBFB}"/>
      </w:docPartPr>
      <w:docPartBody>
        <w:p w:rsidR="008D4A2B" w:rsidRDefault="006A16D2">
          <w:pPr>
            <w:pStyle w:val="F22BE60837994FC286265F33B2DB0823"/>
          </w:pPr>
          <w:r>
            <w:t>company name</w:t>
          </w:r>
        </w:p>
      </w:docPartBody>
    </w:docPart>
    <w:docPart>
      <w:docPartPr>
        <w:name w:val="ADADB0B3C9C4482DBD9B687834C58A7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1B6234E-3E9B-4412-929F-B60325A66831}"/>
      </w:docPartPr>
      <w:docPartBody>
        <w:p w:rsidR="008D4A2B" w:rsidRDefault="006A16D2">
          <w:pPr>
            <w:pStyle w:val="ADADB0B3C9C4482DBD9B687834C58A7C"/>
          </w:pPr>
          <w:r>
            <w:t>Company address</w:t>
          </w:r>
        </w:p>
      </w:docPartBody>
    </w:docPart>
    <w:docPart>
      <w:docPartPr>
        <w:name w:val="4D9EC8401D2B4B888BED970B8D69B77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4AA9E6B-2C50-4C2A-A4B2-EC69F84044EB}"/>
      </w:docPartPr>
      <w:docPartBody>
        <w:p w:rsidR="008D4A2B" w:rsidRDefault="006A16D2">
          <w:pPr>
            <w:pStyle w:val="4D9EC8401D2B4B888BED970B8D69B77B"/>
          </w:pPr>
          <w:r>
            <w:t>Project Communication Plan</w:t>
          </w:r>
        </w:p>
      </w:docPartBody>
    </w:docPart>
    <w:docPart>
      <w:docPartPr>
        <w:name w:val="399553A5B532421984D302A66566D08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ADCCBE8-501B-4C41-A212-C7F6C0F3307F}"/>
      </w:docPartPr>
      <w:docPartBody>
        <w:p w:rsidR="008D4A2B" w:rsidRDefault="006A16D2">
          <w:pPr>
            <w:pStyle w:val="399553A5B532421984D302A66566D087"/>
          </w:pPr>
          <w:r>
            <w:t>Probability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BB"/>
    <w:rsid w:val="00016F13"/>
    <w:rsid w:val="000B2BD9"/>
    <w:rsid w:val="002676CE"/>
    <w:rsid w:val="00376072"/>
    <w:rsid w:val="003D6462"/>
    <w:rsid w:val="005053BB"/>
    <w:rsid w:val="005E60ED"/>
    <w:rsid w:val="006A16D2"/>
    <w:rsid w:val="007B3A9F"/>
    <w:rsid w:val="00840359"/>
    <w:rsid w:val="008D4A2B"/>
    <w:rsid w:val="00926242"/>
    <w:rsid w:val="00B264DB"/>
    <w:rsid w:val="00B5060B"/>
    <w:rsid w:val="00C65D75"/>
    <w:rsid w:val="00C80437"/>
    <w:rsid w:val="00FD7E6A"/>
    <w:rsid w:val="00FE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C25A6E2FDB4464A21CD0F0BF7ED3C2">
    <w:name w:val="AAC25A6E2FDB4464A21CD0F0BF7ED3C2"/>
  </w:style>
  <w:style w:type="paragraph" w:customStyle="1" w:styleId="8322702D37B4441AA57346195786DBF7">
    <w:name w:val="8322702D37B4441AA57346195786DBF7"/>
  </w:style>
  <w:style w:type="paragraph" w:customStyle="1" w:styleId="4CCA96F0C481442E9DDC9E1AAB76BCC5">
    <w:name w:val="4CCA96F0C481442E9DDC9E1AAB76BCC5"/>
  </w:style>
  <w:style w:type="paragraph" w:customStyle="1" w:styleId="A395173A54E04EF49B7FD4F435092BC1">
    <w:name w:val="A395173A54E04EF49B7FD4F435092BC1"/>
  </w:style>
  <w:style w:type="paragraph" w:customStyle="1" w:styleId="95C2140D65354C988806BE66776B13B4">
    <w:name w:val="95C2140D65354C988806BE66776B13B4"/>
  </w:style>
  <w:style w:type="paragraph" w:customStyle="1" w:styleId="F22BE60837994FC286265F33B2DB0823">
    <w:name w:val="F22BE60837994FC286265F33B2DB0823"/>
  </w:style>
  <w:style w:type="paragraph" w:customStyle="1" w:styleId="ADADB0B3C9C4482DBD9B687834C58A7C">
    <w:name w:val="ADADB0B3C9C4482DBD9B687834C58A7C"/>
  </w:style>
  <w:style w:type="paragraph" w:customStyle="1" w:styleId="4D9EC8401D2B4B888BED970B8D69B77B">
    <w:name w:val="4D9EC8401D2B4B888BED970B8D69B77B"/>
  </w:style>
  <w:style w:type="paragraph" w:customStyle="1" w:styleId="BFA61E8B97F0462E957893CD01D65105">
    <w:name w:val="BFA61E8B97F0462E957893CD01D65105"/>
  </w:style>
  <w:style w:type="paragraph" w:customStyle="1" w:styleId="20E4CBD4DE1A423FA1D06784BE71E472">
    <w:name w:val="20E4CBD4DE1A423FA1D06784BE71E472"/>
  </w:style>
  <w:style w:type="paragraph" w:customStyle="1" w:styleId="B032134843CA4C069B85395BC1B9582B">
    <w:name w:val="B032134843CA4C069B85395BC1B9582B"/>
  </w:style>
  <w:style w:type="paragraph" w:customStyle="1" w:styleId="B16D2409B53F4036815CBD7C6A6D83D3">
    <w:name w:val="B16D2409B53F4036815CBD7C6A6D83D3"/>
  </w:style>
  <w:style w:type="paragraph" w:customStyle="1" w:styleId="196DB64C075A4D7293E847F1BB3C3136">
    <w:name w:val="196DB64C075A4D7293E847F1BB3C3136"/>
  </w:style>
  <w:style w:type="paragraph" w:customStyle="1" w:styleId="988F1D100F3446FA9FA040791217F553">
    <w:name w:val="988F1D100F3446FA9FA040791217F553"/>
  </w:style>
  <w:style w:type="paragraph" w:customStyle="1" w:styleId="FD8B780E22E9490F98D5940E32113817">
    <w:name w:val="FD8B780E22E9490F98D5940E32113817"/>
  </w:style>
  <w:style w:type="paragraph" w:customStyle="1" w:styleId="179B3ACF66294C23B2A81B6B17502660">
    <w:name w:val="179B3ACF66294C23B2A81B6B17502660"/>
  </w:style>
  <w:style w:type="paragraph" w:customStyle="1" w:styleId="F047CE5D63F8466C82E4D47530A71CA2">
    <w:name w:val="F047CE5D63F8466C82E4D47530A71CA2"/>
  </w:style>
  <w:style w:type="paragraph" w:customStyle="1" w:styleId="04AFFCD9FDC742F58025A6AFF8274B1E">
    <w:name w:val="04AFFCD9FDC742F58025A6AFF8274B1E"/>
  </w:style>
  <w:style w:type="paragraph" w:customStyle="1" w:styleId="2940D82A572B4A229621DE09BB382D38">
    <w:name w:val="2940D82A572B4A229621DE09BB382D38"/>
  </w:style>
  <w:style w:type="paragraph" w:customStyle="1" w:styleId="7CCAEEE9452D4E81B1F4D40CEC2808D0">
    <w:name w:val="7CCAEEE9452D4E81B1F4D40CEC2808D0"/>
  </w:style>
  <w:style w:type="paragraph" w:customStyle="1" w:styleId="6F375724B93149C998BAEC1020C735C2">
    <w:name w:val="6F375724B93149C998BAEC1020C735C2"/>
  </w:style>
  <w:style w:type="paragraph" w:customStyle="1" w:styleId="BECC91FCD4DD45B2A0F51C40E58DD5FA">
    <w:name w:val="BECC91FCD4DD45B2A0F51C40E58DD5FA"/>
  </w:style>
  <w:style w:type="paragraph" w:customStyle="1" w:styleId="D21503ED3C194C1DB77D8A74F3D8992E">
    <w:name w:val="D21503ED3C194C1DB77D8A74F3D8992E"/>
  </w:style>
  <w:style w:type="paragraph" w:customStyle="1" w:styleId="2EB934356F8142B98D6511846204BC69">
    <w:name w:val="2EB934356F8142B98D6511846204BC69"/>
  </w:style>
  <w:style w:type="paragraph" w:customStyle="1" w:styleId="EDC92F499ED64F6AA533D5A5B9AFC4CD">
    <w:name w:val="EDC92F499ED64F6AA533D5A5B9AFC4CD"/>
  </w:style>
  <w:style w:type="paragraph" w:customStyle="1" w:styleId="0E1F9768A6BA451BB5403C51DE8BBB35">
    <w:name w:val="0E1F9768A6BA451BB5403C51DE8BBB35"/>
  </w:style>
  <w:style w:type="paragraph" w:customStyle="1" w:styleId="9F31F1970FC642B6BC135B0CAA3B5AE8">
    <w:name w:val="9F31F1970FC642B6BC135B0CAA3B5AE8"/>
  </w:style>
  <w:style w:type="paragraph" w:customStyle="1" w:styleId="F97D7B2B1F074241BB7314B5B8BC44B6">
    <w:name w:val="F97D7B2B1F074241BB7314B5B8BC44B6"/>
  </w:style>
  <w:style w:type="paragraph" w:customStyle="1" w:styleId="5144F564BF654C01863D36130690D954">
    <w:name w:val="5144F564BF654C01863D36130690D954"/>
  </w:style>
  <w:style w:type="paragraph" w:customStyle="1" w:styleId="A389E5B4E1374A3D95078DC848C58CE0">
    <w:name w:val="A389E5B4E1374A3D95078DC848C58CE0"/>
  </w:style>
  <w:style w:type="paragraph" w:customStyle="1" w:styleId="946458B0CCF544C19A753708C1EE0BDD">
    <w:name w:val="946458B0CCF544C19A753708C1EE0BDD"/>
  </w:style>
  <w:style w:type="paragraph" w:customStyle="1" w:styleId="90AA2BFF43C14BCC9C1CFFCFBA5EA93A">
    <w:name w:val="90AA2BFF43C14BCC9C1CFFCFBA5EA93A"/>
  </w:style>
  <w:style w:type="paragraph" w:customStyle="1" w:styleId="E753E872484842BCA5E29F5ECCC3429D">
    <w:name w:val="E753E872484842BCA5E29F5ECCC3429D"/>
  </w:style>
  <w:style w:type="paragraph" w:customStyle="1" w:styleId="C6D02044BEA74FE9BCFA7C77DD53119A">
    <w:name w:val="C6D02044BEA74FE9BCFA7C77DD53119A"/>
  </w:style>
  <w:style w:type="paragraph" w:customStyle="1" w:styleId="F21042ADB6924AD4A950E9FCD9ACC496">
    <w:name w:val="F21042ADB6924AD4A950E9FCD9ACC496"/>
  </w:style>
  <w:style w:type="paragraph" w:customStyle="1" w:styleId="123E1CE66C2848008EA05DDEA44CC617">
    <w:name w:val="123E1CE66C2848008EA05DDEA44CC617"/>
  </w:style>
  <w:style w:type="paragraph" w:customStyle="1" w:styleId="17CD50E5168B4F19B8AAEEE567FA9F15">
    <w:name w:val="17CD50E5168B4F19B8AAEEE567FA9F15"/>
  </w:style>
  <w:style w:type="paragraph" w:customStyle="1" w:styleId="B4EE9EF865194AA0B06036555CF2D425">
    <w:name w:val="B4EE9EF865194AA0B06036555CF2D425"/>
  </w:style>
  <w:style w:type="paragraph" w:customStyle="1" w:styleId="0C9084C9735B44CCBD5C1B304183668F">
    <w:name w:val="0C9084C9735B44CCBD5C1B304183668F"/>
  </w:style>
  <w:style w:type="paragraph" w:customStyle="1" w:styleId="18FAAD8BAEEB4436A651BA991398832B">
    <w:name w:val="18FAAD8BAEEB4436A651BA991398832B"/>
  </w:style>
  <w:style w:type="paragraph" w:customStyle="1" w:styleId="F2EE26ED2805488D913C2EDB7DEFBB89">
    <w:name w:val="F2EE26ED2805488D913C2EDB7DEFBB89"/>
  </w:style>
  <w:style w:type="paragraph" w:customStyle="1" w:styleId="6B1AE90DB01B417DB0EAD32BEB508C04">
    <w:name w:val="6B1AE90DB01B417DB0EAD32BEB508C04"/>
  </w:style>
  <w:style w:type="paragraph" w:customStyle="1" w:styleId="7E3A3568BB604C7FBAC55ACE4B39671A">
    <w:name w:val="7E3A3568BB604C7FBAC55ACE4B39671A"/>
  </w:style>
  <w:style w:type="paragraph" w:customStyle="1" w:styleId="F47D40D92F074F5BA664E0A03F008B74">
    <w:name w:val="F47D40D92F074F5BA664E0A03F008B74"/>
  </w:style>
  <w:style w:type="paragraph" w:customStyle="1" w:styleId="CF79CA36ED664966943C9D7417482EE5">
    <w:name w:val="CF79CA36ED664966943C9D7417482EE5"/>
  </w:style>
  <w:style w:type="paragraph" w:customStyle="1" w:styleId="A77B837F11C847109AFE005B28E7C1E9">
    <w:name w:val="A77B837F11C847109AFE005B28E7C1E9"/>
  </w:style>
  <w:style w:type="paragraph" w:customStyle="1" w:styleId="482DD81E9B544F92B3D0C8C9D32C8125">
    <w:name w:val="482DD81E9B544F92B3D0C8C9D32C8125"/>
  </w:style>
  <w:style w:type="paragraph" w:customStyle="1" w:styleId="C1827E4E95A8491E88A9FD3451027CF3">
    <w:name w:val="C1827E4E95A8491E88A9FD3451027CF3"/>
  </w:style>
  <w:style w:type="paragraph" w:customStyle="1" w:styleId="1E02F43896074D03B42FE705C242B42F">
    <w:name w:val="1E02F43896074D03B42FE705C242B42F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88E56815F08846E8A12B0A28E73EE533">
    <w:name w:val="88E56815F08846E8A12B0A28E73EE533"/>
  </w:style>
  <w:style w:type="paragraph" w:customStyle="1" w:styleId="2745438E22B04FAFB71D394BA7969058">
    <w:name w:val="2745438E22B04FAFB71D394BA7969058"/>
  </w:style>
  <w:style w:type="paragraph" w:customStyle="1" w:styleId="19DCB28E72B24CADAF0F7595C595AB3A">
    <w:name w:val="19DCB28E72B24CADAF0F7595C595AB3A"/>
  </w:style>
  <w:style w:type="paragraph" w:customStyle="1" w:styleId="24035AEDAB0D45198009EE112F393AA8">
    <w:name w:val="24035AEDAB0D45198009EE112F393AA8"/>
  </w:style>
  <w:style w:type="paragraph" w:customStyle="1" w:styleId="06E884736E8441AEA3949C5D547F8C3F">
    <w:name w:val="06E884736E8441AEA3949C5D547F8C3F"/>
  </w:style>
  <w:style w:type="paragraph" w:customStyle="1" w:styleId="F5ED93D0E1184F4BA81C13487487F6CF">
    <w:name w:val="F5ED93D0E1184F4BA81C13487487F6CF"/>
  </w:style>
  <w:style w:type="paragraph" w:customStyle="1" w:styleId="7605399E799542218F71D0C336DDC78F">
    <w:name w:val="7605399E799542218F71D0C336DDC78F"/>
  </w:style>
  <w:style w:type="paragraph" w:customStyle="1" w:styleId="F9965D8498FC48C08DE68524C23D4169">
    <w:name w:val="F9965D8498FC48C08DE68524C23D4169"/>
  </w:style>
  <w:style w:type="paragraph" w:customStyle="1" w:styleId="DB5EBF384ED749FCA27EC28F91937C1D">
    <w:name w:val="DB5EBF384ED749FCA27EC28F91937C1D"/>
  </w:style>
  <w:style w:type="paragraph" w:customStyle="1" w:styleId="CA5C9356C6B34F8797FEDC13418F7B40">
    <w:name w:val="CA5C9356C6B34F8797FEDC13418F7B40"/>
  </w:style>
  <w:style w:type="paragraph" w:customStyle="1" w:styleId="03E402D820E844F9A1F59E2B01770602">
    <w:name w:val="03E402D820E844F9A1F59E2B01770602"/>
  </w:style>
  <w:style w:type="paragraph" w:customStyle="1" w:styleId="03D72135D367489D8E81F33A2132778E">
    <w:name w:val="03D72135D367489D8E81F33A2132778E"/>
  </w:style>
  <w:style w:type="paragraph" w:customStyle="1" w:styleId="04F43A48C89C45D08CB6B8541E44ADFD">
    <w:name w:val="04F43A48C89C45D08CB6B8541E44ADFD"/>
  </w:style>
  <w:style w:type="paragraph" w:customStyle="1" w:styleId="58CC2212B4E948F3A7EF9C78376AFE36">
    <w:name w:val="58CC2212B4E948F3A7EF9C78376AFE36"/>
  </w:style>
  <w:style w:type="paragraph" w:customStyle="1" w:styleId="9DCBEBF9587D489D9FEBFE5E30779CC5">
    <w:name w:val="9DCBEBF9587D489D9FEBFE5E30779CC5"/>
  </w:style>
  <w:style w:type="paragraph" w:customStyle="1" w:styleId="A07E0C9824D04433B64788131836B853">
    <w:name w:val="A07E0C9824D04433B64788131836B853"/>
  </w:style>
  <w:style w:type="paragraph" w:customStyle="1" w:styleId="099C79A9A6AA48C78DE193DCC05357E9">
    <w:name w:val="099C79A9A6AA48C78DE193DCC05357E9"/>
  </w:style>
  <w:style w:type="paragraph" w:customStyle="1" w:styleId="E470E15461B048C893E05D2DCBF282FC">
    <w:name w:val="E470E15461B048C893E05D2DCBF282FC"/>
  </w:style>
  <w:style w:type="paragraph" w:customStyle="1" w:styleId="0B5EA709A56744FFAD4B0A5B2464548C">
    <w:name w:val="0B5EA709A56744FFAD4B0A5B2464548C"/>
  </w:style>
  <w:style w:type="paragraph" w:customStyle="1" w:styleId="24E18B857502469BBAE75CA18F4F58BD">
    <w:name w:val="24E18B857502469BBAE75CA18F4F58BD"/>
  </w:style>
  <w:style w:type="paragraph" w:customStyle="1" w:styleId="418B973BD505463886D7F957A49B9F3E">
    <w:name w:val="418B973BD505463886D7F957A49B9F3E"/>
  </w:style>
  <w:style w:type="paragraph" w:customStyle="1" w:styleId="92D9B80BB23549B29F55D9AE62CA774C">
    <w:name w:val="92D9B80BB23549B29F55D9AE62CA774C"/>
  </w:style>
  <w:style w:type="paragraph" w:customStyle="1" w:styleId="2958B5B368DF423393CCEA59633E764C">
    <w:name w:val="2958B5B368DF423393CCEA59633E764C"/>
  </w:style>
  <w:style w:type="paragraph" w:customStyle="1" w:styleId="1EF50DEE4D8B4C77848BF8A8F74F374B">
    <w:name w:val="1EF50DEE4D8B4C77848BF8A8F74F374B"/>
  </w:style>
  <w:style w:type="paragraph" w:customStyle="1" w:styleId="974C78B7C30547FBB9CC64C802258366">
    <w:name w:val="974C78B7C30547FBB9CC64C802258366"/>
  </w:style>
  <w:style w:type="paragraph" w:customStyle="1" w:styleId="05CA8F7366B846C3AA0E8B5CA2E88783">
    <w:name w:val="05CA8F7366B846C3AA0E8B5CA2E88783"/>
  </w:style>
  <w:style w:type="paragraph" w:customStyle="1" w:styleId="CDC36AD4A1974FE49A18F61949D40FC6">
    <w:name w:val="CDC36AD4A1974FE49A18F61949D40FC6"/>
  </w:style>
  <w:style w:type="paragraph" w:customStyle="1" w:styleId="80195740B1394277838572ABCF51BA5B">
    <w:name w:val="80195740B1394277838572ABCF51BA5B"/>
  </w:style>
  <w:style w:type="paragraph" w:customStyle="1" w:styleId="1F7CE492E62C4269B5DE28069E75DB80">
    <w:name w:val="1F7CE492E62C4269B5DE28069E75DB80"/>
  </w:style>
  <w:style w:type="paragraph" w:customStyle="1" w:styleId="387F7FD2EBF3410086197843A0E34F47">
    <w:name w:val="387F7FD2EBF3410086197843A0E34F47"/>
  </w:style>
  <w:style w:type="paragraph" w:customStyle="1" w:styleId="2C44DC3FC0354F83945E3F24212F8753">
    <w:name w:val="2C44DC3FC0354F83945E3F24212F8753"/>
  </w:style>
  <w:style w:type="paragraph" w:customStyle="1" w:styleId="269211754BC04121BD4E8E7CED9BA9AC">
    <w:name w:val="269211754BC04121BD4E8E7CED9BA9AC"/>
  </w:style>
  <w:style w:type="paragraph" w:customStyle="1" w:styleId="E6AEAD6D001C40F3A13C55F2079311D0">
    <w:name w:val="E6AEAD6D001C40F3A13C55F2079311D0"/>
  </w:style>
  <w:style w:type="paragraph" w:customStyle="1" w:styleId="18F3DF4371324A8FA9999AFACFB83D70">
    <w:name w:val="18F3DF4371324A8FA9999AFACFB83D70"/>
  </w:style>
  <w:style w:type="paragraph" w:customStyle="1" w:styleId="620C479B49174ADE85419138DBE40BEF">
    <w:name w:val="620C479B49174ADE85419138DBE40BEF"/>
  </w:style>
  <w:style w:type="paragraph" w:customStyle="1" w:styleId="7DBFDC3B58DB4A099E6155F6139E4D40">
    <w:name w:val="7DBFDC3B58DB4A099E6155F6139E4D40"/>
  </w:style>
  <w:style w:type="paragraph" w:customStyle="1" w:styleId="6B9D5618351248BFA53D558D0CA9FC2F">
    <w:name w:val="6B9D5618351248BFA53D558D0CA9FC2F"/>
  </w:style>
  <w:style w:type="paragraph" w:customStyle="1" w:styleId="F616F623D1604E2AB002105D07721845">
    <w:name w:val="F616F623D1604E2AB002105D07721845"/>
  </w:style>
  <w:style w:type="paragraph" w:customStyle="1" w:styleId="5F8F68C000D04DA9BE1B767CE9D7E0FB">
    <w:name w:val="5F8F68C000D04DA9BE1B767CE9D7E0FB"/>
  </w:style>
  <w:style w:type="paragraph" w:customStyle="1" w:styleId="6F53DBAFF4434424AFB530051F984304">
    <w:name w:val="6F53DBAFF4434424AFB530051F984304"/>
  </w:style>
  <w:style w:type="paragraph" w:customStyle="1" w:styleId="ADA0621FC8044C849EA463D693C570BB">
    <w:name w:val="ADA0621FC8044C849EA463D693C570BB"/>
  </w:style>
  <w:style w:type="paragraph" w:customStyle="1" w:styleId="BFEEEAD82941477C9089A65D4BB07FA9">
    <w:name w:val="BFEEEAD82941477C9089A65D4BB07FA9"/>
  </w:style>
  <w:style w:type="paragraph" w:customStyle="1" w:styleId="35E859E35448488BBA8B289D34C63150">
    <w:name w:val="35E859E35448488BBA8B289D34C63150"/>
  </w:style>
  <w:style w:type="paragraph" w:customStyle="1" w:styleId="69EDAC5B3D0F4EC4BB97A23122D9166F">
    <w:name w:val="69EDAC5B3D0F4EC4BB97A23122D9166F"/>
  </w:style>
  <w:style w:type="paragraph" w:customStyle="1" w:styleId="B27A40FD2E2F4C56AEB433ECBEC33ED7">
    <w:name w:val="B27A40FD2E2F4C56AEB433ECBEC33ED7"/>
  </w:style>
  <w:style w:type="paragraph" w:customStyle="1" w:styleId="37DB4A0DED034E4C8C03D12DFEDE11E4">
    <w:name w:val="37DB4A0DED034E4C8C03D12DFEDE11E4"/>
  </w:style>
  <w:style w:type="paragraph" w:customStyle="1" w:styleId="FF475485A15E4B69ABFBEAC1DDA5352D">
    <w:name w:val="FF475485A15E4B69ABFBEAC1DDA5352D"/>
  </w:style>
  <w:style w:type="paragraph" w:customStyle="1" w:styleId="399553A5B532421984D302A66566D087">
    <w:name w:val="399553A5B532421984D302A66566D087"/>
  </w:style>
  <w:style w:type="paragraph" w:customStyle="1" w:styleId="433FF78C9E3A453B93149272ADE4337E">
    <w:name w:val="433FF78C9E3A453B93149272ADE4337E"/>
  </w:style>
  <w:style w:type="paragraph" w:customStyle="1" w:styleId="93F84B2ECBAA40FB9BB8320F778357CC">
    <w:name w:val="93F84B2ECBAA40FB9BB8320F778357CC"/>
  </w:style>
  <w:style w:type="paragraph" w:customStyle="1" w:styleId="2D375C4D286640BE82D56E517A461508">
    <w:name w:val="2D375C4D286640BE82D56E517A461508"/>
  </w:style>
  <w:style w:type="paragraph" w:customStyle="1" w:styleId="01BD516FD3884FA391E215623B1B75CF">
    <w:name w:val="01BD516FD3884FA391E215623B1B75CF"/>
  </w:style>
  <w:style w:type="paragraph" w:customStyle="1" w:styleId="6EC035120D4F4A2CA6BF62ADF89554CC">
    <w:name w:val="6EC035120D4F4A2CA6BF62ADF89554CC"/>
  </w:style>
  <w:style w:type="paragraph" w:customStyle="1" w:styleId="D844E5B20D924D5C8474048250FAA82E">
    <w:name w:val="D844E5B20D924D5C8474048250FAA82E"/>
  </w:style>
  <w:style w:type="paragraph" w:customStyle="1" w:styleId="FD7F897C9F824AB190680A5B88B85D6C">
    <w:name w:val="FD7F897C9F824AB190680A5B88B85D6C"/>
  </w:style>
  <w:style w:type="paragraph" w:customStyle="1" w:styleId="629B0D27BE464DF7A8053E398A7878EA">
    <w:name w:val="629B0D27BE464DF7A8053E398A7878EA"/>
  </w:style>
  <w:style w:type="paragraph" w:customStyle="1" w:styleId="048D4396A177408BA65E4E2CA23D4D29">
    <w:name w:val="048D4396A177408BA65E4E2CA23D4D29"/>
  </w:style>
  <w:style w:type="paragraph" w:customStyle="1" w:styleId="360EB71055994DD39926418032A9C8A2">
    <w:name w:val="360EB71055994DD39926418032A9C8A2"/>
  </w:style>
  <w:style w:type="paragraph" w:customStyle="1" w:styleId="3943A7F9350E4649ACA2353786D5AE33">
    <w:name w:val="3943A7F9350E4649ACA2353786D5AE33"/>
  </w:style>
  <w:style w:type="paragraph" w:customStyle="1" w:styleId="04009C568F894BC9BF89360BAB646BD7">
    <w:name w:val="04009C568F894BC9BF89360BAB646BD7"/>
  </w:style>
  <w:style w:type="paragraph" w:customStyle="1" w:styleId="6FCE80FC00C74EB9BA26235F52826180">
    <w:name w:val="6FCE80FC00C74EB9BA26235F52826180"/>
  </w:style>
  <w:style w:type="paragraph" w:customStyle="1" w:styleId="0D075B98A4134DD587BD19B39E3E309C">
    <w:name w:val="0D075B98A4134DD587BD19B39E3E309C"/>
  </w:style>
  <w:style w:type="paragraph" w:customStyle="1" w:styleId="69550F161CE54C5F8A1165BB9E51C1FC">
    <w:name w:val="69550F161CE54C5F8A1165BB9E51C1FC"/>
    <w:rsid w:val="005053BB"/>
  </w:style>
  <w:style w:type="paragraph" w:customStyle="1" w:styleId="5A63D957153E48E7B0F64298D06641E9">
    <w:name w:val="5A63D957153E48E7B0F64298D06641E9"/>
    <w:rsid w:val="009262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Khoa học tự nhiện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D7E6D5-39DB-426A-A63F-5236B1197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tf03992044.dotx</Template>
  <TotalTime>9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Team rampage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</dc:creator>
  <cp:keywords>TEAM RAMPAGE</cp:keywords>
  <dc:description>Hoàng đắc</dc:description>
  <cp:lastModifiedBy>Nguyen Dac</cp:lastModifiedBy>
  <cp:revision>17</cp:revision>
  <dcterms:created xsi:type="dcterms:W3CDTF">2018-11-21T15:16:00Z</dcterms:created>
  <dcterms:modified xsi:type="dcterms:W3CDTF">2018-12-29T15:30:00Z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