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4517ECD9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1)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7D4429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7D4429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7D4429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7D4429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517"/>
        <w:gridCol w:w="1440"/>
        <w:gridCol w:w="1257"/>
        <w:gridCol w:w="1798"/>
        <w:gridCol w:w="1798"/>
      </w:tblGrid>
      <w:tr w:rsidR="002D59F2" w:rsidRPr="003763F2" w14:paraId="09F11666" w14:textId="2FEE37E2" w:rsidTr="002D5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440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2D59F2" w:rsidRPr="003763F2" w14:paraId="2A871643" w14:textId="7031C4AC" w:rsidTr="002D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0F50CE4" w14:textId="2555124C" w:rsidR="002D59F2" w:rsidRPr="003763F2" w:rsidRDefault="002D59F2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Lấy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yêu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cầu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khách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hàng</w:t>
            </w:r>
            <w:proofErr w:type="spellEnd"/>
          </w:p>
        </w:tc>
        <w:tc>
          <w:tcPr>
            <w:tcW w:w="1440" w:type="dxa"/>
          </w:tcPr>
          <w:p w14:paraId="53FC4564" w14:textId="77777777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BA</w:t>
            </w:r>
          </w:p>
        </w:tc>
        <w:tc>
          <w:tcPr>
            <w:tcW w:w="1257" w:type="dxa"/>
          </w:tcPr>
          <w:p w14:paraId="44D12D66" w14:textId="77777777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1</w:t>
            </w:r>
          </w:p>
        </w:tc>
        <w:tc>
          <w:tcPr>
            <w:tcW w:w="1798" w:type="dxa"/>
          </w:tcPr>
          <w:p w14:paraId="27C77959" w14:textId="77777777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052FDD5" w14:textId="49D16DE4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D59F2" w:rsidRPr="003763F2" w14:paraId="54524230" w14:textId="4AE0BE41" w:rsidTr="002D5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B6DD465" w14:textId="735F0706" w:rsidR="002D59F2" w:rsidRPr="003763F2" w:rsidRDefault="002D59F2" w:rsidP="002D59F2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Phân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tích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yêu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cầu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khách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hàng</w:t>
            </w:r>
            <w:proofErr w:type="spellEnd"/>
          </w:p>
        </w:tc>
        <w:tc>
          <w:tcPr>
            <w:tcW w:w="1440" w:type="dxa"/>
          </w:tcPr>
          <w:p w14:paraId="5F79E82D" w14:textId="70CD473E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</w:t>
            </w:r>
          </w:p>
        </w:tc>
        <w:tc>
          <w:tcPr>
            <w:tcW w:w="1257" w:type="dxa"/>
          </w:tcPr>
          <w:p w14:paraId="242FAC5C" w14:textId="28398847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98" w:type="dxa"/>
          </w:tcPr>
          <w:p w14:paraId="53F40AE1" w14:textId="77777777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AEF9057" w14:textId="67CF2542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D59F2" w:rsidRPr="003763F2" w14:paraId="53AA24A5" w14:textId="43813372" w:rsidTr="002D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72C20D37" w14:textId="2C33DAF3" w:rsidR="002D59F2" w:rsidRPr="003763F2" w:rsidRDefault="002D59F2" w:rsidP="002D59F2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Lập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sơ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bộ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chương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trình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theo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phân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tích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yêu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cầu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khách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hàng</w:t>
            </w:r>
            <w:proofErr w:type="spellEnd"/>
            <w:r>
              <w:rPr>
                <w:rFonts w:ascii="Segoe UI" w:hAnsi="Segoe UI" w:cs="Segoe UI"/>
                <w:b w:val="0"/>
              </w:rPr>
              <w:t>.</w:t>
            </w:r>
          </w:p>
        </w:tc>
        <w:tc>
          <w:tcPr>
            <w:tcW w:w="1440" w:type="dxa"/>
          </w:tcPr>
          <w:p w14:paraId="1981F8C2" w14:textId="5D79D2FA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  <w:r>
              <w:rPr>
                <w:rFonts w:ascii="Segoe UI" w:hAnsi="Segoe UI" w:cs="Segoe UI"/>
              </w:rPr>
              <w:t>, BA</w:t>
            </w:r>
          </w:p>
        </w:tc>
        <w:tc>
          <w:tcPr>
            <w:tcW w:w="1257" w:type="dxa"/>
          </w:tcPr>
          <w:p w14:paraId="2E74AFD2" w14:textId="74A1771A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</w:t>
            </w:r>
          </w:p>
          <w:p w14:paraId="4D89CC8D" w14:textId="77777777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3A791F14" w14:textId="44D28E9C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E9F6E16" w14:textId="05E7411A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D59F2" w:rsidRPr="003763F2" w14:paraId="77816E4D" w14:textId="554F1B61" w:rsidTr="002D5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414CBABD" w14:textId="20EACEF4" w:rsidR="002D59F2" w:rsidRPr="003763F2" w:rsidRDefault="002D59F2" w:rsidP="002D59F2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Lên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hoạch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sơ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bộ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cho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team.</w:t>
            </w:r>
          </w:p>
        </w:tc>
        <w:tc>
          <w:tcPr>
            <w:tcW w:w="1440" w:type="dxa"/>
          </w:tcPr>
          <w:p w14:paraId="37A4B49C" w14:textId="6B122DAC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7B8A487D" w14:textId="7EB26278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98" w:type="dxa"/>
          </w:tcPr>
          <w:p w14:paraId="030BD1EF" w14:textId="77777777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56DA4CD3" w14:textId="666568C6" w:rsidR="002D59F2" w:rsidRPr="003763F2" w:rsidRDefault="002D59F2" w:rsidP="002D59F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D59F2" w:rsidRPr="003763F2" w14:paraId="23D8FA4B" w14:textId="77777777" w:rsidTr="002D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6E9719A5" w14:textId="04B18BFF" w:rsidR="002D59F2" w:rsidRDefault="002D59F2" w:rsidP="002D59F2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Làm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quen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công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cụ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hỗ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trợ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b w:val="0"/>
              </w:rPr>
              <w:t>Github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toggl</w:t>
            </w:r>
            <w:proofErr w:type="spellEnd"/>
            <w:r>
              <w:rPr>
                <w:rFonts w:ascii="Segoe UI" w:hAnsi="Segoe UI" w:cs="Segoe UI"/>
                <w:b w:val="0"/>
              </w:rPr>
              <w:t>,…</w:t>
            </w:r>
          </w:p>
        </w:tc>
        <w:tc>
          <w:tcPr>
            <w:tcW w:w="1440" w:type="dxa"/>
          </w:tcPr>
          <w:p w14:paraId="35BFB7FE" w14:textId="11A84A92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Leader, BA, Dev. Tester</w:t>
            </w:r>
          </w:p>
        </w:tc>
        <w:tc>
          <w:tcPr>
            <w:tcW w:w="1257" w:type="dxa"/>
          </w:tcPr>
          <w:p w14:paraId="1702583A" w14:textId="0EE6E89C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1</w:t>
            </w:r>
          </w:p>
        </w:tc>
        <w:tc>
          <w:tcPr>
            <w:tcW w:w="1798" w:type="dxa"/>
          </w:tcPr>
          <w:p w14:paraId="4FFF7173" w14:textId="4DF263C0" w:rsidR="002D59F2" w:rsidRPr="003763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</w:t>
            </w:r>
            <w:proofErr w:type="spellStart"/>
            <w:r>
              <w:rPr>
                <w:rFonts w:ascii="Segoe UI" w:hAnsi="Segoe UI" w:cs="Segoe UI"/>
              </w:rPr>
              <w:t>ngày</w:t>
            </w:r>
            <w:proofErr w:type="spellEnd"/>
          </w:p>
        </w:tc>
        <w:tc>
          <w:tcPr>
            <w:tcW w:w="1798" w:type="dxa"/>
          </w:tcPr>
          <w:p w14:paraId="15B03474" w14:textId="1D6D7657" w:rsidR="002D59F2" w:rsidRDefault="002D59F2" w:rsidP="002D59F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C87B1A8" w14:textId="21CF69BB" w:rsidR="00610F80" w:rsidRDefault="00610F80" w:rsidP="00610F80"/>
    <w:p w14:paraId="2D17E634" w14:textId="027A06C5" w:rsidR="00610F80" w:rsidRDefault="00610F80" w:rsidP="00610F80">
      <w:pPr>
        <w:pStyle w:val="Heading2"/>
      </w:pPr>
      <w:r>
        <w:t>Vấn đề phát sinh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3505"/>
        <w:gridCol w:w="2520"/>
        <w:gridCol w:w="2790"/>
      </w:tblGrid>
      <w:tr w:rsidR="00232D65" w:rsidRPr="003763F2" w14:paraId="61704958" w14:textId="77777777" w:rsidTr="0023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559AE3" w14:textId="279D12C5" w:rsidR="00232D65" w:rsidRPr="003763F2" w:rsidRDefault="00232D65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  <w:tc>
          <w:tcPr>
            <w:tcW w:w="2520" w:type="dxa"/>
          </w:tcPr>
          <w:p w14:paraId="1423E690" w14:textId="58AED5C8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  <w:tc>
          <w:tcPr>
            <w:tcW w:w="2790" w:type="dxa"/>
          </w:tcPr>
          <w:p w14:paraId="4050CB99" w14:textId="47EA3E4F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</w:tr>
      <w:tr w:rsidR="00232D65" w:rsidRPr="003763F2" w14:paraId="77D806CD" w14:textId="77777777" w:rsidTr="0023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BA9D0C" w14:textId="5DAD461C" w:rsidR="00232D65" w:rsidRPr="003763F2" w:rsidRDefault="00232D65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Bất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đồng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trong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phân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công</w:t>
            </w:r>
            <w:proofErr w:type="spellEnd"/>
          </w:p>
        </w:tc>
        <w:tc>
          <w:tcPr>
            <w:tcW w:w="2520" w:type="dxa"/>
          </w:tcPr>
          <w:p w14:paraId="3127944D" w14:textId="214ECED6" w:rsidR="00232D65" w:rsidRPr="003763F2" w:rsidRDefault="00232D65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Họp</w:t>
            </w:r>
            <w:proofErr w:type="spellEnd"/>
            <w:r>
              <w:rPr>
                <w:rFonts w:ascii="Segoe UI" w:hAnsi="Segoe UI" w:cs="Segoe UI"/>
              </w:rPr>
              <w:t xml:space="preserve"> team, </w:t>
            </w:r>
            <w:proofErr w:type="spellStart"/>
            <w:r>
              <w:rPr>
                <w:rFonts w:ascii="Segoe UI" w:hAnsi="Segoe UI" w:cs="Segoe UI"/>
              </w:rPr>
              <w:t>thoả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thuận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chung</w:t>
            </w:r>
            <w:proofErr w:type="spellEnd"/>
            <w:r w:rsidR="009B498C">
              <w:rPr>
                <w:rFonts w:ascii="Segoe UI" w:hAnsi="Segoe UI" w:cs="Segoe UI"/>
              </w:rPr>
              <w:t xml:space="preserve">, </w:t>
            </w:r>
            <w:proofErr w:type="spellStart"/>
            <w:r w:rsidR="009B498C">
              <w:rPr>
                <w:rFonts w:ascii="Segoe UI" w:hAnsi="Segoe UI" w:cs="Segoe UI"/>
              </w:rPr>
              <w:t>chỉnh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sửa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kế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hoạch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sơ</w:t>
            </w:r>
            <w:proofErr w:type="spellEnd"/>
            <w:r w:rsidR="009B498C">
              <w:rPr>
                <w:rFonts w:ascii="Segoe UI" w:hAnsi="Segoe UI" w:cs="Segoe UI"/>
              </w:rPr>
              <w:t xml:space="preserve"> </w:t>
            </w:r>
            <w:proofErr w:type="spellStart"/>
            <w:r w:rsidR="009B498C">
              <w:rPr>
                <w:rFonts w:ascii="Segoe UI" w:hAnsi="Segoe UI" w:cs="Segoe UI"/>
              </w:rPr>
              <w:t>bô</w:t>
            </w:r>
            <w:proofErr w:type="spellEnd"/>
            <w:r w:rsidR="009B498C">
              <w:rPr>
                <w:rFonts w:ascii="Segoe UI" w:hAnsi="Segoe UI" w:cs="Segoe UI"/>
              </w:rPr>
              <w:t>.</w:t>
            </w:r>
          </w:p>
        </w:tc>
        <w:tc>
          <w:tcPr>
            <w:tcW w:w="2790" w:type="dxa"/>
          </w:tcPr>
          <w:p w14:paraId="567117A0" w14:textId="71C3ECFB" w:rsidR="00232D65" w:rsidRPr="003763F2" w:rsidRDefault="009B498C" w:rsidP="009B498C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xong</w:t>
            </w:r>
            <w:proofErr w:type="spellEnd"/>
          </w:p>
        </w:tc>
      </w:tr>
      <w:tr w:rsidR="009B498C" w:rsidRPr="003763F2" w14:paraId="3F47BA14" w14:textId="77777777" w:rsidTr="0023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589D6DE" w14:textId="4BA0FC82" w:rsidR="009B498C" w:rsidRPr="003763F2" w:rsidRDefault="009B498C" w:rsidP="009B498C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Bất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đồng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trong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thống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chương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trình</w:t>
            </w:r>
            <w:proofErr w:type="spellEnd"/>
          </w:p>
        </w:tc>
        <w:tc>
          <w:tcPr>
            <w:tcW w:w="2520" w:type="dxa"/>
          </w:tcPr>
          <w:p w14:paraId="0404C7D0" w14:textId="4D963B34" w:rsidR="009B498C" w:rsidRPr="003763F2" w:rsidRDefault="009B498C" w:rsidP="009B498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Họp</w:t>
            </w:r>
            <w:proofErr w:type="spellEnd"/>
            <w:r>
              <w:rPr>
                <w:rFonts w:ascii="Segoe UI" w:hAnsi="Segoe UI" w:cs="Segoe UI"/>
              </w:rPr>
              <w:t xml:space="preserve"> team, </w:t>
            </w:r>
            <w:proofErr w:type="spellStart"/>
            <w:r>
              <w:rPr>
                <w:rFonts w:ascii="Segoe UI" w:hAnsi="Segoe UI" w:cs="Segoe UI"/>
              </w:rPr>
              <w:t>thoả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thuận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chung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>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790" w:type="dxa"/>
          </w:tcPr>
          <w:p w14:paraId="46721CC7" w14:textId="209E9D01" w:rsidR="009B498C" w:rsidRPr="003763F2" w:rsidRDefault="009B498C" w:rsidP="009B498C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xong</w:t>
            </w:r>
            <w:proofErr w:type="spellEnd"/>
          </w:p>
        </w:tc>
      </w:tr>
    </w:tbl>
    <w:p w14:paraId="52E739CD" w14:textId="77777777" w:rsidR="009B498C" w:rsidRDefault="009B498C" w:rsidP="00610F80">
      <w:pPr>
        <w:pStyle w:val="Heading2"/>
      </w:pPr>
    </w:p>
    <w:p w14:paraId="43930CBF" w14:textId="77777777" w:rsidR="009B498C" w:rsidRDefault="009B498C" w:rsidP="00610F80">
      <w:pPr>
        <w:pStyle w:val="Heading2"/>
      </w:pPr>
    </w:p>
    <w:p w14:paraId="4A60F0B6" w14:textId="0BA13C4D" w:rsidR="00610F80" w:rsidRDefault="00610F80" w:rsidP="00610F80">
      <w:pPr>
        <w:pStyle w:val="Heading2"/>
      </w:pPr>
      <w:r>
        <w:t>Kế hoạch tuần 2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155"/>
        <w:gridCol w:w="1800"/>
        <w:gridCol w:w="2250"/>
        <w:gridCol w:w="2610"/>
      </w:tblGrid>
      <w:tr w:rsidR="002D59F2" w:rsidRPr="003763F2" w14:paraId="5300C032" w14:textId="77777777" w:rsidTr="009B4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80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2D59F2" w:rsidRPr="003763F2" w14:paraId="3D1C3BDF" w14:textId="77777777" w:rsidTr="009B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EDA2B2F" w14:textId="77777777" w:rsidR="002D59F2" w:rsidRPr="003763F2" w:rsidRDefault="002D59F2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Lên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hoạch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phân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công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  <w:b w:val="0"/>
              </w:rPr>
              <w:t>tiết</w:t>
            </w:r>
            <w:proofErr w:type="spellEnd"/>
          </w:p>
        </w:tc>
        <w:tc>
          <w:tcPr>
            <w:tcW w:w="1800" w:type="dxa"/>
          </w:tcPr>
          <w:p w14:paraId="72B78EED" w14:textId="7C4583D8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2250" w:type="dxa"/>
          </w:tcPr>
          <w:p w14:paraId="06F306AC" w14:textId="45CDC61B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10" w:type="dxa"/>
          </w:tcPr>
          <w:p w14:paraId="3453AF9B" w14:textId="77777777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59F2" w:rsidRPr="003763F2" w14:paraId="5334D5B7" w14:textId="77777777" w:rsidTr="009B4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F31A815" w14:textId="6D872E3B" w:rsidR="002D59F2" w:rsidRPr="003763F2" w:rsidRDefault="002D59F2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giao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diện</w:t>
            </w:r>
            <w:proofErr w:type="spellEnd"/>
          </w:p>
        </w:tc>
        <w:tc>
          <w:tcPr>
            <w:tcW w:w="1800" w:type="dxa"/>
          </w:tcPr>
          <w:p w14:paraId="2F0A382C" w14:textId="77777777" w:rsidR="002D59F2" w:rsidRPr="003763F2" w:rsidRDefault="002D59F2" w:rsidP="008F322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</w:t>
            </w:r>
          </w:p>
        </w:tc>
        <w:tc>
          <w:tcPr>
            <w:tcW w:w="2250" w:type="dxa"/>
          </w:tcPr>
          <w:p w14:paraId="3619C448" w14:textId="77777777" w:rsidR="002D59F2" w:rsidRPr="003763F2" w:rsidRDefault="002D59F2" w:rsidP="008F322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2</w:t>
            </w:r>
          </w:p>
        </w:tc>
        <w:tc>
          <w:tcPr>
            <w:tcW w:w="2610" w:type="dxa"/>
          </w:tcPr>
          <w:p w14:paraId="158BBEE6" w14:textId="434F6058" w:rsidR="002D59F2" w:rsidRPr="003763F2" w:rsidRDefault="002D59F2" w:rsidP="008F322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59F2" w:rsidRPr="003763F2" w14:paraId="5D3AA0EC" w14:textId="77777777" w:rsidTr="009B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F7B7A8" w14:textId="64AA34A5" w:rsidR="002D59F2" w:rsidRPr="003763F2" w:rsidRDefault="002D59F2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database</w:t>
            </w:r>
          </w:p>
        </w:tc>
        <w:tc>
          <w:tcPr>
            <w:tcW w:w="1800" w:type="dxa"/>
          </w:tcPr>
          <w:p w14:paraId="364D6A45" w14:textId="5D8E64B1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 Tester</w:t>
            </w:r>
          </w:p>
        </w:tc>
        <w:tc>
          <w:tcPr>
            <w:tcW w:w="2250" w:type="dxa"/>
          </w:tcPr>
          <w:p w14:paraId="52F2A26C" w14:textId="680AC1B2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  <w:p w14:paraId="414DDC68" w14:textId="77777777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0" w:type="dxa"/>
          </w:tcPr>
          <w:p w14:paraId="630D4D15" w14:textId="0306C652" w:rsidR="002D59F2" w:rsidRPr="003763F2" w:rsidRDefault="002D59F2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C772392" w14:textId="77777777" w:rsidR="00610F80" w:rsidRPr="00610F80" w:rsidRDefault="00610F80" w:rsidP="00610F80"/>
    <w:p w14:paraId="39F3B184" w14:textId="77777777" w:rsidR="00610F80" w:rsidRPr="00610F80" w:rsidRDefault="00610F80" w:rsidP="00610F80"/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7F70" w14:textId="77777777" w:rsidR="007D4429" w:rsidRDefault="007D4429">
      <w:r>
        <w:separator/>
      </w:r>
    </w:p>
    <w:p w14:paraId="7F2CAE72" w14:textId="77777777" w:rsidR="007D4429" w:rsidRDefault="007D4429"/>
  </w:endnote>
  <w:endnote w:type="continuationSeparator" w:id="0">
    <w:p w14:paraId="13D1E8B3" w14:textId="77777777" w:rsidR="007D4429" w:rsidRDefault="007D4429">
      <w:r>
        <w:continuationSeparator/>
      </w:r>
    </w:p>
    <w:p w14:paraId="76D8D099" w14:textId="77777777" w:rsidR="007D4429" w:rsidRDefault="007D44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7D4429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D5650" w14:textId="77777777" w:rsidR="007D4429" w:rsidRDefault="007D4429">
      <w:r>
        <w:separator/>
      </w:r>
    </w:p>
    <w:p w14:paraId="6744F6B4" w14:textId="77777777" w:rsidR="007D4429" w:rsidRDefault="007D4429"/>
  </w:footnote>
  <w:footnote w:type="continuationSeparator" w:id="0">
    <w:p w14:paraId="6E00CF4E" w14:textId="77777777" w:rsidR="007D4429" w:rsidRDefault="007D4429">
      <w:r>
        <w:continuationSeparator/>
      </w:r>
    </w:p>
    <w:p w14:paraId="301DDA66" w14:textId="77777777" w:rsidR="007D4429" w:rsidRDefault="007D44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232D65"/>
    <w:rsid w:val="002B21AE"/>
    <w:rsid w:val="002D59F2"/>
    <w:rsid w:val="002E2AE0"/>
    <w:rsid w:val="00312DD5"/>
    <w:rsid w:val="0033593E"/>
    <w:rsid w:val="00447A67"/>
    <w:rsid w:val="004534A5"/>
    <w:rsid w:val="004566FA"/>
    <w:rsid w:val="00495232"/>
    <w:rsid w:val="004A4EC4"/>
    <w:rsid w:val="00513241"/>
    <w:rsid w:val="005331CA"/>
    <w:rsid w:val="005504AE"/>
    <w:rsid w:val="00560F07"/>
    <w:rsid w:val="00603EF9"/>
    <w:rsid w:val="00610F80"/>
    <w:rsid w:val="00645ECE"/>
    <w:rsid w:val="00660B21"/>
    <w:rsid w:val="00694CA2"/>
    <w:rsid w:val="00714CE5"/>
    <w:rsid w:val="00736E05"/>
    <w:rsid w:val="00745754"/>
    <w:rsid w:val="007D4429"/>
    <w:rsid w:val="00822A8D"/>
    <w:rsid w:val="00831731"/>
    <w:rsid w:val="00852FE0"/>
    <w:rsid w:val="00874542"/>
    <w:rsid w:val="008F27A0"/>
    <w:rsid w:val="00907CBB"/>
    <w:rsid w:val="00913AE4"/>
    <w:rsid w:val="00932B6C"/>
    <w:rsid w:val="009362E0"/>
    <w:rsid w:val="00976A9B"/>
    <w:rsid w:val="0099384F"/>
    <w:rsid w:val="009A32A1"/>
    <w:rsid w:val="009B498C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7EE0"/>
    <w:rsid w:val="00D5333D"/>
    <w:rsid w:val="00DA0B66"/>
    <w:rsid w:val="00E279B8"/>
    <w:rsid w:val="00E756E6"/>
    <w:rsid w:val="00EA05B8"/>
    <w:rsid w:val="00EA1D82"/>
    <w:rsid w:val="00EB203B"/>
    <w:rsid w:val="00F54258"/>
    <w:rsid w:val="00F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B2BD9"/>
    <w:rsid w:val="005053BB"/>
    <w:rsid w:val="005E60ED"/>
    <w:rsid w:val="006A16D2"/>
    <w:rsid w:val="007B3A9F"/>
    <w:rsid w:val="00840359"/>
    <w:rsid w:val="008D4A2B"/>
    <w:rsid w:val="00926242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19E41-4A4C-4941-BF07-86002A22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57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21</cp:revision>
  <dcterms:created xsi:type="dcterms:W3CDTF">2018-10-08T15:49:00Z</dcterms:created>
  <dcterms:modified xsi:type="dcterms:W3CDTF">2018-10-17T09:00:00Z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