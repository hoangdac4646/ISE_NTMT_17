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9B8" w:rsidRDefault="00D17EE0" w:rsidP="00D17EE0">
      <w:pPr>
        <w:pStyle w:val="Logo"/>
        <w:tabs>
          <w:tab w:val="left" w:pos="6282"/>
        </w:tabs>
        <w:ind w:left="0"/>
        <w:jc w:val="left"/>
      </w:pPr>
      <w:r>
        <w:t>Report</w:t>
      </w:r>
      <w:r w:rsidR="00447F66">
        <w:t xml:space="preserve"> Analysis</w:t>
      </w:r>
      <w:r>
        <w:t xml:space="preserve">                    </w:t>
      </w:r>
      <w:r>
        <w:drawing>
          <wp:inline distT="0" distB="0" distL="0" distR="0">
            <wp:extent cx="1371600" cy="1371600"/>
            <wp:effectExtent l="0" t="0" r="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con-applica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9B8" w:rsidRDefault="0045583F" w:rsidP="00E279B8">
      <w:pPr>
        <w:pStyle w:val="Tiuphu"/>
      </w:pPr>
      <w:sdt>
        <w:sdtPr>
          <w:alias w:val="Presented by:"/>
          <w:tag w:val="Presented by:"/>
          <w:id w:val="2116784469"/>
          <w:placeholder>
            <w:docPart w:val="A395173A54E04EF49B7FD4F435092BC1"/>
          </w:placeholder>
          <w:temporary/>
          <w:showingPlcHdr/>
          <w15:appearance w15:val="hidden"/>
        </w:sdtPr>
        <w:sdtEndPr/>
        <w:sdtContent>
          <w:r w:rsidR="00E279B8">
            <w:t>Presented by:</w:t>
          </w:r>
        </w:sdtContent>
      </w:sdt>
      <w:r w:rsidR="00E279B8">
        <w:t xml:space="preserve"> </w:t>
      </w:r>
      <w:sdt>
        <w:sdtPr>
          <w:alias w:val="Enter your name:"/>
          <w:tag w:val="Enter your name:"/>
          <w:id w:val="-679964544"/>
          <w:placeholder>
            <w:docPart w:val="95C2140D65354C988806BE66776B13B4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D17EE0">
            <w:t>Tuấn anh</w:t>
          </w:r>
        </w:sdtContent>
      </w:sdt>
    </w:p>
    <w:p w:rsidR="00E279B8" w:rsidRDefault="0045583F" w:rsidP="00E279B8">
      <w:pPr>
        <w:pStyle w:val="Contactinfo"/>
      </w:pPr>
      <w:sdt>
        <w:sdtPr>
          <w:alias w:val="Enter company name:"/>
          <w:tag w:val=""/>
          <w:id w:val="442581965"/>
          <w:placeholder>
            <w:docPart w:val="F22BE60837994FC286265F33B2DB0823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="00D17EE0">
            <w:t>Team rampage</w:t>
          </w:r>
        </w:sdtContent>
      </w:sdt>
    </w:p>
    <w:p w:rsidR="00E279B8" w:rsidRDefault="0045583F" w:rsidP="00714CE5">
      <w:pPr>
        <w:pStyle w:val="Contactinfo"/>
      </w:pPr>
      <w:sdt>
        <w:sdtPr>
          <w:alias w:val="Enter company address:"/>
          <w:tag w:val="Enter company address:"/>
          <w:id w:val="1489432431"/>
          <w:placeholder>
            <w:docPart w:val="ADADB0B3C9C4482DBD9B687834C58A7C"/>
          </w:placeholder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/>
        </w:sdtPr>
        <w:sdtEndPr/>
        <w:sdtContent>
          <w:r w:rsidR="00D17EE0">
            <w:t>Khoa học tự nhiện</w:t>
          </w:r>
        </w:sdtContent>
      </w:sdt>
    </w:p>
    <w:p w:rsidR="00907CBB" w:rsidRDefault="00907CBB" w:rsidP="00E279B8">
      <w:pPr>
        <w:rPr>
          <w:noProof/>
        </w:rPr>
      </w:pPr>
    </w:p>
    <w:p w:rsidR="00D17EE0" w:rsidRDefault="00D17EE0" w:rsidP="00E279B8">
      <w:pPr>
        <w:rPr>
          <w:noProof/>
        </w:rPr>
      </w:pPr>
    </w:p>
    <w:p w:rsidR="00907CBB" w:rsidRPr="00D17EE0" w:rsidRDefault="0045583F">
      <w:pPr>
        <w:pStyle w:val="u1"/>
        <w:rPr>
          <w:color w:val="FF0000"/>
        </w:rPr>
      </w:pPr>
      <w:sdt>
        <w:sdtPr>
          <w:rPr>
            <w:color w:val="FF0000"/>
          </w:rPr>
          <w:alias w:val="Enter title:"/>
          <w:tag w:val=""/>
          <w:id w:val="1901021919"/>
          <w:placeholder>
            <w:docPart w:val="4D9EC8401D2B4B888BED970B8D69B77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D17EE0" w:rsidRPr="00D17EE0">
            <w:rPr>
              <w:color w:val="FF0000"/>
            </w:rPr>
            <w:t>TEAM RAMPAGE</w:t>
          </w:r>
        </w:sdtContent>
      </w:sdt>
    </w:p>
    <w:p w:rsidR="00907CBB" w:rsidRDefault="00075419">
      <w:pPr>
        <w:pStyle w:val="u2"/>
        <w:rPr>
          <w:color w:val="548AB7" w:themeColor="accent1" w:themeShade="BF"/>
          <w:sz w:val="36"/>
        </w:rPr>
      </w:pPr>
      <w:r>
        <w:rPr>
          <w:color w:val="548AB7" w:themeColor="accent1" w:themeShade="BF"/>
          <w:sz w:val="36"/>
        </w:rPr>
        <w:t>Phân Tích Yêu Cầu Khách Hàng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805"/>
        <w:gridCol w:w="4321"/>
        <w:gridCol w:w="2969"/>
        <w:gridCol w:w="1255"/>
      </w:tblGrid>
      <w:tr w:rsidR="00075419" w:rsidTr="00147F53">
        <w:tc>
          <w:tcPr>
            <w:tcW w:w="805" w:type="dxa"/>
          </w:tcPr>
          <w:p w:rsidR="00075419" w:rsidRPr="00703431" w:rsidRDefault="00075419" w:rsidP="00075419">
            <w:pPr>
              <w:ind w:left="0"/>
              <w:jc w:val="center"/>
              <w:rPr>
                <w:b/>
                <w:color w:val="355D7E" w:themeColor="accent1" w:themeShade="80"/>
                <w:sz w:val="28"/>
                <w:szCs w:val="28"/>
              </w:rPr>
            </w:pPr>
            <w:r w:rsidRPr="00703431">
              <w:rPr>
                <w:b/>
                <w:color w:val="355D7E" w:themeColor="accent1" w:themeShade="80"/>
                <w:sz w:val="28"/>
                <w:szCs w:val="28"/>
              </w:rPr>
              <w:t>Y/C</w:t>
            </w:r>
          </w:p>
        </w:tc>
        <w:tc>
          <w:tcPr>
            <w:tcW w:w="4321" w:type="dxa"/>
          </w:tcPr>
          <w:p w:rsidR="00075419" w:rsidRPr="00703431" w:rsidRDefault="00075419" w:rsidP="00075419">
            <w:pPr>
              <w:ind w:left="0"/>
              <w:jc w:val="center"/>
              <w:rPr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03431">
              <w:rPr>
                <w:b/>
                <w:color w:val="355D7E" w:themeColor="accent1" w:themeShade="80"/>
                <w:sz w:val="28"/>
                <w:szCs w:val="28"/>
              </w:rPr>
              <w:t>Mô</w:t>
            </w:r>
            <w:proofErr w:type="spellEnd"/>
            <w:r w:rsidRPr="00703431"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03431">
              <w:rPr>
                <w:b/>
                <w:color w:val="355D7E" w:themeColor="accent1" w:themeShade="80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2969" w:type="dxa"/>
          </w:tcPr>
          <w:p w:rsidR="00075419" w:rsidRPr="00703431" w:rsidRDefault="00075419" w:rsidP="00075419">
            <w:pPr>
              <w:ind w:left="0"/>
              <w:jc w:val="center"/>
              <w:rPr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03431">
              <w:rPr>
                <w:b/>
                <w:color w:val="355D7E" w:themeColor="accent1" w:themeShade="80"/>
                <w:sz w:val="28"/>
                <w:szCs w:val="28"/>
              </w:rPr>
              <w:t>Ghi</w:t>
            </w:r>
            <w:proofErr w:type="spellEnd"/>
            <w:r w:rsidRPr="00703431"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03431">
              <w:rPr>
                <w:b/>
                <w:color w:val="355D7E" w:themeColor="accent1" w:themeShade="80"/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1255" w:type="dxa"/>
          </w:tcPr>
          <w:p w:rsidR="00075419" w:rsidRPr="00703431" w:rsidRDefault="00075419" w:rsidP="00075419">
            <w:pPr>
              <w:ind w:left="0"/>
              <w:jc w:val="center"/>
              <w:rPr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03431">
              <w:rPr>
                <w:b/>
                <w:color w:val="355D7E" w:themeColor="accent1" w:themeShade="80"/>
                <w:sz w:val="28"/>
                <w:szCs w:val="28"/>
              </w:rPr>
              <w:t>Mức</w:t>
            </w:r>
            <w:proofErr w:type="spellEnd"/>
            <w:r w:rsidRPr="00703431"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03431">
              <w:rPr>
                <w:b/>
                <w:color w:val="355D7E" w:themeColor="accent1" w:themeShade="80"/>
                <w:sz w:val="28"/>
                <w:szCs w:val="28"/>
              </w:rPr>
              <w:t>Độ</w:t>
            </w:r>
            <w:proofErr w:type="spellEnd"/>
          </w:p>
        </w:tc>
      </w:tr>
      <w:tr w:rsidR="00075419" w:rsidTr="00147F53">
        <w:tc>
          <w:tcPr>
            <w:tcW w:w="805" w:type="dxa"/>
          </w:tcPr>
          <w:p w:rsidR="00075419" w:rsidRPr="00703431" w:rsidRDefault="00075419" w:rsidP="00075419">
            <w:pPr>
              <w:ind w:left="0"/>
              <w:jc w:val="center"/>
              <w:rPr>
                <w:b/>
                <w:color w:val="355D7E" w:themeColor="accent1" w:themeShade="80"/>
                <w:sz w:val="28"/>
                <w:szCs w:val="28"/>
              </w:rPr>
            </w:pPr>
            <w:r w:rsidRPr="00703431">
              <w:rPr>
                <w:b/>
                <w:color w:val="355D7E" w:themeColor="accent1" w:themeShade="80"/>
                <w:sz w:val="28"/>
                <w:szCs w:val="28"/>
              </w:rPr>
              <w:t>R1.1</w:t>
            </w:r>
          </w:p>
        </w:tc>
        <w:tc>
          <w:tcPr>
            <w:tcW w:w="4321" w:type="dxa"/>
          </w:tcPr>
          <w:p w:rsidR="00075419" w:rsidRPr="00703431" w:rsidRDefault="00075419" w:rsidP="00075419">
            <w:pPr>
              <w:ind w:left="0"/>
              <w:rPr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03431">
              <w:rPr>
                <w:b/>
                <w:color w:val="355D7E" w:themeColor="accent1" w:themeShade="80"/>
                <w:sz w:val="28"/>
                <w:szCs w:val="28"/>
              </w:rPr>
              <w:t>Đăng</w:t>
            </w:r>
            <w:proofErr w:type="spellEnd"/>
            <w:r w:rsidRPr="00703431"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03431">
              <w:rPr>
                <w:b/>
                <w:color w:val="355D7E" w:themeColor="accent1" w:themeShade="80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2969" w:type="dxa"/>
          </w:tcPr>
          <w:p w:rsidR="00075419" w:rsidRPr="00703431" w:rsidRDefault="00075419" w:rsidP="00075419">
            <w:pPr>
              <w:ind w:left="0"/>
              <w:jc w:val="center"/>
              <w:rPr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55" w:type="dxa"/>
          </w:tcPr>
          <w:p w:rsidR="00075419" w:rsidRPr="00703431" w:rsidRDefault="00075419" w:rsidP="00075419">
            <w:pPr>
              <w:ind w:left="0"/>
              <w:jc w:val="center"/>
              <w:rPr>
                <w:b/>
                <w:color w:val="355D7E" w:themeColor="accent1" w:themeShade="80"/>
                <w:sz w:val="28"/>
                <w:szCs w:val="28"/>
              </w:rPr>
            </w:pPr>
            <w:r w:rsidRPr="00703431">
              <w:rPr>
                <w:b/>
                <w:color w:val="355D7E" w:themeColor="accent1" w:themeShade="80"/>
                <w:sz w:val="28"/>
                <w:szCs w:val="28"/>
              </w:rPr>
              <w:t>5</w:t>
            </w:r>
          </w:p>
        </w:tc>
      </w:tr>
      <w:tr w:rsidR="00075419" w:rsidTr="00147F53">
        <w:tc>
          <w:tcPr>
            <w:tcW w:w="805" w:type="dxa"/>
          </w:tcPr>
          <w:p w:rsidR="00075419" w:rsidRPr="00703431" w:rsidRDefault="00075419" w:rsidP="00075419">
            <w:pPr>
              <w:ind w:left="0"/>
              <w:jc w:val="center"/>
              <w:rPr>
                <w:b/>
                <w:color w:val="355D7E" w:themeColor="accent1" w:themeShade="80"/>
                <w:sz w:val="28"/>
                <w:szCs w:val="28"/>
              </w:rPr>
            </w:pPr>
            <w:r w:rsidRPr="00703431">
              <w:rPr>
                <w:b/>
                <w:color w:val="355D7E" w:themeColor="accent1" w:themeShade="80"/>
                <w:sz w:val="28"/>
                <w:szCs w:val="28"/>
              </w:rPr>
              <w:t>R1.2</w:t>
            </w:r>
          </w:p>
        </w:tc>
        <w:tc>
          <w:tcPr>
            <w:tcW w:w="4321" w:type="dxa"/>
          </w:tcPr>
          <w:p w:rsidR="00075419" w:rsidRPr="00703431" w:rsidRDefault="00075419" w:rsidP="00075419">
            <w:pPr>
              <w:ind w:left="0"/>
              <w:rPr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03431">
              <w:rPr>
                <w:b/>
                <w:color w:val="355D7E" w:themeColor="accent1" w:themeShade="80"/>
                <w:sz w:val="28"/>
                <w:szCs w:val="28"/>
              </w:rPr>
              <w:t>Đăng</w:t>
            </w:r>
            <w:proofErr w:type="spellEnd"/>
            <w:r w:rsidRPr="00703431"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03431">
              <w:rPr>
                <w:b/>
                <w:color w:val="355D7E" w:themeColor="accent1" w:themeShade="80"/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2969" w:type="dxa"/>
          </w:tcPr>
          <w:p w:rsidR="00075419" w:rsidRPr="00703431" w:rsidRDefault="00075419" w:rsidP="00075419">
            <w:pPr>
              <w:ind w:left="0"/>
              <w:jc w:val="center"/>
              <w:rPr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03431">
              <w:rPr>
                <w:b/>
                <w:color w:val="355D7E" w:themeColor="accent1" w:themeShade="80"/>
                <w:sz w:val="28"/>
                <w:szCs w:val="28"/>
              </w:rPr>
              <w:t>Gồm</w:t>
            </w:r>
            <w:proofErr w:type="spellEnd"/>
            <w:r w:rsidRPr="00703431">
              <w:rPr>
                <w:b/>
                <w:color w:val="355D7E" w:themeColor="accent1" w:themeShade="80"/>
                <w:sz w:val="28"/>
                <w:szCs w:val="28"/>
              </w:rPr>
              <w:t xml:space="preserve"> Ten </w:t>
            </w:r>
            <w:proofErr w:type="spellStart"/>
            <w:r w:rsidRPr="00703431">
              <w:rPr>
                <w:b/>
                <w:color w:val="355D7E" w:themeColor="accent1" w:themeShade="80"/>
                <w:sz w:val="28"/>
                <w:szCs w:val="28"/>
              </w:rPr>
              <w:t>Tài</w:t>
            </w:r>
            <w:proofErr w:type="spellEnd"/>
            <w:r w:rsidRPr="00703431"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03431">
              <w:rPr>
                <w:b/>
                <w:color w:val="355D7E" w:themeColor="accent1" w:themeShade="80"/>
                <w:sz w:val="28"/>
                <w:szCs w:val="28"/>
              </w:rPr>
              <w:t>Khoản</w:t>
            </w:r>
            <w:proofErr w:type="spellEnd"/>
            <w:r w:rsidRPr="00703431">
              <w:rPr>
                <w:b/>
                <w:color w:val="355D7E" w:themeColor="accent1" w:themeShade="80"/>
                <w:sz w:val="28"/>
                <w:szCs w:val="28"/>
              </w:rPr>
              <w:t xml:space="preserve"> + Password + Email + SDT</w:t>
            </w:r>
          </w:p>
        </w:tc>
        <w:tc>
          <w:tcPr>
            <w:tcW w:w="1255" w:type="dxa"/>
          </w:tcPr>
          <w:p w:rsidR="00075419" w:rsidRPr="00703431" w:rsidRDefault="00075419" w:rsidP="00075419">
            <w:pPr>
              <w:ind w:left="0"/>
              <w:jc w:val="center"/>
              <w:rPr>
                <w:b/>
                <w:color w:val="355D7E" w:themeColor="accent1" w:themeShade="80"/>
                <w:sz w:val="28"/>
                <w:szCs w:val="28"/>
              </w:rPr>
            </w:pPr>
            <w:r w:rsidRPr="00703431">
              <w:rPr>
                <w:b/>
                <w:color w:val="355D7E" w:themeColor="accent1" w:themeShade="80"/>
                <w:sz w:val="28"/>
                <w:szCs w:val="28"/>
              </w:rPr>
              <w:t>5</w:t>
            </w:r>
          </w:p>
        </w:tc>
      </w:tr>
      <w:tr w:rsidR="00075419" w:rsidTr="00147F53">
        <w:tc>
          <w:tcPr>
            <w:tcW w:w="805" w:type="dxa"/>
          </w:tcPr>
          <w:p w:rsidR="00075419" w:rsidRPr="00703431" w:rsidRDefault="00075419" w:rsidP="00075419">
            <w:pPr>
              <w:ind w:left="0"/>
              <w:jc w:val="center"/>
              <w:rPr>
                <w:b/>
                <w:color w:val="355D7E" w:themeColor="accent1" w:themeShade="80"/>
                <w:sz w:val="28"/>
                <w:szCs w:val="28"/>
              </w:rPr>
            </w:pPr>
            <w:r w:rsidRPr="00703431">
              <w:rPr>
                <w:b/>
                <w:color w:val="355D7E" w:themeColor="accent1" w:themeShade="80"/>
                <w:sz w:val="28"/>
                <w:szCs w:val="28"/>
              </w:rPr>
              <w:t>R1.3</w:t>
            </w:r>
          </w:p>
        </w:tc>
        <w:tc>
          <w:tcPr>
            <w:tcW w:w="4321" w:type="dxa"/>
          </w:tcPr>
          <w:p w:rsidR="00075419" w:rsidRPr="00703431" w:rsidRDefault="00075419" w:rsidP="00075419">
            <w:pPr>
              <w:ind w:left="0"/>
              <w:rPr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03431">
              <w:rPr>
                <w:b/>
                <w:color w:val="355D7E" w:themeColor="accent1" w:themeShade="80"/>
                <w:sz w:val="28"/>
                <w:szCs w:val="28"/>
              </w:rPr>
              <w:t>Đăng</w:t>
            </w:r>
            <w:proofErr w:type="spellEnd"/>
            <w:r w:rsidRPr="00703431"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03431">
              <w:rPr>
                <w:b/>
                <w:color w:val="355D7E" w:themeColor="accent1" w:themeShade="80"/>
                <w:sz w:val="28"/>
                <w:szCs w:val="28"/>
              </w:rPr>
              <w:t>Xuất</w:t>
            </w:r>
            <w:proofErr w:type="spellEnd"/>
          </w:p>
        </w:tc>
        <w:tc>
          <w:tcPr>
            <w:tcW w:w="2969" w:type="dxa"/>
          </w:tcPr>
          <w:p w:rsidR="00075419" w:rsidRPr="00703431" w:rsidRDefault="00075419" w:rsidP="00075419">
            <w:pPr>
              <w:ind w:left="0"/>
              <w:jc w:val="center"/>
              <w:rPr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55" w:type="dxa"/>
          </w:tcPr>
          <w:p w:rsidR="00075419" w:rsidRPr="00703431" w:rsidRDefault="00075419" w:rsidP="00075419">
            <w:pPr>
              <w:ind w:left="0"/>
              <w:jc w:val="center"/>
              <w:rPr>
                <w:b/>
                <w:color w:val="355D7E" w:themeColor="accent1" w:themeShade="80"/>
                <w:sz w:val="28"/>
                <w:szCs w:val="28"/>
              </w:rPr>
            </w:pPr>
            <w:r w:rsidRPr="00703431">
              <w:rPr>
                <w:b/>
                <w:color w:val="355D7E" w:themeColor="accent1" w:themeShade="80"/>
                <w:sz w:val="28"/>
                <w:szCs w:val="28"/>
              </w:rPr>
              <w:t>5</w:t>
            </w:r>
          </w:p>
        </w:tc>
      </w:tr>
      <w:tr w:rsidR="00075419" w:rsidTr="00147F53">
        <w:tc>
          <w:tcPr>
            <w:tcW w:w="805" w:type="dxa"/>
          </w:tcPr>
          <w:p w:rsidR="00075419" w:rsidRPr="00703431" w:rsidRDefault="00075419" w:rsidP="00075419">
            <w:pPr>
              <w:ind w:left="0"/>
              <w:jc w:val="center"/>
              <w:rPr>
                <w:b/>
                <w:color w:val="355D7E" w:themeColor="accent1" w:themeShade="80"/>
                <w:sz w:val="28"/>
                <w:szCs w:val="28"/>
              </w:rPr>
            </w:pPr>
            <w:r w:rsidRPr="00703431">
              <w:rPr>
                <w:b/>
                <w:color w:val="355D7E" w:themeColor="accent1" w:themeShade="80"/>
                <w:sz w:val="28"/>
                <w:szCs w:val="28"/>
              </w:rPr>
              <w:t>R1.4</w:t>
            </w:r>
          </w:p>
        </w:tc>
        <w:tc>
          <w:tcPr>
            <w:tcW w:w="4321" w:type="dxa"/>
          </w:tcPr>
          <w:p w:rsidR="00075419" w:rsidRPr="00703431" w:rsidRDefault="00075419" w:rsidP="00075419">
            <w:pPr>
              <w:ind w:left="0"/>
              <w:rPr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03431">
              <w:rPr>
                <w:b/>
                <w:color w:val="355D7E" w:themeColor="accent1" w:themeShade="80"/>
                <w:sz w:val="28"/>
                <w:szCs w:val="28"/>
              </w:rPr>
              <w:t>Thoát</w:t>
            </w:r>
            <w:proofErr w:type="spellEnd"/>
          </w:p>
        </w:tc>
        <w:tc>
          <w:tcPr>
            <w:tcW w:w="2969" w:type="dxa"/>
          </w:tcPr>
          <w:p w:rsidR="00075419" w:rsidRPr="00703431" w:rsidRDefault="00075419" w:rsidP="00075419">
            <w:pPr>
              <w:ind w:left="0"/>
              <w:jc w:val="center"/>
              <w:rPr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55" w:type="dxa"/>
          </w:tcPr>
          <w:p w:rsidR="00075419" w:rsidRPr="00703431" w:rsidRDefault="00075419" w:rsidP="00075419">
            <w:pPr>
              <w:ind w:left="0"/>
              <w:jc w:val="center"/>
              <w:rPr>
                <w:b/>
                <w:color w:val="355D7E" w:themeColor="accent1" w:themeShade="80"/>
                <w:sz w:val="28"/>
                <w:szCs w:val="28"/>
              </w:rPr>
            </w:pPr>
            <w:r w:rsidRPr="00703431">
              <w:rPr>
                <w:b/>
                <w:color w:val="355D7E" w:themeColor="accent1" w:themeShade="80"/>
                <w:sz w:val="28"/>
                <w:szCs w:val="28"/>
              </w:rPr>
              <w:t>2</w:t>
            </w:r>
          </w:p>
        </w:tc>
      </w:tr>
      <w:tr w:rsidR="00075419" w:rsidTr="00147F53">
        <w:tc>
          <w:tcPr>
            <w:tcW w:w="805" w:type="dxa"/>
          </w:tcPr>
          <w:p w:rsidR="00075419" w:rsidRPr="00703431" w:rsidRDefault="00075419" w:rsidP="00075419">
            <w:pPr>
              <w:ind w:left="0"/>
              <w:jc w:val="center"/>
              <w:rPr>
                <w:b/>
                <w:color w:val="355D7E" w:themeColor="accent1" w:themeShade="80"/>
                <w:sz w:val="28"/>
                <w:szCs w:val="28"/>
              </w:rPr>
            </w:pPr>
            <w:r w:rsidRPr="00703431">
              <w:rPr>
                <w:b/>
                <w:color w:val="355D7E" w:themeColor="accent1" w:themeShade="80"/>
                <w:sz w:val="28"/>
                <w:szCs w:val="28"/>
              </w:rPr>
              <w:t>R1.5</w:t>
            </w:r>
          </w:p>
        </w:tc>
        <w:tc>
          <w:tcPr>
            <w:tcW w:w="4321" w:type="dxa"/>
          </w:tcPr>
          <w:p w:rsidR="00075419" w:rsidRPr="00703431" w:rsidRDefault="00075419" w:rsidP="00075419">
            <w:pPr>
              <w:ind w:left="0"/>
              <w:rPr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03431">
              <w:rPr>
                <w:b/>
                <w:color w:val="355D7E" w:themeColor="accent1" w:themeShade="80"/>
                <w:sz w:val="28"/>
                <w:szCs w:val="28"/>
              </w:rPr>
              <w:t>Xem</w:t>
            </w:r>
            <w:proofErr w:type="spellEnd"/>
            <w:r w:rsidRPr="00703431"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03431">
              <w:rPr>
                <w:b/>
                <w:color w:val="355D7E" w:themeColor="accent1" w:themeShade="80"/>
                <w:sz w:val="28"/>
                <w:szCs w:val="28"/>
              </w:rPr>
              <w:t>thông</w:t>
            </w:r>
            <w:proofErr w:type="spellEnd"/>
            <w:r w:rsidRPr="00703431">
              <w:rPr>
                <w:b/>
                <w:color w:val="355D7E" w:themeColor="accent1" w:themeShade="80"/>
                <w:sz w:val="28"/>
                <w:szCs w:val="28"/>
              </w:rPr>
              <w:t xml:space="preserve"> tin </w:t>
            </w:r>
            <w:proofErr w:type="spellStart"/>
            <w:r w:rsidRPr="00703431">
              <w:rPr>
                <w:b/>
                <w:color w:val="355D7E" w:themeColor="accent1" w:themeShade="80"/>
                <w:sz w:val="28"/>
                <w:szCs w:val="28"/>
              </w:rPr>
              <w:t>cá</w:t>
            </w:r>
            <w:proofErr w:type="spellEnd"/>
            <w:r w:rsidRPr="00703431"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03431">
              <w:rPr>
                <w:b/>
                <w:color w:val="355D7E" w:themeColor="accent1" w:themeShade="80"/>
                <w:sz w:val="28"/>
                <w:szCs w:val="28"/>
              </w:rPr>
              <w:t>nhận</w:t>
            </w:r>
            <w:proofErr w:type="spellEnd"/>
          </w:p>
        </w:tc>
        <w:tc>
          <w:tcPr>
            <w:tcW w:w="2969" w:type="dxa"/>
          </w:tcPr>
          <w:p w:rsidR="00075419" w:rsidRPr="00703431" w:rsidRDefault="00075419" w:rsidP="00075419">
            <w:pPr>
              <w:ind w:left="0"/>
              <w:jc w:val="center"/>
              <w:rPr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55" w:type="dxa"/>
          </w:tcPr>
          <w:p w:rsidR="00075419" w:rsidRPr="00703431" w:rsidRDefault="00075419" w:rsidP="00075419">
            <w:pPr>
              <w:ind w:left="0"/>
              <w:jc w:val="center"/>
              <w:rPr>
                <w:b/>
                <w:color w:val="355D7E" w:themeColor="accent1" w:themeShade="80"/>
                <w:sz w:val="28"/>
                <w:szCs w:val="28"/>
              </w:rPr>
            </w:pPr>
            <w:r w:rsidRPr="00703431">
              <w:rPr>
                <w:b/>
                <w:color w:val="355D7E" w:themeColor="accent1" w:themeShade="80"/>
                <w:sz w:val="28"/>
                <w:szCs w:val="28"/>
              </w:rPr>
              <w:t>3</w:t>
            </w:r>
          </w:p>
        </w:tc>
      </w:tr>
      <w:tr w:rsidR="00075419" w:rsidTr="00147F53">
        <w:tc>
          <w:tcPr>
            <w:tcW w:w="805" w:type="dxa"/>
          </w:tcPr>
          <w:p w:rsidR="00075419" w:rsidRPr="00703431" w:rsidRDefault="00075419" w:rsidP="00075419">
            <w:pPr>
              <w:ind w:left="0"/>
              <w:jc w:val="center"/>
              <w:rPr>
                <w:b/>
                <w:color w:val="355D7E" w:themeColor="accent1" w:themeShade="80"/>
                <w:sz w:val="28"/>
                <w:szCs w:val="28"/>
              </w:rPr>
            </w:pPr>
            <w:r w:rsidRPr="00703431">
              <w:rPr>
                <w:b/>
                <w:color w:val="355D7E" w:themeColor="accent1" w:themeShade="80"/>
                <w:sz w:val="28"/>
                <w:szCs w:val="28"/>
              </w:rPr>
              <w:t>R1.6</w:t>
            </w:r>
          </w:p>
        </w:tc>
        <w:tc>
          <w:tcPr>
            <w:tcW w:w="4321" w:type="dxa"/>
          </w:tcPr>
          <w:p w:rsidR="00075419" w:rsidRPr="00703431" w:rsidRDefault="00075419" w:rsidP="00075419">
            <w:pPr>
              <w:ind w:left="0"/>
              <w:rPr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03431">
              <w:rPr>
                <w:b/>
                <w:color w:val="355D7E" w:themeColor="accent1" w:themeShade="80"/>
                <w:sz w:val="28"/>
                <w:szCs w:val="28"/>
              </w:rPr>
              <w:t>Thay</w:t>
            </w:r>
            <w:proofErr w:type="spellEnd"/>
            <w:r w:rsidRPr="00703431"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03431">
              <w:rPr>
                <w:b/>
                <w:color w:val="355D7E" w:themeColor="accent1" w:themeShade="80"/>
                <w:sz w:val="28"/>
                <w:szCs w:val="28"/>
              </w:rPr>
              <w:t>đổi</w:t>
            </w:r>
            <w:proofErr w:type="spellEnd"/>
            <w:r w:rsidRPr="00703431"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03431">
              <w:rPr>
                <w:b/>
                <w:color w:val="355D7E" w:themeColor="accent1" w:themeShade="80"/>
                <w:sz w:val="28"/>
                <w:szCs w:val="28"/>
              </w:rPr>
              <w:t>thông</w:t>
            </w:r>
            <w:proofErr w:type="spellEnd"/>
            <w:r w:rsidRPr="00703431">
              <w:rPr>
                <w:b/>
                <w:color w:val="355D7E" w:themeColor="accent1" w:themeShade="80"/>
                <w:sz w:val="28"/>
                <w:szCs w:val="28"/>
              </w:rPr>
              <w:t xml:space="preserve"> tin </w:t>
            </w:r>
            <w:proofErr w:type="spellStart"/>
            <w:r w:rsidRPr="00703431">
              <w:rPr>
                <w:b/>
                <w:color w:val="355D7E" w:themeColor="accent1" w:themeShade="80"/>
                <w:sz w:val="28"/>
                <w:szCs w:val="28"/>
              </w:rPr>
              <w:t>cá</w:t>
            </w:r>
            <w:proofErr w:type="spellEnd"/>
            <w:r w:rsidRPr="00703431"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03431">
              <w:rPr>
                <w:b/>
                <w:color w:val="355D7E" w:themeColor="accent1" w:themeShade="80"/>
                <w:sz w:val="28"/>
                <w:szCs w:val="28"/>
              </w:rPr>
              <w:t>nhận</w:t>
            </w:r>
            <w:proofErr w:type="spellEnd"/>
          </w:p>
        </w:tc>
        <w:tc>
          <w:tcPr>
            <w:tcW w:w="2969" w:type="dxa"/>
          </w:tcPr>
          <w:p w:rsidR="00075419" w:rsidRPr="00703431" w:rsidRDefault="00075419" w:rsidP="00075419">
            <w:pPr>
              <w:ind w:left="0"/>
              <w:jc w:val="center"/>
              <w:rPr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55" w:type="dxa"/>
          </w:tcPr>
          <w:p w:rsidR="00075419" w:rsidRPr="00703431" w:rsidRDefault="00075419" w:rsidP="00075419">
            <w:pPr>
              <w:ind w:left="0"/>
              <w:jc w:val="center"/>
              <w:rPr>
                <w:b/>
                <w:color w:val="355D7E" w:themeColor="accent1" w:themeShade="80"/>
                <w:sz w:val="28"/>
                <w:szCs w:val="28"/>
              </w:rPr>
            </w:pPr>
            <w:r w:rsidRPr="00703431">
              <w:rPr>
                <w:b/>
                <w:color w:val="355D7E" w:themeColor="accent1" w:themeShade="80"/>
                <w:sz w:val="28"/>
                <w:szCs w:val="28"/>
              </w:rPr>
              <w:t>3</w:t>
            </w:r>
          </w:p>
        </w:tc>
      </w:tr>
      <w:tr w:rsidR="00075419" w:rsidTr="00147F53">
        <w:tc>
          <w:tcPr>
            <w:tcW w:w="805" w:type="dxa"/>
          </w:tcPr>
          <w:p w:rsidR="00075419" w:rsidRPr="00703431" w:rsidRDefault="00075419" w:rsidP="00075419">
            <w:pPr>
              <w:ind w:left="0"/>
              <w:jc w:val="center"/>
              <w:rPr>
                <w:b/>
                <w:color w:val="355D7E" w:themeColor="accent1" w:themeShade="80"/>
                <w:sz w:val="28"/>
                <w:szCs w:val="28"/>
              </w:rPr>
            </w:pPr>
            <w:r w:rsidRPr="00703431">
              <w:rPr>
                <w:b/>
                <w:color w:val="355D7E" w:themeColor="accent1" w:themeShade="80"/>
                <w:sz w:val="28"/>
                <w:szCs w:val="28"/>
              </w:rPr>
              <w:t>R1.7</w:t>
            </w:r>
          </w:p>
        </w:tc>
        <w:tc>
          <w:tcPr>
            <w:tcW w:w="4321" w:type="dxa"/>
          </w:tcPr>
          <w:p w:rsidR="00075419" w:rsidRPr="00703431" w:rsidRDefault="00075419" w:rsidP="00075419">
            <w:pPr>
              <w:ind w:left="0"/>
              <w:rPr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03431">
              <w:rPr>
                <w:b/>
                <w:color w:val="355D7E" w:themeColor="accent1" w:themeShade="80"/>
                <w:sz w:val="28"/>
                <w:szCs w:val="28"/>
              </w:rPr>
              <w:t>Gửi</w:t>
            </w:r>
            <w:proofErr w:type="spellEnd"/>
            <w:r w:rsidRPr="00703431"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03431">
              <w:rPr>
                <w:b/>
                <w:color w:val="355D7E" w:themeColor="accent1" w:themeShade="80"/>
                <w:sz w:val="28"/>
                <w:szCs w:val="28"/>
              </w:rPr>
              <w:t>FeedBack</w:t>
            </w:r>
            <w:proofErr w:type="spellEnd"/>
          </w:p>
        </w:tc>
        <w:tc>
          <w:tcPr>
            <w:tcW w:w="2969" w:type="dxa"/>
          </w:tcPr>
          <w:p w:rsidR="00075419" w:rsidRPr="00703431" w:rsidRDefault="00075419" w:rsidP="00075419">
            <w:pPr>
              <w:ind w:left="0"/>
              <w:jc w:val="center"/>
              <w:rPr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55" w:type="dxa"/>
          </w:tcPr>
          <w:p w:rsidR="00075419" w:rsidRPr="00703431" w:rsidRDefault="00075419" w:rsidP="00075419">
            <w:pPr>
              <w:ind w:left="0"/>
              <w:jc w:val="center"/>
              <w:rPr>
                <w:b/>
                <w:color w:val="355D7E" w:themeColor="accent1" w:themeShade="80"/>
                <w:sz w:val="28"/>
                <w:szCs w:val="28"/>
              </w:rPr>
            </w:pPr>
            <w:r w:rsidRPr="00703431">
              <w:rPr>
                <w:b/>
                <w:color w:val="355D7E" w:themeColor="accent1" w:themeShade="80"/>
                <w:sz w:val="28"/>
                <w:szCs w:val="28"/>
              </w:rPr>
              <w:t>2</w:t>
            </w:r>
          </w:p>
        </w:tc>
      </w:tr>
      <w:tr w:rsidR="00075419" w:rsidTr="00147F53">
        <w:tc>
          <w:tcPr>
            <w:tcW w:w="805" w:type="dxa"/>
          </w:tcPr>
          <w:p w:rsidR="00075419" w:rsidRPr="00703431" w:rsidRDefault="00075419" w:rsidP="00075419">
            <w:pPr>
              <w:ind w:left="0"/>
              <w:jc w:val="center"/>
              <w:rPr>
                <w:b/>
                <w:color w:val="355D7E" w:themeColor="accent1" w:themeShade="80"/>
                <w:sz w:val="28"/>
                <w:szCs w:val="28"/>
              </w:rPr>
            </w:pPr>
            <w:r w:rsidRPr="00703431">
              <w:rPr>
                <w:b/>
                <w:color w:val="355D7E" w:themeColor="accent1" w:themeShade="80"/>
                <w:sz w:val="28"/>
                <w:szCs w:val="28"/>
              </w:rPr>
              <w:t>R1.8</w:t>
            </w:r>
          </w:p>
        </w:tc>
        <w:tc>
          <w:tcPr>
            <w:tcW w:w="4321" w:type="dxa"/>
          </w:tcPr>
          <w:p w:rsidR="00075419" w:rsidRPr="00703431" w:rsidRDefault="00075419" w:rsidP="00075419">
            <w:pPr>
              <w:ind w:left="0"/>
              <w:rPr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 w:rsidRPr="00703431">
              <w:rPr>
                <w:b/>
                <w:color w:val="355D7E" w:themeColor="accent1" w:themeShade="80"/>
                <w:sz w:val="28"/>
                <w:szCs w:val="28"/>
              </w:rPr>
              <w:t>Thông</w:t>
            </w:r>
            <w:proofErr w:type="spellEnd"/>
            <w:r w:rsidRPr="00703431">
              <w:rPr>
                <w:b/>
                <w:color w:val="355D7E" w:themeColor="accent1" w:themeShade="80"/>
                <w:sz w:val="28"/>
                <w:szCs w:val="28"/>
              </w:rPr>
              <w:t xml:space="preserve"> Tin Chi </w:t>
            </w:r>
            <w:proofErr w:type="spellStart"/>
            <w:r w:rsidRPr="00703431">
              <w:rPr>
                <w:b/>
                <w:color w:val="355D7E" w:themeColor="accent1" w:themeShade="80"/>
                <w:sz w:val="28"/>
                <w:szCs w:val="28"/>
              </w:rPr>
              <w:t>Tiet</w:t>
            </w:r>
            <w:proofErr w:type="spellEnd"/>
            <w:r w:rsidRPr="00703431"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03431">
              <w:rPr>
                <w:b/>
                <w:color w:val="355D7E" w:themeColor="accent1" w:themeShade="80"/>
                <w:sz w:val="28"/>
                <w:szCs w:val="28"/>
              </w:rPr>
              <w:t>Phần</w:t>
            </w:r>
            <w:proofErr w:type="spellEnd"/>
            <w:r w:rsidRPr="00703431"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703431">
              <w:rPr>
                <w:b/>
                <w:color w:val="355D7E" w:themeColor="accent1" w:themeShade="80"/>
                <w:sz w:val="28"/>
                <w:szCs w:val="28"/>
              </w:rPr>
              <w:t>Mền</w:t>
            </w:r>
            <w:proofErr w:type="spellEnd"/>
          </w:p>
        </w:tc>
        <w:tc>
          <w:tcPr>
            <w:tcW w:w="2969" w:type="dxa"/>
          </w:tcPr>
          <w:p w:rsidR="00075419" w:rsidRPr="00703431" w:rsidRDefault="00075419" w:rsidP="00075419">
            <w:pPr>
              <w:ind w:left="0"/>
              <w:jc w:val="center"/>
              <w:rPr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55" w:type="dxa"/>
          </w:tcPr>
          <w:p w:rsidR="00075419" w:rsidRPr="00703431" w:rsidRDefault="00075419" w:rsidP="00075419">
            <w:pPr>
              <w:ind w:left="0"/>
              <w:jc w:val="center"/>
              <w:rPr>
                <w:b/>
                <w:color w:val="355D7E" w:themeColor="accent1" w:themeShade="80"/>
                <w:sz w:val="28"/>
                <w:szCs w:val="28"/>
              </w:rPr>
            </w:pPr>
            <w:r w:rsidRPr="00703431">
              <w:rPr>
                <w:b/>
                <w:color w:val="355D7E" w:themeColor="accent1" w:themeShade="80"/>
                <w:sz w:val="28"/>
                <w:szCs w:val="28"/>
              </w:rPr>
              <w:t>1</w:t>
            </w:r>
          </w:p>
        </w:tc>
      </w:tr>
      <w:tr w:rsidR="00703431" w:rsidTr="00147F53">
        <w:tc>
          <w:tcPr>
            <w:tcW w:w="805" w:type="dxa"/>
          </w:tcPr>
          <w:p w:rsidR="00703431" w:rsidRPr="00703431" w:rsidRDefault="00703431" w:rsidP="00075419">
            <w:pPr>
              <w:ind w:left="0"/>
              <w:jc w:val="center"/>
              <w:rPr>
                <w:b/>
                <w:color w:val="355D7E" w:themeColor="accent1" w:themeShade="80"/>
                <w:sz w:val="28"/>
                <w:szCs w:val="28"/>
              </w:rPr>
            </w:pPr>
            <w:r w:rsidRPr="00703431">
              <w:rPr>
                <w:b/>
                <w:color w:val="355D7E" w:themeColor="accent1" w:themeShade="80"/>
                <w:sz w:val="28"/>
                <w:szCs w:val="28"/>
              </w:rPr>
              <w:t>R2.1</w:t>
            </w:r>
          </w:p>
        </w:tc>
        <w:tc>
          <w:tcPr>
            <w:tcW w:w="4321" w:type="dxa"/>
          </w:tcPr>
          <w:p w:rsidR="00703431" w:rsidRPr="00703431" w:rsidRDefault="00703431" w:rsidP="00075419">
            <w:pPr>
              <w:ind w:left="0"/>
              <w:rPr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Thêm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Ví</w:t>
            </w:r>
            <w:proofErr w:type="spellEnd"/>
          </w:p>
        </w:tc>
        <w:tc>
          <w:tcPr>
            <w:tcW w:w="2969" w:type="dxa"/>
          </w:tcPr>
          <w:p w:rsidR="00703431" w:rsidRPr="00703431" w:rsidRDefault="00703431" w:rsidP="00075419">
            <w:pPr>
              <w:ind w:left="0"/>
              <w:jc w:val="center"/>
              <w:rPr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Gồm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Tên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Ví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,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Tiền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,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Ngày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Tạo</w:t>
            </w:r>
            <w:proofErr w:type="spellEnd"/>
          </w:p>
        </w:tc>
        <w:tc>
          <w:tcPr>
            <w:tcW w:w="1255" w:type="dxa"/>
          </w:tcPr>
          <w:p w:rsidR="00703431" w:rsidRPr="00703431" w:rsidRDefault="00703431" w:rsidP="00075419">
            <w:pPr>
              <w:ind w:left="0"/>
              <w:jc w:val="center"/>
              <w:rPr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b/>
                <w:color w:val="355D7E" w:themeColor="accent1" w:themeShade="80"/>
                <w:sz w:val="28"/>
                <w:szCs w:val="28"/>
              </w:rPr>
              <w:t>5</w:t>
            </w:r>
          </w:p>
        </w:tc>
      </w:tr>
      <w:tr w:rsidR="00703431" w:rsidTr="00147F53">
        <w:tc>
          <w:tcPr>
            <w:tcW w:w="805" w:type="dxa"/>
          </w:tcPr>
          <w:p w:rsidR="00703431" w:rsidRPr="00703431" w:rsidRDefault="00703431" w:rsidP="00075419">
            <w:pPr>
              <w:ind w:left="0"/>
              <w:jc w:val="center"/>
              <w:rPr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b/>
                <w:color w:val="355D7E" w:themeColor="accent1" w:themeShade="80"/>
                <w:sz w:val="28"/>
                <w:szCs w:val="28"/>
              </w:rPr>
              <w:t>R2.2</w:t>
            </w:r>
          </w:p>
        </w:tc>
        <w:tc>
          <w:tcPr>
            <w:tcW w:w="4321" w:type="dxa"/>
          </w:tcPr>
          <w:p w:rsidR="00703431" w:rsidRDefault="00703431" w:rsidP="00075419">
            <w:pPr>
              <w:ind w:left="0"/>
              <w:rPr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Xóa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Ví</w:t>
            </w:r>
            <w:proofErr w:type="spellEnd"/>
          </w:p>
        </w:tc>
        <w:tc>
          <w:tcPr>
            <w:tcW w:w="2969" w:type="dxa"/>
          </w:tcPr>
          <w:p w:rsidR="00703431" w:rsidRPr="00703431" w:rsidRDefault="00703431" w:rsidP="00075419">
            <w:pPr>
              <w:ind w:left="0"/>
              <w:jc w:val="center"/>
              <w:rPr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55" w:type="dxa"/>
          </w:tcPr>
          <w:p w:rsidR="00703431" w:rsidRDefault="00703431" w:rsidP="00075419">
            <w:pPr>
              <w:ind w:left="0"/>
              <w:jc w:val="center"/>
              <w:rPr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b/>
                <w:color w:val="355D7E" w:themeColor="accent1" w:themeShade="80"/>
                <w:sz w:val="28"/>
                <w:szCs w:val="28"/>
              </w:rPr>
              <w:t>3</w:t>
            </w:r>
          </w:p>
        </w:tc>
      </w:tr>
      <w:tr w:rsidR="00703431" w:rsidTr="00147F53">
        <w:tc>
          <w:tcPr>
            <w:tcW w:w="805" w:type="dxa"/>
          </w:tcPr>
          <w:p w:rsidR="00703431" w:rsidRDefault="00703431" w:rsidP="00075419">
            <w:pPr>
              <w:ind w:left="0"/>
              <w:jc w:val="center"/>
              <w:rPr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b/>
                <w:color w:val="355D7E" w:themeColor="accent1" w:themeShade="80"/>
                <w:sz w:val="28"/>
                <w:szCs w:val="28"/>
              </w:rPr>
              <w:t>R2.3</w:t>
            </w:r>
          </w:p>
        </w:tc>
        <w:tc>
          <w:tcPr>
            <w:tcW w:w="4321" w:type="dxa"/>
          </w:tcPr>
          <w:p w:rsidR="00703431" w:rsidRDefault="00703431" w:rsidP="00075419">
            <w:pPr>
              <w:ind w:left="0"/>
              <w:rPr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Coi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thông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tin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của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ví</w:t>
            </w:r>
            <w:proofErr w:type="spellEnd"/>
          </w:p>
        </w:tc>
        <w:tc>
          <w:tcPr>
            <w:tcW w:w="2969" w:type="dxa"/>
          </w:tcPr>
          <w:p w:rsidR="00703431" w:rsidRPr="00703431" w:rsidRDefault="00703431" w:rsidP="00075419">
            <w:pPr>
              <w:ind w:left="0"/>
              <w:jc w:val="center"/>
              <w:rPr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55" w:type="dxa"/>
          </w:tcPr>
          <w:p w:rsidR="00703431" w:rsidRDefault="00703431" w:rsidP="00075419">
            <w:pPr>
              <w:ind w:left="0"/>
              <w:jc w:val="center"/>
              <w:rPr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b/>
                <w:color w:val="355D7E" w:themeColor="accent1" w:themeShade="80"/>
                <w:sz w:val="28"/>
                <w:szCs w:val="28"/>
              </w:rPr>
              <w:t>5</w:t>
            </w:r>
          </w:p>
        </w:tc>
      </w:tr>
      <w:tr w:rsidR="00703431" w:rsidTr="00147F53">
        <w:tc>
          <w:tcPr>
            <w:tcW w:w="805" w:type="dxa"/>
          </w:tcPr>
          <w:p w:rsidR="00703431" w:rsidRDefault="00703431" w:rsidP="00075419">
            <w:pPr>
              <w:ind w:left="0"/>
              <w:jc w:val="center"/>
              <w:rPr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b/>
                <w:color w:val="355D7E" w:themeColor="accent1" w:themeShade="80"/>
                <w:sz w:val="28"/>
                <w:szCs w:val="28"/>
              </w:rPr>
              <w:t>R2.4</w:t>
            </w:r>
          </w:p>
        </w:tc>
        <w:tc>
          <w:tcPr>
            <w:tcW w:w="4321" w:type="dxa"/>
          </w:tcPr>
          <w:p w:rsidR="00703431" w:rsidRDefault="00703431" w:rsidP="00075419">
            <w:pPr>
              <w:ind w:left="0"/>
              <w:rPr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Coi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5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hoạt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động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gần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nhất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của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ví</w:t>
            </w:r>
            <w:proofErr w:type="spellEnd"/>
          </w:p>
        </w:tc>
        <w:tc>
          <w:tcPr>
            <w:tcW w:w="2969" w:type="dxa"/>
          </w:tcPr>
          <w:p w:rsidR="00703431" w:rsidRPr="00703431" w:rsidRDefault="00703431" w:rsidP="00075419">
            <w:pPr>
              <w:ind w:left="0"/>
              <w:jc w:val="center"/>
              <w:rPr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55" w:type="dxa"/>
          </w:tcPr>
          <w:p w:rsidR="00703431" w:rsidRDefault="00703431" w:rsidP="00075419">
            <w:pPr>
              <w:ind w:left="0"/>
              <w:jc w:val="center"/>
              <w:rPr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b/>
                <w:color w:val="355D7E" w:themeColor="accent1" w:themeShade="80"/>
                <w:sz w:val="28"/>
                <w:szCs w:val="28"/>
              </w:rPr>
              <w:t>4</w:t>
            </w:r>
          </w:p>
        </w:tc>
      </w:tr>
      <w:tr w:rsidR="00703431" w:rsidTr="00147F53">
        <w:tc>
          <w:tcPr>
            <w:tcW w:w="805" w:type="dxa"/>
          </w:tcPr>
          <w:p w:rsidR="00703431" w:rsidRDefault="00703431" w:rsidP="00075419">
            <w:pPr>
              <w:ind w:left="0"/>
              <w:jc w:val="center"/>
              <w:rPr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b/>
                <w:color w:val="355D7E" w:themeColor="accent1" w:themeShade="80"/>
                <w:sz w:val="28"/>
                <w:szCs w:val="28"/>
              </w:rPr>
              <w:t>R2.5</w:t>
            </w:r>
          </w:p>
        </w:tc>
        <w:tc>
          <w:tcPr>
            <w:tcW w:w="4321" w:type="dxa"/>
          </w:tcPr>
          <w:p w:rsidR="00703431" w:rsidRDefault="00703431" w:rsidP="00075419">
            <w:pPr>
              <w:ind w:left="0"/>
              <w:rPr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Coi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tất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cả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hoạt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động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của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1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ví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từ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trước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tới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giờ</w:t>
            </w:r>
            <w:proofErr w:type="spellEnd"/>
          </w:p>
        </w:tc>
        <w:tc>
          <w:tcPr>
            <w:tcW w:w="2969" w:type="dxa"/>
          </w:tcPr>
          <w:p w:rsidR="00703431" w:rsidRPr="00703431" w:rsidRDefault="00703431" w:rsidP="00075419">
            <w:pPr>
              <w:ind w:left="0"/>
              <w:jc w:val="center"/>
              <w:rPr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55" w:type="dxa"/>
          </w:tcPr>
          <w:p w:rsidR="00703431" w:rsidRDefault="00703431" w:rsidP="00075419">
            <w:pPr>
              <w:ind w:left="0"/>
              <w:jc w:val="center"/>
              <w:rPr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b/>
                <w:color w:val="355D7E" w:themeColor="accent1" w:themeShade="80"/>
                <w:sz w:val="28"/>
                <w:szCs w:val="28"/>
              </w:rPr>
              <w:t>4</w:t>
            </w:r>
          </w:p>
        </w:tc>
      </w:tr>
      <w:tr w:rsidR="00703431" w:rsidTr="00147F53">
        <w:tc>
          <w:tcPr>
            <w:tcW w:w="805" w:type="dxa"/>
          </w:tcPr>
          <w:p w:rsidR="00703431" w:rsidRDefault="00703431" w:rsidP="00075419">
            <w:pPr>
              <w:ind w:left="0"/>
              <w:jc w:val="center"/>
              <w:rPr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b/>
                <w:color w:val="355D7E" w:themeColor="accent1" w:themeShade="80"/>
                <w:sz w:val="28"/>
                <w:szCs w:val="28"/>
              </w:rPr>
              <w:t>R3.1</w:t>
            </w:r>
          </w:p>
        </w:tc>
        <w:tc>
          <w:tcPr>
            <w:tcW w:w="4321" w:type="dxa"/>
          </w:tcPr>
          <w:p w:rsidR="00703431" w:rsidRDefault="00703431" w:rsidP="00075419">
            <w:pPr>
              <w:ind w:left="0"/>
              <w:rPr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Nạp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Tiền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Cho 1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Ví</w:t>
            </w:r>
            <w:proofErr w:type="spellEnd"/>
          </w:p>
        </w:tc>
        <w:tc>
          <w:tcPr>
            <w:tcW w:w="2969" w:type="dxa"/>
          </w:tcPr>
          <w:p w:rsidR="00703431" w:rsidRPr="00703431" w:rsidRDefault="00703431" w:rsidP="00075419">
            <w:pPr>
              <w:ind w:left="0"/>
              <w:jc w:val="center"/>
              <w:rPr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55" w:type="dxa"/>
          </w:tcPr>
          <w:p w:rsidR="00703431" w:rsidRDefault="00703431" w:rsidP="00075419">
            <w:pPr>
              <w:ind w:left="0"/>
              <w:jc w:val="center"/>
              <w:rPr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b/>
                <w:color w:val="355D7E" w:themeColor="accent1" w:themeShade="80"/>
                <w:sz w:val="28"/>
                <w:szCs w:val="28"/>
              </w:rPr>
              <w:t>5</w:t>
            </w:r>
          </w:p>
        </w:tc>
      </w:tr>
      <w:tr w:rsidR="00703431" w:rsidTr="00147F53">
        <w:tc>
          <w:tcPr>
            <w:tcW w:w="805" w:type="dxa"/>
          </w:tcPr>
          <w:p w:rsidR="00703431" w:rsidRDefault="00703431" w:rsidP="00075419">
            <w:pPr>
              <w:ind w:left="0"/>
              <w:jc w:val="center"/>
              <w:rPr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b/>
                <w:color w:val="355D7E" w:themeColor="accent1" w:themeShade="80"/>
                <w:sz w:val="28"/>
                <w:szCs w:val="28"/>
              </w:rPr>
              <w:t>R3.2</w:t>
            </w:r>
          </w:p>
        </w:tc>
        <w:tc>
          <w:tcPr>
            <w:tcW w:w="4321" w:type="dxa"/>
          </w:tcPr>
          <w:p w:rsidR="00703431" w:rsidRDefault="00703431" w:rsidP="00075419">
            <w:pPr>
              <w:ind w:left="0"/>
              <w:rPr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Giao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Dich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Trên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1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Ví</w:t>
            </w:r>
            <w:proofErr w:type="spellEnd"/>
          </w:p>
        </w:tc>
        <w:tc>
          <w:tcPr>
            <w:tcW w:w="2969" w:type="dxa"/>
          </w:tcPr>
          <w:p w:rsidR="00703431" w:rsidRPr="00703431" w:rsidRDefault="00703431" w:rsidP="00075419">
            <w:pPr>
              <w:ind w:left="0"/>
              <w:jc w:val="center"/>
              <w:rPr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Ý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là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Chi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Tiền</w:t>
            </w:r>
            <w:proofErr w:type="spellEnd"/>
          </w:p>
        </w:tc>
        <w:tc>
          <w:tcPr>
            <w:tcW w:w="1255" w:type="dxa"/>
          </w:tcPr>
          <w:p w:rsidR="00703431" w:rsidRDefault="00703431" w:rsidP="00075419">
            <w:pPr>
              <w:ind w:left="0"/>
              <w:jc w:val="center"/>
              <w:rPr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b/>
                <w:color w:val="355D7E" w:themeColor="accent1" w:themeShade="80"/>
                <w:sz w:val="28"/>
                <w:szCs w:val="28"/>
              </w:rPr>
              <w:t>5</w:t>
            </w:r>
          </w:p>
        </w:tc>
      </w:tr>
      <w:tr w:rsidR="00703431" w:rsidTr="00147F53">
        <w:tc>
          <w:tcPr>
            <w:tcW w:w="805" w:type="dxa"/>
          </w:tcPr>
          <w:p w:rsidR="00703431" w:rsidRDefault="00703431" w:rsidP="00075419">
            <w:pPr>
              <w:ind w:left="0"/>
              <w:jc w:val="center"/>
              <w:rPr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b/>
                <w:color w:val="355D7E" w:themeColor="accent1" w:themeShade="80"/>
                <w:sz w:val="28"/>
                <w:szCs w:val="28"/>
              </w:rPr>
              <w:t>R3.3</w:t>
            </w:r>
          </w:p>
        </w:tc>
        <w:tc>
          <w:tcPr>
            <w:tcW w:w="4321" w:type="dxa"/>
          </w:tcPr>
          <w:p w:rsidR="00703431" w:rsidRDefault="00703431" w:rsidP="00075419">
            <w:pPr>
              <w:ind w:left="0"/>
              <w:rPr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Lưu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lại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lịch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sự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phục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vụ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cho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R2.4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và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R2.5</w:t>
            </w:r>
          </w:p>
        </w:tc>
        <w:tc>
          <w:tcPr>
            <w:tcW w:w="2969" w:type="dxa"/>
          </w:tcPr>
          <w:p w:rsidR="00703431" w:rsidRDefault="00703431" w:rsidP="00075419">
            <w:pPr>
              <w:ind w:left="0"/>
              <w:jc w:val="center"/>
              <w:rPr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55" w:type="dxa"/>
          </w:tcPr>
          <w:p w:rsidR="00703431" w:rsidRDefault="00147F53" w:rsidP="00075419">
            <w:pPr>
              <w:ind w:left="0"/>
              <w:jc w:val="center"/>
              <w:rPr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b/>
                <w:color w:val="355D7E" w:themeColor="accent1" w:themeShade="80"/>
                <w:sz w:val="28"/>
                <w:szCs w:val="28"/>
              </w:rPr>
              <w:t>5</w:t>
            </w:r>
          </w:p>
        </w:tc>
      </w:tr>
      <w:tr w:rsidR="00703431" w:rsidTr="00147F53">
        <w:tc>
          <w:tcPr>
            <w:tcW w:w="805" w:type="dxa"/>
          </w:tcPr>
          <w:p w:rsidR="00703431" w:rsidRDefault="00564898" w:rsidP="00075419">
            <w:pPr>
              <w:ind w:left="0"/>
              <w:jc w:val="center"/>
              <w:rPr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b/>
                <w:color w:val="355D7E" w:themeColor="accent1" w:themeShade="80"/>
                <w:sz w:val="28"/>
                <w:szCs w:val="28"/>
              </w:rPr>
              <w:t>R4.1</w:t>
            </w:r>
          </w:p>
        </w:tc>
        <w:tc>
          <w:tcPr>
            <w:tcW w:w="4321" w:type="dxa"/>
          </w:tcPr>
          <w:p w:rsidR="00703431" w:rsidRDefault="000E62CA" w:rsidP="00075419">
            <w:pPr>
              <w:ind w:left="0"/>
              <w:rPr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Vẽ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biểu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đồ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="00147F53">
              <w:rPr>
                <w:b/>
                <w:color w:val="355D7E" w:themeColor="accent1" w:themeShade="80"/>
                <w:sz w:val="28"/>
                <w:szCs w:val="28"/>
              </w:rPr>
              <w:t>cột</w:t>
            </w:r>
            <w:proofErr w:type="spellEnd"/>
          </w:p>
        </w:tc>
        <w:tc>
          <w:tcPr>
            <w:tcW w:w="2969" w:type="dxa"/>
          </w:tcPr>
          <w:p w:rsidR="00703431" w:rsidRDefault="00147F53" w:rsidP="00075419">
            <w:pPr>
              <w:ind w:left="0"/>
              <w:jc w:val="center"/>
              <w:rPr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Mỗi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phần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tử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là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1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ví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và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có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2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cột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đó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là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tổng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thu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và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tông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chi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của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ví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đó</w:t>
            </w:r>
            <w:proofErr w:type="spellEnd"/>
          </w:p>
        </w:tc>
        <w:tc>
          <w:tcPr>
            <w:tcW w:w="1255" w:type="dxa"/>
          </w:tcPr>
          <w:p w:rsidR="00703431" w:rsidRDefault="00147F53" w:rsidP="00075419">
            <w:pPr>
              <w:ind w:left="0"/>
              <w:jc w:val="center"/>
              <w:rPr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b/>
                <w:color w:val="355D7E" w:themeColor="accent1" w:themeShade="80"/>
                <w:sz w:val="28"/>
                <w:szCs w:val="28"/>
              </w:rPr>
              <w:t>3</w:t>
            </w:r>
          </w:p>
        </w:tc>
      </w:tr>
      <w:tr w:rsidR="00147F53" w:rsidTr="00147F53">
        <w:tc>
          <w:tcPr>
            <w:tcW w:w="805" w:type="dxa"/>
          </w:tcPr>
          <w:p w:rsidR="00147F53" w:rsidRDefault="00147F53" w:rsidP="00075419">
            <w:pPr>
              <w:ind w:left="0"/>
              <w:jc w:val="center"/>
              <w:rPr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b/>
                <w:color w:val="355D7E" w:themeColor="accent1" w:themeShade="80"/>
                <w:sz w:val="28"/>
                <w:szCs w:val="28"/>
              </w:rPr>
              <w:t>R4.2</w:t>
            </w:r>
          </w:p>
        </w:tc>
        <w:tc>
          <w:tcPr>
            <w:tcW w:w="4321" w:type="dxa"/>
          </w:tcPr>
          <w:p w:rsidR="00147F53" w:rsidRDefault="00147F53" w:rsidP="00075419">
            <w:pPr>
              <w:ind w:left="0"/>
              <w:rPr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Chi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Tiết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thông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kê</w:t>
            </w:r>
            <w:proofErr w:type="spellEnd"/>
          </w:p>
        </w:tc>
        <w:tc>
          <w:tcPr>
            <w:tcW w:w="2969" w:type="dxa"/>
          </w:tcPr>
          <w:p w:rsidR="00147F53" w:rsidRDefault="00147F53" w:rsidP="00075419">
            <w:pPr>
              <w:ind w:left="0"/>
              <w:jc w:val="center"/>
              <w:rPr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Hiện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thi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tổng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thu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vs chi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của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mỗi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ví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và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tông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thu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r>
              <w:rPr>
                <w:b/>
                <w:color w:val="355D7E" w:themeColor="accent1" w:themeShade="80"/>
                <w:sz w:val="28"/>
                <w:szCs w:val="28"/>
              </w:rPr>
              <w:lastRenderedPageBreak/>
              <w:t xml:space="preserve">/ chi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của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tất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cả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các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ví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,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và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số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tiền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dư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ra</w:t>
            </w:r>
          </w:p>
        </w:tc>
        <w:tc>
          <w:tcPr>
            <w:tcW w:w="1255" w:type="dxa"/>
          </w:tcPr>
          <w:p w:rsidR="00147F53" w:rsidRDefault="00147F53" w:rsidP="00075419">
            <w:pPr>
              <w:ind w:left="0"/>
              <w:jc w:val="center"/>
              <w:rPr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b/>
                <w:color w:val="355D7E" w:themeColor="accent1" w:themeShade="80"/>
                <w:sz w:val="28"/>
                <w:szCs w:val="28"/>
              </w:rPr>
              <w:lastRenderedPageBreak/>
              <w:t>3</w:t>
            </w:r>
          </w:p>
        </w:tc>
      </w:tr>
      <w:tr w:rsidR="00147F53" w:rsidTr="00147F53">
        <w:tc>
          <w:tcPr>
            <w:tcW w:w="805" w:type="dxa"/>
          </w:tcPr>
          <w:p w:rsidR="00147F53" w:rsidRDefault="00147F53" w:rsidP="00075419">
            <w:pPr>
              <w:ind w:left="0"/>
              <w:jc w:val="center"/>
              <w:rPr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b/>
                <w:color w:val="355D7E" w:themeColor="accent1" w:themeShade="80"/>
                <w:sz w:val="28"/>
                <w:szCs w:val="28"/>
              </w:rPr>
              <w:t>R5.1</w:t>
            </w:r>
          </w:p>
        </w:tc>
        <w:tc>
          <w:tcPr>
            <w:tcW w:w="4321" w:type="dxa"/>
          </w:tcPr>
          <w:p w:rsidR="00147F53" w:rsidRDefault="00147F53" w:rsidP="00075419">
            <w:pPr>
              <w:ind w:left="0"/>
              <w:rPr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Hỏi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Ng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dùng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có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muôn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gợi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ý chia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tiền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thông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minh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không</w:t>
            </w:r>
            <w:proofErr w:type="spellEnd"/>
          </w:p>
        </w:tc>
        <w:tc>
          <w:tcPr>
            <w:tcW w:w="2969" w:type="dxa"/>
          </w:tcPr>
          <w:p w:rsidR="00147F53" w:rsidRDefault="00AA5CC3" w:rsidP="00075419">
            <w:pPr>
              <w:ind w:left="0"/>
              <w:jc w:val="center"/>
              <w:rPr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Nếu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không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thi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không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làm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yêu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cầu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R5</w:t>
            </w:r>
          </w:p>
        </w:tc>
        <w:tc>
          <w:tcPr>
            <w:tcW w:w="1255" w:type="dxa"/>
          </w:tcPr>
          <w:p w:rsidR="00147F53" w:rsidRDefault="00147F53" w:rsidP="00075419">
            <w:pPr>
              <w:ind w:left="0"/>
              <w:jc w:val="center"/>
              <w:rPr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b/>
                <w:color w:val="355D7E" w:themeColor="accent1" w:themeShade="80"/>
                <w:sz w:val="28"/>
                <w:szCs w:val="28"/>
              </w:rPr>
              <w:t>3</w:t>
            </w:r>
          </w:p>
        </w:tc>
      </w:tr>
      <w:tr w:rsidR="00147F53" w:rsidTr="00147F53">
        <w:tc>
          <w:tcPr>
            <w:tcW w:w="805" w:type="dxa"/>
          </w:tcPr>
          <w:p w:rsidR="00147F53" w:rsidRDefault="00147F53" w:rsidP="00075419">
            <w:pPr>
              <w:ind w:left="0"/>
              <w:jc w:val="center"/>
              <w:rPr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b/>
                <w:color w:val="355D7E" w:themeColor="accent1" w:themeShade="80"/>
                <w:sz w:val="28"/>
                <w:szCs w:val="28"/>
              </w:rPr>
              <w:t>R5.2</w:t>
            </w:r>
          </w:p>
        </w:tc>
        <w:tc>
          <w:tcPr>
            <w:tcW w:w="4321" w:type="dxa"/>
          </w:tcPr>
          <w:p w:rsidR="00147F53" w:rsidRDefault="00147F53" w:rsidP="00075419">
            <w:pPr>
              <w:ind w:left="0"/>
              <w:rPr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Bắt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người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ta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nhập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thu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nhập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hang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tháng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của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hoc</w:t>
            </w:r>
          </w:p>
        </w:tc>
        <w:tc>
          <w:tcPr>
            <w:tcW w:w="2969" w:type="dxa"/>
          </w:tcPr>
          <w:p w:rsidR="00147F53" w:rsidRDefault="00147F53" w:rsidP="00075419">
            <w:pPr>
              <w:ind w:left="0"/>
              <w:jc w:val="center"/>
              <w:rPr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55" w:type="dxa"/>
          </w:tcPr>
          <w:p w:rsidR="00147F53" w:rsidRDefault="00147F53" w:rsidP="00075419">
            <w:pPr>
              <w:ind w:left="0"/>
              <w:jc w:val="center"/>
              <w:rPr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b/>
                <w:color w:val="355D7E" w:themeColor="accent1" w:themeShade="80"/>
                <w:sz w:val="28"/>
                <w:szCs w:val="28"/>
              </w:rPr>
              <w:t>3</w:t>
            </w:r>
          </w:p>
        </w:tc>
      </w:tr>
      <w:tr w:rsidR="00147F53" w:rsidTr="00147F53">
        <w:tc>
          <w:tcPr>
            <w:tcW w:w="805" w:type="dxa"/>
          </w:tcPr>
          <w:p w:rsidR="00147F53" w:rsidRDefault="00147F53" w:rsidP="00147F53">
            <w:pPr>
              <w:ind w:left="0"/>
              <w:jc w:val="center"/>
              <w:rPr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b/>
                <w:color w:val="355D7E" w:themeColor="accent1" w:themeShade="80"/>
                <w:sz w:val="28"/>
                <w:szCs w:val="28"/>
              </w:rPr>
              <w:t>R5.3</w:t>
            </w:r>
          </w:p>
        </w:tc>
        <w:tc>
          <w:tcPr>
            <w:tcW w:w="4321" w:type="dxa"/>
          </w:tcPr>
          <w:p w:rsidR="00147F53" w:rsidRDefault="00147F53" w:rsidP="00075419">
            <w:pPr>
              <w:ind w:left="0"/>
              <w:rPr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Chia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tiền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thành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3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ví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2969" w:type="dxa"/>
          </w:tcPr>
          <w:p w:rsidR="00147F53" w:rsidRPr="00147F53" w:rsidRDefault="00147F53" w:rsidP="00147F53">
            <w:pPr>
              <w:ind w:left="0"/>
              <w:jc w:val="center"/>
              <w:rPr>
                <w:b/>
                <w:color w:val="355D7E" w:themeColor="accent1" w:themeShade="80"/>
                <w:sz w:val="28"/>
                <w:szCs w:val="28"/>
              </w:rPr>
            </w:pPr>
            <w:r w:rsidRPr="00147F53">
              <w:rPr>
                <w:b/>
                <w:color w:val="355D7E" w:themeColor="accent1" w:themeShade="80"/>
                <w:sz w:val="28"/>
                <w:szCs w:val="28"/>
              </w:rPr>
              <w:t xml:space="preserve">1.Chi Phi </w:t>
            </w:r>
            <w:proofErr w:type="spellStart"/>
            <w:r w:rsidRPr="00147F53">
              <w:rPr>
                <w:b/>
                <w:color w:val="355D7E" w:themeColor="accent1" w:themeShade="80"/>
                <w:sz w:val="28"/>
                <w:szCs w:val="28"/>
              </w:rPr>
              <w:t>Thiết</w:t>
            </w:r>
            <w:proofErr w:type="spellEnd"/>
            <w:r w:rsidRPr="00147F53"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47F53">
              <w:rPr>
                <w:b/>
                <w:color w:val="355D7E" w:themeColor="accent1" w:themeShade="80"/>
                <w:sz w:val="28"/>
                <w:szCs w:val="28"/>
              </w:rPr>
              <w:t>Yếu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>(</w:t>
            </w:r>
            <w:proofErr w:type="gramEnd"/>
            <w:r>
              <w:rPr>
                <w:b/>
                <w:color w:val="355D7E" w:themeColor="accent1" w:themeShade="80"/>
                <w:sz w:val="28"/>
                <w:szCs w:val="28"/>
              </w:rPr>
              <w:t>50%)</w:t>
            </w:r>
          </w:p>
          <w:p w:rsidR="00147F53" w:rsidRPr="00147F53" w:rsidRDefault="00147F53" w:rsidP="00147F53">
            <w:pPr>
              <w:ind w:left="0"/>
              <w:jc w:val="center"/>
              <w:rPr>
                <w:b/>
                <w:color w:val="355D7E" w:themeColor="accent1" w:themeShade="80"/>
                <w:sz w:val="28"/>
                <w:szCs w:val="28"/>
              </w:rPr>
            </w:pPr>
            <w:r w:rsidRPr="00147F53">
              <w:rPr>
                <w:b/>
                <w:color w:val="355D7E" w:themeColor="accent1" w:themeShade="80"/>
                <w:sz w:val="28"/>
                <w:szCs w:val="28"/>
              </w:rPr>
              <w:t xml:space="preserve">2.Chi Tieu </w:t>
            </w:r>
            <w:proofErr w:type="spellStart"/>
            <w:r w:rsidRPr="00147F53">
              <w:rPr>
                <w:b/>
                <w:color w:val="355D7E" w:themeColor="accent1" w:themeShade="80"/>
                <w:sz w:val="28"/>
                <w:szCs w:val="28"/>
              </w:rPr>
              <w:t>Cá</w:t>
            </w:r>
            <w:proofErr w:type="spellEnd"/>
            <w:r w:rsidRPr="00147F53"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47F53">
              <w:rPr>
                <w:b/>
                <w:color w:val="355D7E" w:themeColor="accent1" w:themeShade="80"/>
                <w:sz w:val="28"/>
                <w:szCs w:val="28"/>
              </w:rPr>
              <w:t>Nhân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>(</w:t>
            </w:r>
            <w:proofErr w:type="gramEnd"/>
            <w:r>
              <w:rPr>
                <w:b/>
                <w:color w:val="355D7E" w:themeColor="accent1" w:themeShade="80"/>
                <w:sz w:val="28"/>
                <w:szCs w:val="28"/>
              </w:rPr>
              <w:t>2</w:t>
            </w:r>
            <w:r>
              <w:rPr>
                <w:b/>
                <w:color w:val="355D7E" w:themeColor="accent1" w:themeShade="80"/>
                <w:sz w:val="28"/>
                <w:szCs w:val="28"/>
              </w:rPr>
              <w:t>0%)</w:t>
            </w:r>
          </w:p>
          <w:p w:rsidR="00147F53" w:rsidRDefault="00147F53" w:rsidP="00147F53">
            <w:pPr>
              <w:ind w:left="0"/>
              <w:jc w:val="center"/>
              <w:rPr>
                <w:b/>
                <w:color w:val="355D7E" w:themeColor="accent1" w:themeShade="80"/>
                <w:sz w:val="28"/>
                <w:szCs w:val="28"/>
              </w:rPr>
            </w:pPr>
            <w:r w:rsidRPr="00147F53">
              <w:rPr>
                <w:b/>
                <w:color w:val="355D7E" w:themeColor="accent1" w:themeShade="80"/>
                <w:sz w:val="28"/>
                <w:szCs w:val="28"/>
              </w:rPr>
              <w:t xml:space="preserve">3.Mục </w:t>
            </w:r>
            <w:proofErr w:type="spellStart"/>
            <w:r w:rsidRPr="00147F53">
              <w:rPr>
                <w:b/>
                <w:color w:val="355D7E" w:themeColor="accent1" w:themeShade="80"/>
                <w:sz w:val="28"/>
                <w:szCs w:val="28"/>
              </w:rPr>
              <w:t>tiêu</w:t>
            </w:r>
            <w:proofErr w:type="spellEnd"/>
            <w:r w:rsidRPr="00147F53"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147F53">
              <w:rPr>
                <w:b/>
                <w:color w:val="355D7E" w:themeColor="accent1" w:themeShade="80"/>
                <w:sz w:val="28"/>
                <w:szCs w:val="28"/>
              </w:rPr>
              <w:t>tài</w:t>
            </w:r>
            <w:proofErr w:type="spellEnd"/>
            <w:r w:rsidRPr="00147F53"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47F53">
              <w:rPr>
                <w:b/>
                <w:color w:val="355D7E" w:themeColor="accent1" w:themeShade="80"/>
                <w:sz w:val="28"/>
                <w:szCs w:val="28"/>
              </w:rPr>
              <w:t>Chính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>(</w:t>
            </w:r>
            <w:proofErr w:type="gramEnd"/>
            <w:r>
              <w:rPr>
                <w:b/>
                <w:color w:val="355D7E" w:themeColor="accent1" w:themeShade="80"/>
                <w:sz w:val="28"/>
                <w:szCs w:val="28"/>
              </w:rPr>
              <w:t>3</w:t>
            </w:r>
            <w:r>
              <w:rPr>
                <w:b/>
                <w:color w:val="355D7E" w:themeColor="accent1" w:themeShade="80"/>
                <w:sz w:val="28"/>
                <w:szCs w:val="28"/>
              </w:rPr>
              <w:t>0%)</w:t>
            </w:r>
          </w:p>
        </w:tc>
        <w:tc>
          <w:tcPr>
            <w:tcW w:w="1255" w:type="dxa"/>
          </w:tcPr>
          <w:p w:rsidR="00147F53" w:rsidRDefault="00147F53" w:rsidP="00075419">
            <w:pPr>
              <w:ind w:left="0"/>
              <w:jc w:val="center"/>
              <w:rPr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b/>
                <w:color w:val="355D7E" w:themeColor="accent1" w:themeShade="80"/>
                <w:sz w:val="28"/>
                <w:szCs w:val="28"/>
              </w:rPr>
              <w:t>3</w:t>
            </w:r>
          </w:p>
        </w:tc>
      </w:tr>
      <w:tr w:rsidR="00147F53" w:rsidTr="00147F53">
        <w:tc>
          <w:tcPr>
            <w:tcW w:w="805" w:type="dxa"/>
          </w:tcPr>
          <w:p w:rsidR="00147F53" w:rsidRDefault="00147F53" w:rsidP="00147F53">
            <w:pPr>
              <w:ind w:left="0"/>
              <w:jc w:val="center"/>
              <w:rPr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b/>
                <w:color w:val="355D7E" w:themeColor="accent1" w:themeShade="80"/>
                <w:sz w:val="28"/>
                <w:szCs w:val="28"/>
              </w:rPr>
              <w:t>R6.1</w:t>
            </w:r>
          </w:p>
        </w:tc>
        <w:tc>
          <w:tcPr>
            <w:tcW w:w="4321" w:type="dxa"/>
          </w:tcPr>
          <w:p w:rsidR="00147F53" w:rsidRDefault="00147F53" w:rsidP="00075419">
            <w:pPr>
              <w:ind w:left="0"/>
              <w:rPr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Thêm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đối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tượng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cho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Vay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/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đang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Nợ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họ</w:t>
            </w:r>
            <w:proofErr w:type="spellEnd"/>
          </w:p>
        </w:tc>
        <w:tc>
          <w:tcPr>
            <w:tcW w:w="2969" w:type="dxa"/>
          </w:tcPr>
          <w:p w:rsidR="00147F53" w:rsidRPr="00147F53" w:rsidRDefault="00147F53" w:rsidP="00147F53">
            <w:pPr>
              <w:ind w:left="0"/>
              <w:jc w:val="center"/>
              <w:rPr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55" w:type="dxa"/>
          </w:tcPr>
          <w:p w:rsidR="00147F53" w:rsidRDefault="00562DBD" w:rsidP="00075419">
            <w:pPr>
              <w:ind w:left="0"/>
              <w:jc w:val="center"/>
              <w:rPr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b/>
                <w:color w:val="355D7E" w:themeColor="accent1" w:themeShade="80"/>
                <w:sz w:val="28"/>
                <w:szCs w:val="28"/>
              </w:rPr>
              <w:t>4</w:t>
            </w:r>
          </w:p>
        </w:tc>
      </w:tr>
      <w:tr w:rsidR="00562DBD" w:rsidTr="00147F53">
        <w:tc>
          <w:tcPr>
            <w:tcW w:w="805" w:type="dxa"/>
          </w:tcPr>
          <w:p w:rsidR="00562DBD" w:rsidRDefault="00562DBD" w:rsidP="00147F53">
            <w:pPr>
              <w:ind w:left="0"/>
              <w:jc w:val="center"/>
              <w:rPr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b/>
                <w:color w:val="355D7E" w:themeColor="accent1" w:themeShade="80"/>
                <w:sz w:val="28"/>
                <w:szCs w:val="28"/>
              </w:rPr>
              <w:t>R6.2</w:t>
            </w:r>
          </w:p>
        </w:tc>
        <w:tc>
          <w:tcPr>
            <w:tcW w:w="4321" w:type="dxa"/>
          </w:tcPr>
          <w:p w:rsidR="00562DBD" w:rsidRDefault="00562DBD" w:rsidP="00075419">
            <w:pPr>
              <w:ind w:left="0"/>
              <w:rPr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Xóa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đối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tượng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cho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Vay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/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đang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Nợ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họ</w:t>
            </w:r>
            <w:proofErr w:type="spellEnd"/>
          </w:p>
        </w:tc>
        <w:tc>
          <w:tcPr>
            <w:tcW w:w="2969" w:type="dxa"/>
          </w:tcPr>
          <w:p w:rsidR="00562DBD" w:rsidRPr="00147F53" w:rsidRDefault="00562DBD" w:rsidP="00147F53">
            <w:pPr>
              <w:ind w:left="0"/>
              <w:jc w:val="center"/>
              <w:rPr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55" w:type="dxa"/>
          </w:tcPr>
          <w:p w:rsidR="00562DBD" w:rsidRDefault="00562DBD" w:rsidP="00075419">
            <w:pPr>
              <w:ind w:left="0"/>
              <w:jc w:val="center"/>
              <w:rPr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b/>
                <w:color w:val="355D7E" w:themeColor="accent1" w:themeShade="80"/>
                <w:sz w:val="28"/>
                <w:szCs w:val="28"/>
              </w:rPr>
              <w:t>4</w:t>
            </w:r>
          </w:p>
        </w:tc>
      </w:tr>
      <w:tr w:rsidR="00562DBD" w:rsidTr="00147F53">
        <w:tc>
          <w:tcPr>
            <w:tcW w:w="805" w:type="dxa"/>
          </w:tcPr>
          <w:p w:rsidR="00562DBD" w:rsidRDefault="00562DBD" w:rsidP="00147F53">
            <w:pPr>
              <w:ind w:left="0"/>
              <w:jc w:val="center"/>
              <w:rPr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b/>
                <w:color w:val="355D7E" w:themeColor="accent1" w:themeShade="80"/>
                <w:sz w:val="28"/>
                <w:szCs w:val="28"/>
              </w:rPr>
              <w:t>R6.3</w:t>
            </w:r>
          </w:p>
        </w:tc>
        <w:tc>
          <w:tcPr>
            <w:tcW w:w="4321" w:type="dxa"/>
          </w:tcPr>
          <w:p w:rsidR="00562DBD" w:rsidRDefault="00562DBD" w:rsidP="00075419">
            <w:pPr>
              <w:ind w:left="0"/>
              <w:rPr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Hiện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thi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danh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sách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các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đối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tượng</w:t>
            </w:r>
            <w:proofErr w:type="spellEnd"/>
          </w:p>
        </w:tc>
        <w:tc>
          <w:tcPr>
            <w:tcW w:w="2969" w:type="dxa"/>
          </w:tcPr>
          <w:p w:rsidR="00562DBD" w:rsidRPr="00147F53" w:rsidRDefault="00562DBD" w:rsidP="00147F53">
            <w:pPr>
              <w:ind w:left="0"/>
              <w:jc w:val="center"/>
              <w:rPr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55" w:type="dxa"/>
          </w:tcPr>
          <w:p w:rsidR="00562DBD" w:rsidRDefault="00562DBD" w:rsidP="00075419">
            <w:pPr>
              <w:ind w:left="0"/>
              <w:jc w:val="center"/>
              <w:rPr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b/>
                <w:color w:val="355D7E" w:themeColor="accent1" w:themeShade="80"/>
                <w:sz w:val="28"/>
                <w:szCs w:val="28"/>
              </w:rPr>
              <w:t>4</w:t>
            </w:r>
          </w:p>
        </w:tc>
      </w:tr>
      <w:tr w:rsidR="00562DBD" w:rsidTr="00147F53">
        <w:tc>
          <w:tcPr>
            <w:tcW w:w="805" w:type="dxa"/>
          </w:tcPr>
          <w:p w:rsidR="00562DBD" w:rsidRDefault="00562DBD" w:rsidP="00147F53">
            <w:pPr>
              <w:ind w:left="0"/>
              <w:jc w:val="center"/>
              <w:rPr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b/>
                <w:color w:val="355D7E" w:themeColor="accent1" w:themeShade="80"/>
                <w:sz w:val="28"/>
                <w:szCs w:val="28"/>
              </w:rPr>
              <w:t>R6.4</w:t>
            </w:r>
          </w:p>
        </w:tc>
        <w:tc>
          <w:tcPr>
            <w:tcW w:w="4321" w:type="dxa"/>
          </w:tcPr>
          <w:p w:rsidR="00562DBD" w:rsidRDefault="00562DBD" w:rsidP="00075419">
            <w:pPr>
              <w:ind w:left="0"/>
              <w:rPr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Hiện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thi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tổng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tiền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cho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vay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và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tiền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đang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nợ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trên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m</w:t>
            </w:r>
            <w:r w:rsidR="005F1DEC">
              <w:rPr>
                <w:b/>
                <w:color w:val="355D7E" w:themeColor="accent1" w:themeShade="80"/>
                <w:sz w:val="28"/>
                <w:szCs w:val="28"/>
              </w:rPr>
              <w:t>à</w:t>
            </w:r>
            <w:r>
              <w:rPr>
                <w:b/>
                <w:color w:val="355D7E" w:themeColor="accent1" w:themeShade="80"/>
                <w:sz w:val="28"/>
                <w:szCs w:val="28"/>
              </w:rPr>
              <w:t>n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h</w:t>
            </w:r>
            <w:r w:rsidR="005F1DEC">
              <w:rPr>
                <w:b/>
                <w:color w:val="355D7E" w:themeColor="accent1" w:themeShade="80"/>
                <w:sz w:val="28"/>
                <w:szCs w:val="28"/>
              </w:rPr>
              <w:t>ì</w:t>
            </w:r>
            <w:r>
              <w:rPr>
                <w:b/>
                <w:color w:val="355D7E" w:themeColor="accent1" w:themeShade="80"/>
                <w:sz w:val="28"/>
                <w:szCs w:val="28"/>
              </w:rPr>
              <w:t>nh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home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của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application</w:t>
            </w:r>
          </w:p>
        </w:tc>
        <w:tc>
          <w:tcPr>
            <w:tcW w:w="2969" w:type="dxa"/>
          </w:tcPr>
          <w:p w:rsidR="00562DBD" w:rsidRPr="00147F53" w:rsidRDefault="00562DBD" w:rsidP="00147F53">
            <w:pPr>
              <w:ind w:left="0"/>
              <w:jc w:val="center"/>
              <w:rPr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55" w:type="dxa"/>
          </w:tcPr>
          <w:p w:rsidR="00562DBD" w:rsidRDefault="00562DBD" w:rsidP="00075419">
            <w:pPr>
              <w:ind w:left="0"/>
              <w:jc w:val="center"/>
              <w:rPr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b/>
                <w:color w:val="355D7E" w:themeColor="accent1" w:themeShade="80"/>
                <w:sz w:val="28"/>
                <w:szCs w:val="28"/>
              </w:rPr>
              <w:t>4</w:t>
            </w:r>
          </w:p>
        </w:tc>
        <w:bookmarkStart w:id="0" w:name="_GoBack"/>
        <w:bookmarkEnd w:id="0"/>
      </w:tr>
      <w:tr w:rsidR="00562DBD" w:rsidTr="00147F53">
        <w:tc>
          <w:tcPr>
            <w:tcW w:w="805" w:type="dxa"/>
          </w:tcPr>
          <w:p w:rsidR="00562DBD" w:rsidRDefault="00562DBD" w:rsidP="00147F53">
            <w:pPr>
              <w:ind w:left="0"/>
              <w:jc w:val="center"/>
              <w:rPr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b/>
                <w:color w:val="355D7E" w:themeColor="accent1" w:themeShade="80"/>
                <w:sz w:val="28"/>
                <w:szCs w:val="28"/>
              </w:rPr>
              <w:t>R7.1</w:t>
            </w:r>
          </w:p>
        </w:tc>
        <w:tc>
          <w:tcPr>
            <w:tcW w:w="4321" w:type="dxa"/>
          </w:tcPr>
          <w:p w:rsidR="00562DBD" w:rsidRDefault="00562DBD" w:rsidP="00075419">
            <w:pPr>
              <w:ind w:left="0"/>
              <w:rPr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Thêm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sự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kiện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dư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dinh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</w:p>
        </w:tc>
        <w:tc>
          <w:tcPr>
            <w:tcW w:w="2969" w:type="dxa"/>
          </w:tcPr>
          <w:p w:rsidR="00562DBD" w:rsidRPr="00147F53" w:rsidRDefault="00562DBD" w:rsidP="00147F53">
            <w:pPr>
              <w:ind w:left="0"/>
              <w:jc w:val="center"/>
              <w:rPr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Gồm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Ngày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Làm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,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Kinh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Phi,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Ghi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Chu</w:t>
            </w:r>
          </w:p>
        </w:tc>
        <w:tc>
          <w:tcPr>
            <w:tcW w:w="1255" w:type="dxa"/>
          </w:tcPr>
          <w:p w:rsidR="00562DBD" w:rsidRDefault="00562DBD" w:rsidP="00075419">
            <w:pPr>
              <w:ind w:left="0"/>
              <w:jc w:val="center"/>
              <w:rPr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b/>
                <w:color w:val="355D7E" w:themeColor="accent1" w:themeShade="80"/>
                <w:sz w:val="28"/>
                <w:szCs w:val="28"/>
              </w:rPr>
              <w:t>4</w:t>
            </w:r>
          </w:p>
        </w:tc>
      </w:tr>
      <w:tr w:rsidR="00562DBD" w:rsidTr="00147F53">
        <w:tc>
          <w:tcPr>
            <w:tcW w:w="805" w:type="dxa"/>
          </w:tcPr>
          <w:p w:rsidR="00562DBD" w:rsidRDefault="00562DBD" w:rsidP="00147F53">
            <w:pPr>
              <w:ind w:left="0"/>
              <w:jc w:val="center"/>
              <w:rPr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b/>
                <w:color w:val="355D7E" w:themeColor="accent1" w:themeShade="80"/>
                <w:sz w:val="28"/>
                <w:szCs w:val="28"/>
              </w:rPr>
              <w:t>R7.2</w:t>
            </w:r>
          </w:p>
        </w:tc>
        <w:tc>
          <w:tcPr>
            <w:tcW w:w="4321" w:type="dxa"/>
          </w:tcPr>
          <w:p w:rsidR="00562DBD" w:rsidRDefault="00562DBD" w:rsidP="00075419">
            <w:pPr>
              <w:ind w:left="0"/>
              <w:rPr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Hiện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thi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 w:rsidR="005F1DEC">
              <w:rPr>
                <w:b/>
                <w:color w:val="355D7E" w:themeColor="accent1" w:themeShade="80"/>
                <w:sz w:val="28"/>
                <w:szCs w:val="28"/>
              </w:rPr>
              <w:t>ngày</w:t>
            </w:r>
            <w:proofErr w:type="spellEnd"/>
            <w:r w:rsidR="005F1DEC"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dư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đinh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làm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bằng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datepicker</w:t>
            </w:r>
            <w:proofErr w:type="spellEnd"/>
          </w:p>
        </w:tc>
        <w:tc>
          <w:tcPr>
            <w:tcW w:w="2969" w:type="dxa"/>
          </w:tcPr>
          <w:p w:rsidR="00562DBD" w:rsidRDefault="00562DBD" w:rsidP="00147F53">
            <w:pPr>
              <w:ind w:left="0"/>
              <w:jc w:val="center"/>
              <w:rPr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Ngày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nào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co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sự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kiện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thi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cho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nó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màu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đó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để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người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dùng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co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thể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dể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thấy</w:t>
            </w:r>
            <w:proofErr w:type="spellEnd"/>
          </w:p>
        </w:tc>
        <w:tc>
          <w:tcPr>
            <w:tcW w:w="1255" w:type="dxa"/>
          </w:tcPr>
          <w:p w:rsidR="00562DBD" w:rsidRDefault="00562DBD" w:rsidP="00075419">
            <w:pPr>
              <w:ind w:left="0"/>
              <w:jc w:val="center"/>
              <w:rPr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b/>
                <w:color w:val="355D7E" w:themeColor="accent1" w:themeShade="80"/>
                <w:sz w:val="28"/>
                <w:szCs w:val="28"/>
              </w:rPr>
              <w:t>4</w:t>
            </w:r>
          </w:p>
        </w:tc>
      </w:tr>
      <w:tr w:rsidR="00562DBD" w:rsidTr="00147F53">
        <w:tc>
          <w:tcPr>
            <w:tcW w:w="805" w:type="dxa"/>
          </w:tcPr>
          <w:p w:rsidR="00562DBD" w:rsidRDefault="00562DBD" w:rsidP="00147F53">
            <w:pPr>
              <w:ind w:left="0"/>
              <w:jc w:val="center"/>
              <w:rPr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b/>
                <w:color w:val="355D7E" w:themeColor="accent1" w:themeShade="80"/>
                <w:sz w:val="28"/>
                <w:szCs w:val="28"/>
              </w:rPr>
              <w:t>R7.3</w:t>
            </w:r>
          </w:p>
        </w:tc>
        <w:tc>
          <w:tcPr>
            <w:tcW w:w="4321" w:type="dxa"/>
          </w:tcPr>
          <w:p w:rsidR="00562DBD" w:rsidRDefault="00562DBD" w:rsidP="00075419">
            <w:pPr>
              <w:ind w:left="0"/>
              <w:rPr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Báo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cho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họ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biết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kinh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phi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và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tiền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dư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còn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lai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bao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nhiều</w:t>
            </w:r>
            <w:proofErr w:type="spellEnd"/>
          </w:p>
        </w:tc>
        <w:tc>
          <w:tcPr>
            <w:tcW w:w="2969" w:type="dxa"/>
          </w:tcPr>
          <w:p w:rsidR="00562DBD" w:rsidRDefault="00562DBD" w:rsidP="00147F53">
            <w:pPr>
              <w:ind w:left="0"/>
              <w:jc w:val="center"/>
              <w:rPr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Nếu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tiền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dư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&lt; 0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thì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cảnh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báo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họ</w:t>
            </w:r>
            <w:proofErr w:type="spellEnd"/>
          </w:p>
        </w:tc>
        <w:tc>
          <w:tcPr>
            <w:tcW w:w="1255" w:type="dxa"/>
          </w:tcPr>
          <w:p w:rsidR="00562DBD" w:rsidRDefault="00562DBD" w:rsidP="00075419">
            <w:pPr>
              <w:ind w:left="0"/>
              <w:jc w:val="center"/>
              <w:rPr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b/>
                <w:color w:val="355D7E" w:themeColor="accent1" w:themeShade="80"/>
                <w:sz w:val="28"/>
                <w:szCs w:val="28"/>
              </w:rPr>
              <w:t>4</w:t>
            </w:r>
          </w:p>
        </w:tc>
      </w:tr>
      <w:tr w:rsidR="00562DBD" w:rsidTr="00147F53">
        <w:tc>
          <w:tcPr>
            <w:tcW w:w="805" w:type="dxa"/>
          </w:tcPr>
          <w:p w:rsidR="00562DBD" w:rsidRDefault="00562DBD" w:rsidP="00147F53">
            <w:pPr>
              <w:ind w:left="0"/>
              <w:jc w:val="center"/>
              <w:rPr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b/>
                <w:color w:val="355D7E" w:themeColor="accent1" w:themeShade="80"/>
                <w:sz w:val="28"/>
                <w:szCs w:val="28"/>
              </w:rPr>
              <w:t>R7.4</w:t>
            </w:r>
          </w:p>
        </w:tc>
        <w:tc>
          <w:tcPr>
            <w:tcW w:w="4321" w:type="dxa"/>
          </w:tcPr>
          <w:p w:rsidR="00562DBD" w:rsidRDefault="00562DBD" w:rsidP="00075419">
            <w:pPr>
              <w:ind w:left="0"/>
              <w:rPr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Trường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hớp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phát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sinh</w:t>
            </w:r>
            <w:proofErr w:type="spellEnd"/>
          </w:p>
        </w:tc>
        <w:tc>
          <w:tcPr>
            <w:tcW w:w="2969" w:type="dxa"/>
          </w:tcPr>
          <w:p w:rsidR="00562DBD" w:rsidRDefault="00562DBD" w:rsidP="00147F53">
            <w:pPr>
              <w:ind w:left="0"/>
              <w:jc w:val="center"/>
              <w:rPr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Nếu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ngày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hiện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tại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đã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lố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ngày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sư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kiện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thi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bỏ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sự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kiên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đó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ra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khỏi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database</w:t>
            </w:r>
          </w:p>
        </w:tc>
        <w:tc>
          <w:tcPr>
            <w:tcW w:w="1255" w:type="dxa"/>
          </w:tcPr>
          <w:p w:rsidR="00562DBD" w:rsidRDefault="00562DBD" w:rsidP="00075419">
            <w:pPr>
              <w:ind w:left="0"/>
              <w:jc w:val="center"/>
              <w:rPr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b/>
                <w:color w:val="355D7E" w:themeColor="accent1" w:themeShade="80"/>
                <w:sz w:val="28"/>
                <w:szCs w:val="28"/>
              </w:rPr>
              <w:t>4</w:t>
            </w:r>
          </w:p>
        </w:tc>
      </w:tr>
      <w:tr w:rsidR="00562DBD" w:rsidTr="00147F53">
        <w:tc>
          <w:tcPr>
            <w:tcW w:w="805" w:type="dxa"/>
          </w:tcPr>
          <w:p w:rsidR="00562DBD" w:rsidRDefault="00562DBD" w:rsidP="00147F53">
            <w:pPr>
              <w:ind w:left="0"/>
              <w:jc w:val="center"/>
              <w:rPr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b/>
                <w:color w:val="355D7E" w:themeColor="accent1" w:themeShade="80"/>
                <w:sz w:val="28"/>
                <w:szCs w:val="28"/>
              </w:rPr>
              <w:lastRenderedPageBreak/>
              <w:t>R8.1</w:t>
            </w:r>
          </w:p>
        </w:tc>
        <w:tc>
          <w:tcPr>
            <w:tcW w:w="4321" w:type="dxa"/>
          </w:tcPr>
          <w:p w:rsidR="00562DBD" w:rsidRDefault="00562DBD" w:rsidP="00075419">
            <w:pPr>
              <w:ind w:left="0"/>
              <w:rPr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Lấy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cách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sự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kiên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quảng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cáo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trên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Hot Deal</w:t>
            </w:r>
          </w:p>
        </w:tc>
        <w:tc>
          <w:tcPr>
            <w:tcW w:w="2969" w:type="dxa"/>
          </w:tcPr>
          <w:p w:rsidR="00562DBD" w:rsidRDefault="00562DBD" w:rsidP="00147F53">
            <w:pPr>
              <w:ind w:left="0"/>
              <w:jc w:val="center"/>
              <w:rPr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55" w:type="dxa"/>
          </w:tcPr>
          <w:p w:rsidR="00562DBD" w:rsidRDefault="00562DBD" w:rsidP="00075419">
            <w:pPr>
              <w:ind w:left="0"/>
              <w:jc w:val="center"/>
              <w:rPr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b/>
                <w:color w:val="355D7E" w:themeColor="accent1" w:themeShade="80"/>
                <w:sz w:val="28"/>
                <w:szCs w:val="28"/>
              </w:rPr>
              <w:t>2</w:t>
            </w:r>
          </w:p>
        </w:tc>
      </w:tr>
      <w:tr w:rsidR="00562DBD" w:rsidTr="00147F53">
        <w:tc>
          <w:tcPr>
            <w:tcW w:w="805" w:type="dxa"/>
          </w:tcPr>
          <w:p w:rsidR="00562DBD" w:rsidRDefault="00562DBD" w:rsidP="00147F53">
            <w:pPr>
              <w:ind w:left="0"/>
              <w:jc w:val="center"/>
              <w:rPr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b/>
                <w:color w:val="355D7E" w:themeColor="accent1" w:themeShade="80"/>
                <w:sz w:val="28"/>
                <w:szCs w:val="28"/>
              </w:rPr>
              <w:t>R8.2</w:t>
            </w:r>
          </w:p>
        </w:tc>
        <w:tc>
          <w:tcPr>
            <w:tcW w:w="4321" w:type="dxa"/>
          </w:tcPr>
          <w:p w:rsidR="00562DBD" w:rsidRDefault="00562DBD" w:rsidP="00075419">
            <w:pPr>
              <w:ind w:left="0"/>
              <w:rPr>
                <w:b/>
                <w:color w:val="355D7E" w:themeColor="accent1" w:themeShade="80"/>
                <w:sz w:val="28"/>
                <w:szCs w:val="28"/>
              </w:rPr>
            </w:pP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Khi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người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dùng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click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thi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đưa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họ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tới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link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giới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thiệu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về</w:t>
            </w:r>
            <w:proofErr w:type="spellEnd"/>
            <w:r>
              <w:rPr>
                <w:b/>
                <w:color w:val="355D7E" w:themeColor="accent1" w:themeShade="80"/>
                <w:sz w:val="28"/>
                <w:szCs w:val="28"/>
              </w:rPr>
              <w:t xml:space="preserve"> code </w:t>
            </w:r>
            <w:proofErr w:type="spellStart"/>
            <w:r>
              <w:rPr>
                <w:b/>
                <w:color w:val="355D7E" w:themeColor="accent1" w:themeShade="80"/>
                <w:sz w:val="28"/>
                <w:szCs w:val="28"/>
              </w:rPr>
              <w:t>đó</w:t>
            </w:r>
            <w:proofErr w:type="spellEnd"/>
          </w:p>
        </w:tc>
        <w:tc>
          <w:tcPr>
            <w:tcW w:w="2969" w:type="dxa"/>
          </w:tcPr>
          <w:p w:rsidR="00562DBD" w:rsidRDefault="00562DBD" w:rsidP="00147F53">
            <w:pPr>
              <w:ind w:left="0"/>
              <w:jc w:val="center"/>
              <w:rPr>
                <w:b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1255" w:type="dxa"/>
          </w:tcPr>
          <w:p w:rsidR="00562DBD" w:rsidRDefault="00562DBD" w:rsidP="00075419">
            <w:pPr>
              <w:ind w:left="0"/>
              <w:jc w:val="center"/>
              <w:rPr>
                <w:b/>
                <w:color w:val="355D7E" w:themeColor="accent1" w:themeShade="80"/>
                <w:sz w:val="28"/>
                <w:szCs w:val="28"/>
              </w:rPr>
            </w:pPr>
            <w:r>
              <w:rPr>
                <w:b/>
                <w:color w:val="355D7E" w:themeColor="accent1" w:themeShade="80"/>
                <w:sz w:val="28"/>
                <w:szCs w:val="28"/>
              </w:rPr>
              <w:t>2</w:t>
            </w:r>
          </w:p>
        </w:tc>
      </w:tr>
    </w:tbl>
    <w:p w:rsidR="00907CBB" w:rsidRDefault="00907CBB" w:rsidP="00694CA2">
      <w:pPr>
        <w:ind w:left="0"/>
      </w:pPr>
    </w:p>
    <w:sectPr w:rsidR="00907CBB" w:rsidSect="00D17EE0"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583F" w:rsidRDefault="0045583F">
      <w:r>
        <w:separator/>
      </w:r>
    </w:p>
    <w:p w:rsidR="0045583F" w:rsidRDefault="0045583F"/>
  </w:endnote>
  <w:endnote w:type="continuationSeparator" w:id="0">
    <w:p w:rsidR="0045583F" w:rsidRDefault="0045583F">
      <w:r>
        <w:continuationSeparator/>
      </w:r>
    </w:p>
    <w:p w:rsidR="0045583F" w:rsidRDefault="004558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30504040204"/>
    <w:charset w:val="00"/>
    <w:family w:val="swiss"/>
    <w:pitch w:val="variable"/>
    <w:sig w:usb0="E1002AFF" w:usb1="C0007843" w:usb2="0000000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1404"/>
      <w:gridCol w:w="6552"/>
      <w:gridCol w:w="1404"/>
    </w:tblGrid>
    <w:tr w:rsidR="00907CBB" w:rsidTr="00B87079">
      <w:tc>
        <w:tcPr>
          <w:tcW w:w="750" w:type="pct"/>
        </w:tcPr>
        <w:p w:rsidR="00907CBB" w:rsidRDefault="00907CBB">
          <w:pPr>
            <w:pStyle w:val="Chntrang"/>
          </w:pPr>
        </w:p>
      </w:tc>
      <w:tc>
        <w:tcPr>
          <w:tcW w:w="3500" w:type="pct"/>
        </w:tcPr>
        <w:p w:rsidR="00907CBB" w:rsidRDefault="0045583F" w:rsidP="00B87079">
          <w:pPr>
            <w:pStyle w:val="Chntrang"/>
            <w:jc w:val="center"/>
          </w:pPr>
          <w:sdt>
            <w:sdtPr>
              <w:alias w:val="Title:"/>
              <w:tag w:val="Title:"/>
              <w:id w:val="1144241896"/>
              <w:placeholder>
                <w:docPart w:val="399553A5B532421984D302A66566D087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D17EE0">
                <w:t>TEAM RAMPAGE</w:t>
              </w:r>
            </w:sdtContent>
          </w:sdt>
        </w:p>
      </w:tc>
      <w:tc>
        <w:tcPr>
          <w:tcW w:w="750" w:type="pct"/>
        </w:tcPr>
        <w:p w:rsidR="00907CBB" w:rsidRDefault="00107CB6">
          <w:pPr>
            <w:pStyle w:val="Chntrang"/>
            <w:jc w:val="right"/>
          </w:pP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9A32A1">
            <w:rPr>
              <w:noProof/>
            </w:rPr>
            <w:t>1</w:t>
          </w:r>
          <w:r>
            <w:fldChar w:fldCharType="end"/>
          </w:r>
        </w:p>
      </w:tc>
    </w:tr>
  </w:tbl>
  <w:p w:rsidR="00907CBB" w:rsidRDefault="00907CBB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583F" w:rsidRDefault="0045583F">
      <w:r>
        <w:separator/>
      </w:r>
    </w:p>
    <w:p w:rsidR="0045583F" w:rsidRDefault="0045583F"/>
  </w:footnote>
  <w:footnote w:type="continuationSeparator" w:id="0">
    <w:p w:rsidR="0045583F" w:rsidRDefault="0045583F">
      <w:r>
        <w:continuationSeparator/>
      </w:r>
    </w:p>
    <w:p w:rsidR="0045583F" w:rsidRDefault="0045583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7EE0" w:rsidRDefault="00D17EE0" w:rsidP="00D17EE0">
    <w:pPr>
      <w:pStyle w:val="utrang"/>
      <w:ind w:left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E05" w:rsidRDefault="00736E05">
    <w:pPr>
      <w:pStyle w:val="utrang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B16511A" wp14:editId="3DB52E6B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2" name="Group 2" descr="Decorative sidebar for cover page 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" name="Rectangle 3" descr="Decorative sidebar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angle 5" descr="Decorative sidebar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7D1770DF" id="Group 2" o:spid="_x0000_s1026" alt="Decorative sidebar for cover page " style="position:absolute;margin-left:27.75pt;margin-top:36pt;width:18pt;height:10in;z-index:-251657216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">
              <v:rect id="Rectangle 3" o:spid="_x0000_s1027" alt="Decorative sidebar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" fillcolor="#dd8047 [3205]" stroked="f" strokeweight="1pt"/>
              <v:rect id="Rectangle 5" o:spid="_x0000_s1028" alt="Decorative sidebar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" fillcolor="#94b6d2 [3204]" stroked="f" strokeweight="1pt">
                <o:lock v:ext="edit" aspectratio="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1AAEF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9CA51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E6C5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E78F4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8289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DE66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8607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F88D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309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6D6D20"/>
    <w:multiLevelType w:val="hybridMultilevel"/>
    <w:tmpl w:val="B4DE4594"/>
    <w:lvl w:ilvl="0" w:tplc="A8B0EC6A">
      <w:start w:val="1"/>
      <w:numFmt w:val="bullet"/>
      <w:pStyle w:val="Duudo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7C670F"/>
    <w:multiLevelType w:val="hybridMultilevel"/>
    <w:tmpl w:val="CF56C3EE"/>
    <w:lvl w:ilvl="0" w:tplc="08F63078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EE0"/>
    <w:rsid w:val="00067E02"/>
    <w:rsid w:val="00075419"/>
    <w:rsid w:val="000E62CA"/>
    <w:rsid w:val="00107CB6"/>
    <w:rsid w:val="0013333F"/>
    <w:rsid w:val="00147F53"/>
    <w:rsid w:val="00193898"/>
    <w:rsid w:val="002B21AE"/>
    <w:rsid w:val="00312DD5"/>
    <w:rsid w:val="0033593E"/>
    <w:rsid w:val="00447F66"/>
    <w:rsid w:val="004534A5"/>
    <w:rsid w:val="0045583F"/>
    <w:rsid w:val="004566FA"/>
    <w:rsid w:val="00495232"/>
    <w:rsid w:val="004A4EC4"/>
    <w:rsid w:val="005331CA"/>
    <w:rsid w:val="005504AE"/>
    <w:rsid w:val="00562DBD"/>
    <w:rsid w:val="00564898"/>
    <w:rsid w:val="005F1DEC"/>
    <w:rsid w:val="00660B21"/>
    <w:rsid w:val="00694CA2"/>
    <w:rsid w:val="00703431"/>
    <w:rsid w:val="00714CE5"/>
    <w:rsid w:val="00736E05"/>
    <w:rsid w:val="00822A8D"/>
    <w:rsid w:val="00831731"/>
    <w:rsid w:val="00852FE0"/>
    <w:rsid w:val="00874542"/>
    <w:rsid w:val="00907CBB"/>
    <w:rsid w:val="00913AE4"/>
    <w:rsid w:val="00976A9B"/>
    <w:rsid w:val="0099384F"/>
    <w:rsid w:val="009A32A1"/>
    <w:rsid w:val="00A72CC5"/>
    <w:rsid w:val="00AA5CC3"/>
    <w:rsid w:val="00B55F12"/>
    <w:rsid w:val="00B87079"/>
    <w:rsid w:val="00C41938"/>
    <w:rsid w:val="00C64B77"/>
    <w:rsid w:val="00CB5473"/>
    <w:rsid w:val="00D17EE0"/>
    <w:rsid w:val="00D5333D"/>
    <w:rsid w:val="00DA0B66"/>
    <w:rsid w:val="00E279B8"/>
    <w:rsid w:val="00E756E6"/>
    <w:rsid w:val="00EA05B8"/>
    <w:rsid w:val="00EB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F4E4E8"/>
  <w15:chartTrackingRefBased/>
  <w15:docId w15:val="{E3BB292F-0DE9-4B19-A78A-D7C605745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13333F"/>
    <w:pPr>
      <w:spacing w:after="120" w:line="240" w:lineRule="auto"/>
      <w:ind w:left="72" w:right="72"/>
    </w:pPr>
  </w:style>
  <w:style w:type="paragraph" w:styleId="u1">
    <w:name w:val="heading 1"/>
    <w:basedOn w:val="Binhthng"/>
    <w:next w:val="Binhthng"/>
    <w:link w:val="u1Char"/>
    <w:uiPriority w:val="1"/>
    <w:qFormat/>
    <w:rsid w:val="0013333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u2">
    <w:name w:val="heading 2"/>
    <w:basedOn w:val="Binhthng"/>
    <w:next w:val="Binhthng"/>
    <w:link w:val="u2Char"/>
    <w:uiPriority w:val="1"/>
    <w:qFormat/>
    <w:rsid w:val="0013333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paragraph" w:styleId="u3">
    <w:name w:val="heading 3"/>
    <w:basedOn w:val="Binhthng"/>
    <w:next w:val="Binhthng"/>
    <w:link w:val="u3Char"/>
    <w:uiPriority w:val="1"/>
    <w:qFormat/>
    <w:rsid w:val="0013333F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555A3C" w:themeColor="accent3" w:themeShade="80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13333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13333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1"/>
    <w:rsid w:val="0013333F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character" w:customStyle="1" w:styleId="u3Char">
    <w:name w:val="Đầu đề 3 Char"/>
    <w:basedOn w:val="Phngmcinhcuaoanvn"/>
    <w:link w:val="u3"/>
    <w:uiPriority w:val="1"/>
    <w:rsid w:val="0013333F"/>
    <w:rPr>
      <w:rFonts w:asciiTheme="majorHAnsi" w:eastAsiaTheme="majorEastAsia" w:hAnsiTheme="majorHAnsi" w:cstheme="majorBidi"/>
      <w:caps/>
      <w:color w:val="555A3C" w:themeColor="accent3" w:themeShade="80"/>
    </w:rPr>
  </w:style>
  <w:style w:type="character" w:customStyle="1" w:styleId="u4Char">
    <w:name w:val="Đầu đề 4 Char"/>
    <w:basedOn w:val="Phngmcinhcuaoanvn"/>
    <w:link w:val="u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u5Char">
    <w:name w:val="Đầu đề 5 Char"/>
    <w:basedOn w:val="Phngmcinhcuaoanvn"/>
    <w:link w:val="u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u6Char">
    <w:name w:val="Đầu đề 6 Char"/>
    <w:basedOn w:val="Phngmcinhcuaoanvn"/>
    <w:link w:val="u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u7Char">
    <w:name w:val="Đầu đề 7 Char"/>
    <w:basedOn w:val="Phngmcinhcuaoanvn"/>
    <w:link w:val="u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u8Char">
    <w:name w:val="Đầu đề 8 Char"/>
    <w:basedOn w:val="Phngmcinhcuaoanvn"/>
    <w:link w:val="u8"/>
    <w:uiPriority w:val="9"/>
    <w:semiHidden/>
    <w:rsid w:val="0013333F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13333F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Chuthich">
    <w:name w:val="caption"/>
    <w:basedOn w:val="Binhthng"/>
    <w:next w:val="Binhthng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u">
    <w:name w:val="Title"/>
    <w:basedOn w:val="Binhthng"/>
    <w:next w:val="Binhthng"/>
    <w:link w:val="TiuChar"/>
    <w:uiPriority w:val="1"/>
    <w:qFormat/>
    <w:rsid w:val="0013333F"/>
    <w:pPr>
      <w:spacing w:after="0"/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Tiuphu">
    <w:name w:val="Subtitle"/>
    <w:basedOn w:val="Binhthng"/>
    <w:next w:val="Binhthng"/>
    <w:link w:val="Tiuphu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uMucluc">
    <w:name w:val="TOC Heading"/>
    <w:basedOn w:val="u1"/>
    <w:next w:val="Binhthng"/>
    <w:uiPriority w:val="39"/>
    <w:semiHidden/>
    <w:unhideWhenUsed/>
    <w:qFormat/>
    <w:pPr>
      <w:outlineLvl w:val="9"/>
    </w:pPr>
  </w:style>
  <w:style w:type="table" w:styleId="LiBang">
    <w:name w:val="Table Grid"/>
    <w:basedOn w:val="BangThngthng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3-Nhnmanh1">
    <w:name w:val="Grid Table 3 Accent 1"/>
    <w:basedOn w:val="BangThngthng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DanhschBng7Nhiumusc-Nhnmanh1">
    <w:name w:val="List Table 7 Colorful Accent 1"/>
    <w:basedOn w:val="BangThngthng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ngLi5m-Nhnmanh1">
    <w:name w:val="Grid Table 5 Dark Accent 1"/>
    <w:basedOn w:val="BangThngthng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BangLi4-Nhnmanh6">
    <w:name w:val="Grid Table 4 Accent 6"/>
    <w:basedOn w:val="BangThngthng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BngLiNhat">
    <w:name w:val="Grid Table Light"/>
    <w:basedOn w:val="BangThngthng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BangThun2">
    <w:name w:val="Plain Table 2"/>
    <w:basedOn w:val="BangThngthng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DanhschBng2-Nhnmanh1">
    <w:name w:val="List Table 2 Accent 1"/>
    <w:basedOn w:val="BangThngthng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BangDanhsch1Nhat-Nhnmanh2">
    <w:name w:val="List Table 1 Light Accent 2"/>
    <w:basedOn w:val="BangThngthng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VnbanChdanhsn">
    <w:name w:val="Placeholder Text"/>
    <w:basedOn w:val="Phngmcinhcuaoanvn"/>
    <w:uiPriority w:val="99"/>
    <w:semiHidden/>
    <w:rsid w:val="0013333F"/>
    <w:rPr>
      <w:color w:val="595959" w:themeColor="text1" w:themeTint="A6"/>
    </w:rPr>
  </w:style>
  <w:style w:type="table" w:styleId="BangLi4-Nhnmanh1">
    <w:name w:val="Grid Table 4 Accent 1"/>
    <w:basedOn w:val="BangThngthng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BangLi4-Nhnmanh2">
    <w:name w:val="Grid Table 4 Accent 2"/>
    <w:basedOn w:val="BangThngthng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BangThun4">
    <w:name w:val="Plain Table 4"/>
    <w:basedOn w:val="BangThngthng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BangLi1Nhat-Nhnmanh6">
    <w:name w:val="Grid Table 1 Light Accent 6"/>
    <w:basedOn w:val="BangThngthng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Danhsch1Nhat-Nhnmanh6">
    <w:name w:val="List Table 1 Light Accent 6"/>
    <w:basedOn w:val="BangThngthng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utrang">
    <w:name w:val="header"/>
    <w:basedOn w:val="Binhthng"/>
    <w:link w:val="utrangChar"/>
    <w:uiPriority w:val="2"/>
    <w:unhideWhenUsed/>
    <w:pPr>
      <w:spacing w:after="0"/>
      <w:jc w:val="right"/>
    </w:pPr>
  </w:style>
  <w:style w:type="character" w:customStyle="1" w:styleId="utrangChar">
    <w:name w:val="Đầu trang Char"/>
    <w:basedOn w:val="Phngmcinhcuaoanvn"/>
    <w:link w:val="utrang"/>
    <w:uiPriority w:val="2"/>
  </w:style>
  <w:style w:type="paragraph" w:styleId="Chntrang">
    <w:name w:val="footer"/>
    <w:basedOn w:val="Binhthng"/>
    <w:link w:val="ChntrangChar"/>
    <w:uiPriority w:val="2"/>
    <w:unhideWhenUsed/>
    <w:pPr>
      <w:spacing w:after="0"/>
    </w:pPr>
  </w:style>
  <w:style w:type="character" w:customStyle="1" w:styleId="ChntrangChar">
    <w:name w:val="Chân trang Char"/>
    <w:basedOn w:val="Phngmcinhcuaoanvn"/>
    <w:link w:val="Chntrang"/>
    <w:uiPriority w:val="2"/>
  </w:style>
  <w:style w:type="table" w:customStyle="1" w:styleId="Noborders">
    <w:name w:val="No borders"/>
    <w:basedOn w:val="BangThngthng"/>
    <w:uiPriority w:val="99"/>
    <w:pPr>
      <w:spacing w:after="0" w:line="240" w:lineRule="auto"/>
    </w:pPr>
    <w:tblPr/>
  </w:style>
  <w:style w:type="table" w:styleId="BangLi1Nhat-Nhnmanh1">
    <w:name w:val="Grid Table 1 Light Accent 1"/>
    <w:aliases w:val="Sample questionnaires table"/>
    <w:basedOn w:val="BangThngthng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BangLi2-Nhnmanh1">
    <w:name w:val="Grid Table 2 Accent 1"/>
    <w:basedOn w:val="BangThngthng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Binhthng"/>
    <w:uiPriority w:val="1"/>
    <w:qFormat/>
    <w:rsid w:val="00E279B8"/>
    <w:pPr>
      <w:spacing w:before="5160" w:after="1440" w:line="720" w:lineRule="auto"/>
      <w:jc w:val="right"/>
    </w:pPr>
    <w:rPr>
      <w:noProof/>
      <w:color w:val="59473F" w:themeColor="text2" w:themeShade="BF"/>
      <w:sz w:val="52"/>
      <w:szCs w:val="52"/>
    </w:rPr>
  </w:style>
  <w:style w:type="paragraph" w:styleId="inh-zcuaBiumu">
    <w:name w:val="HTML Top of Form"/>
    <w:basedOn w:val="Binhthng"/>
    <w:next w:val="Binhthng"/>
    <w:link w:val="inh-zcuaBiumu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inh-zcuaBiumuChar">
    <w:name w:val="Đỉnh-z của Biểu mẫu Char"/>
    <w:basedOn w:val="Phngmcinhcuaoanvn"/>
    <w:link w:val="inh-zcuaBiumu"/>
    <w:uiPriority w:val="99"/>
    <w:semiHidden/>
    <w:rPr>
      <w:rFonts w:ascii="Arial" w:hAnsi="Arial" w:cs="Arial"/>
      <w:vanish/>
      <w:sz w:val="16"/>
      <w:szCs w:val="16"/>
    </w:rPr>
  </w:style>
  <w:style w:type="paragraph" w:styleId="ay-zcuaBiumu">
    <w:name w:val="HTML Bottom of Form"/>
    <w:basedOn w:val="Binhthng"/>
    <w:next w:val="Binhthng"/>
    <w:link w:val="ay-zcuaBiumu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ay-zcuaBiumuChar">
    <w:name w:val="Đáy-z của Biểu mẫu Char"/>
    <w:basedOn w:val="Phngmcinhcuaoanvn"/>
    <w:link w:val="ay-zcuaBiumu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Binhthng"/>
    <w:uiPriority w:val="1"/>
    <w:qFormat/>
    <w:pPr>
      <w:spacing w:after="0"/>
      <w:jc w:val="right"/>
    </w:pPr>
    <w:rPr>
      <w:caps/>
    </w:rPr>
  </w:style>
  <w:style w:type="table" w:styleId="BangLi3-Nhnmanh3">
    <w:name w:val="Grid Table 3 Accent 3"/>
    <w:basedOn w:val="BangThngthng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BangLi5m-Nhnmanh3">
    <w:name w:val="Grid Table 5 Dark Accent 3"/>
    <w:basedOn w:val="BangThngthng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BangLi1Nhat-Nhnmanh3">
    <w:name w:val="Grid Table 1 Light Accent 3"/>
    <w:basedOn w:val="BangThngthng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uiPriority w:val="1"/>
    <w:qFormat/>
    <w:rPr>
      <w:b/>
      <w:bCs/>
    </w:rPr>
  </w:style>
  <w:style w:type="paragraph" w:customStyle="1" w:styleId="Tabletext">
    <w:name w:val="Table text"/>
    <w:basedOn w:val="Binhthng"/>
    <w:uiPriority w:val="1"/>
    <w:qFormat/>
    <w:pPr>
      <w:spacing w:before="120" w:after="0"/>
    </w:pPr>
  </w:style>
  <w:style w:type="table" w:styleId="DanhschBng6Nhiumusc-Nhnmanh2">
    <w:name w:val="List Table 6 Colorful Accent 2"/>
    <w:basedOn w:val="BangThngthng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BangLi1Nhat-Nhnmanh2">
    <w:name w:val="Grid Table 1 Light Accent 2"/>
    <w:basedOn w:val="BangThngthng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Duudong">
    <w:name w:val="List Bullet"/>
    <w:basedOn w:val="Binhthng"/>
    <w:uiPriority w:val="1"/>
    <w:unhideWhenUsed/>
    <w:pPr>
      <w:numPr>
        <w:numId w:val="2"/>
      </w:numPr>
    </w:pPr>
  </w:style>
  <w:style w:type="paragraph" w:customStyle="1" w:styleId="Image">
    <w:name w:val="Image"/>
    <w:basedOn w:val="Binhthng"/>
    <w:qFormat/>
    <w:rsid w:val="00E279B8"/>
    <w:pPr>
      <w:spacing w:before="5760" w:after="0" w:line="720" w:lineRule="auto"/>
      <w:jc w:val="right"/>
    </w:pPr>
  </w:style>
  <w:style w:type="character" w:styleId="NhnmnhThm">
    <w:name w:val="Intense Emphasis"/>
    <w:basedOn w:val="Phngmcinhcuaoanvn"/>
    <w:uiPriority w:val="21"/>
    <w:semiHidden/>
    <w:unhideWhenUsed/>
    <w:rsid w:val="0013333F"/>
    <w:rPr>
      <w:i/>
      <w:iCs/>
      <w:color w:val="355D7E" w:themeColor="accent1" w:themeShade="80"/>
    </w:rPr>
  </w:style>
  <w:style w:type="paragraph" w:styleId="Nhaykepm">
    <w:name w:val="Intense Quote"/>
    <w:basedOn w:val="Binhthng"/>
    <w:next w:val="Binhthng"/>
    <w:link w:val="NhaykepmChar"/>
    <w:uiPriority w:val="30"/>
    <w:semiHidden/>
    <w:unhideWhenUsed/>
    <w:rsid w:val="0013333F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NhaykepmChar">
    <w:name w:val="Nháy kép Đậm Char"/>
    <w:basedOn w:val="Phngmcinhcuaoanvn"/>
    <w:link w:val="Nhaykepm"/>
    <w:uiPriority w:val="30"/>
    <w:semiHidden/>
    <w:rsid w:val="0013333F"/>
    <w:rPr>
      <w:i/>
      <w:iCs/>
      <w:color w:val="355D7E" w:themeColor="accent1" w:themeShade="80"/>
    </w:rPr>
  </w:style>
  <w:style w:type="character" w:styleId="ThamchiuNhnmnh">
    <w:name w:val="Intense Reference"/>
    <w:basedOn w:val="Phngmcinhcuaoanvn"/>
    <w:uiPriority w:val="32"/>
    <w:semiHidden/>
    <w:unhideWhenUsed/>
    <w:rsid w:val="0013333F"/>
    <w:rPr>
      <w:b/>
      <w:bCs/>
      <w:caps w:val="0"/>
      <w:smallCaps/>
      <w:color w:val="355D7E" w:themeColor="accent1" w:themeShade="80"/>
      <w:spacing w:val="5"/>
    </w:rPr>
  </w:style>
  <w:style w:type="paragraph" w:styleId="Khivnban">
    <w:name w:val="Block Text"/>
    <w:basedOn w:val="Binhthng"/>
    <w:uiPriority w:val="99"/>
    <w:semiHidden/>
    <w:unhideWhenUsed/>
    <w:rsid w:val="0013333F"/>
    <w:pPr>
      <w:pBdr>
        <w:top w:val="single" w:sz="2" w:space="10" w:color="355D7E" w:themeColor="accent1" w:themeShade="80" w:shadow="1"/>
        <w:left w:val="single" w:sz="2" w:space="10" w:color="355D7E" w:themeColor="accent1" w:themeShade="80" w:shadow="1"/>
        <w:bottom w:val="single" w:sz="2" w:space="10" w:color="355D7E" w:themeColor="accent1" w:themeShade="80" w:shadow="1"/>
        <w:right w:val="single" w:sz="2" w:space="10" w:color="355D7E" w:themeColor="accent1" w:themeShade="80" w:shadow="1"/>
      </w:pBdr>
      <w:ind w:left="1152" w:right="1152"/>
    </w:pPr>
    <w:rPr>
      <w:i/>
      <w:iCs/>
      <w:color w:val="355D7E" w:themeColor="accent1" w:themeShade="80"/>
    </w:rPr>
  </w:style>
  <w:style w:type="character" w:styleId="Siuktni">
    <w:name w:val="Hyperlink"/>
    <w:basedOn w:val="Phngmcinhcuaoanvn"/>
    <w:uiPriority w:val="99"/>
    <w:semiHidden/>
    <w:unhideWhenUsed/>
    <w:rsid w:val="0013333F"/>
    <w:rPr>
      <w:color w:val="7C5F1D" w:themeColor="accent4" w:themeShade="80"/>
      <w:u w:val="single"/>
    </w:rPr>
  </w:style>
  <w:style w:type="character" w:customStyle="1" w:styleId="cpChagiiquyt1">
    <w:name w:val="Đề cập Chưa giải quyết1"/>
    <w:basedOn w:val="Phngmcinhcuaoanvn"/>
    <w:uiPriority w:val="99"/>
    <w:semiHidden/>
    <w:unhideWhenUsed/>
    <w:rsid w:val="0013333F"/>
    <w:rPr>
      <w:color w:val="595959" w:themeColor="text1" w:themeTint="A6"/>
      <w:shd w:val="clear" w:color="auto" w:fill="E6E6E6"/>
    </w:rPr>
  </w:style>
  <w:style w:type="table" w:styleId="BangLi5m-Nhnmanh2">
    <w:name w:val="Grid Table 5 Dark Accent 2"/>
    <w:basedOn w:val="BangThngthng"/>
    <w:uiPriority w:val="50"/>
    <w:rsid w:val="00D17E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BangLi3-Nhnmanh6">
    <w:name w:val="Grid Table 3 Accent 6"/>
    <w:basedOn w:val="BangThngthng"/>
    <w:uiPriority w:val="48"/>
    <w:rsid w:val="00D17EE0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DanhschBng2">
    <w:name w:val="List Table 2"/>
    <w:basedOn w:val="BangThngthng"/>
    <w:uiPriority w:val="47"/>
    <w:rsid w:val="00D17EE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ngDanhsch1Nhat-Nhnmanh3">
    <w:name w:val="List Table 1 Light Accent 3"/>
    <w:basedOn w:val="BangThngthng"/>
    <w:uiPriority w:val="46"/>
    <w:rsid w:val="00D17E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BangDanhsch1Nhat-Nhnmanh1">
    <w:name w:val="List Table 1 Light Accent 1"/>
    <w:basedOn w:val="BangThngthng"/>
    <w:uiPriority w:val="46"/>
    <w:rsid w:val="00D17E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BangDanhsch1Nhat-imnhn4">
    <w:name w:val="List Table 1 Light Accent 4"/>
    <w:basedOn w:val="BangThngthng"/>
    <w:uiPriority w:val="46"/>
    <w:rsid w:val="00D17E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BangDanhsch1Nhat">
    <w:name w:val="List Table 1 Light"/>
    <w:basedOn w:val="BangThngthng"/>
    <w:uiPriority w:val="46"/>
    <w:rsid w:val="00D17E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cs-Nhnmanh6">
    <w:name w:val="Colorful Grid Accent 6"/>
    <w:basedOn w:val="BangThngthng"/>
    <w:uiPriority w:val="73"/>
    <w:rsid w:val="00D17E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oancuaDanhsach">
    <w:name w:val="List Paragraph"/>
    <w:basedOn w:val="Binhthng"/>
    <w:uiPriority w:val="34"/>
    <w:unhideWhenUsed/>
    <w:qFormat/>
    <w:rsid w:val="00694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95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h\Desktop\tf0399204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395173A54E04EF49B7FD4F435092BC1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C9ABFD3A-1173-4B20-BD00-76453EC02507}"/>
      </w:docPartPr>
      <w:docPartBody>
        <w:p w:rsidR="007E0BE8" w:rsidRDefault="006A16D2">
          <w:pPr>
            <w:pStyle w:val="A395173A54E04EF49B7FD4F435092BC1"/>
          </w:pPr>
          <w:r>
            <w:t>Presented by:</w:t>
          </w:r>
        </w:p>
      </w:docPartBody>
    </w:docPart>
    <w:docPart>
      <w:docPartPr>
        <w:name w:val="95C2140D65354C988806BE66776B13B4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9C4BB0CC-9031-43B4-A395-2DECF6BF1B87}"/>
      </w:docPartPr>
      <w:docPartBody>
        <w:p w:rsidR="007E0BE8" w:rsidRDefault="006A16D2">
          <w:pPr>
            <w:pStyle w:val="95C2140D65354C988806BE66776B13B4"/>
          </w:pPr>
          <w:r>
            <w:t>Your name</w:t>
          </w:r>
        </w:p>
      </w:docPartBody>
    </w:docPart>
    <w:docPart>
      <w:docPartPr>
        <w:name w:val="F22BE60837994FC286265F33B2DB0823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50721162-74C4-43C1-927B-2F67051BFBFB}"/>
      </w:docPartPr>
      <w:docPartBody>
        <w:p w:rsidR="007E0BE8" w:rsidRDefault="006A16D2">
          <w:pPr>
            <w:pStyle w:val="F22BE60837994FC286265F33B2DB0823"/>
          </w:pPr>
          <w:r>
            <w:t>company name</w:t>
          </w:r>
        </w:p>
      </w:docPartBody>
    </w:docPart>
    <w:docPart>
      <w:docPartPr>
        <w:name w:val="ADADB0B3C9C4482DBD9B687834C58A7C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91B6234E-3E9B-4412-929F-B60325A66831}"/>
      </w:docPartPr>
      <w:docPartBody>
        <w:p w:rsidR="007E0BE8" w:rsidRDefault="006A16D2">
          <w:pPr>
            <w:pStyle w:val="ADADB0B3C9C4482DBD9B687834C58A7C"/>
          </w:pPr>
          <w:r>
            <w:t>Company address</w:t>
          </w:r>
        </w:p>
      </w:docPartBody>
    </w:docPart>
    <w:docPart>
      <w:docPartPr>
        <w:name w:val="4D9EC8401D2B4B888BED970B8D69B77B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14AA9E6B-2C50-4C2A-A4B2-EC69F84044EB}"/>
      </w:docPartPr>
      <w:docPartBody>
        <w:p w:rsidR="007E0BE8" w:rsidRDefault="006A16D2">
          <w:pPr>
            <w:pStyle w:val="4D9EC8401D2B4B888BED970B8D69B77B"/>
          </w:pPr>
          <w:r>
            <w:t>Project Communication Plan</w:t>
          </w:r>
        </w:p>
      </w:docPartBody>
    </w:docPart>
    <w:docPart>
      <w:docPartPr>
        <w:name w:val="399553A5B532421984D302A66566D087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8ADCCBE8-501B-4C41-A212-C7F6C0F3307F}"/>
      </w:docPartPr>
      <w:docPartBody>
        <w:p w:rsidR="007E0BE8" w:rsidRDefault="006A16D2">
          <w:pPr>
            <w:pStyle w:val="399553A5B532421984D302A66566D087"/>
          </w:pPr>
          <w:r>
            <w:t>Probability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30504040204"/>
    <w:charset w:val="00"/>
    <w:family w:val="swiss"/>
    <w:pitch w:val="variable"/>
    <w:sig w:usb0="E1002AFF" w:usb1="C0007843" w:usb2="0000000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3BB"/>
    <w:rsid w:val="002159EC"/>
    <w:rsid w:val="005053BB"/>
    <w:rsid w:val="006A16D2"/>
    <w:rsid w:val="007E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AAC25A6E2FDB4464A21CD0F0BF7ED3C2">
    <w:name w:val="AAC25A6E2FDB4464A21CD0F0BF7ED3C2"/>
  </w:style>
  <w:style w:type="paragraph" w:customStyle="1" w:styleId="8322702D37B4441AA57346195786DBF7">
    <w:name w:val="8322702D37B4441AA57346195786DBF7"/>
  </w:style>
  <w:style w:type="paragraph" w:customStyle="1" w:styleId="4CCA96F0C481442E9DDC9E1AAB76BCC5">
    <w:name w:val="4CCA96F0C481442E9DDC9E1AAB76BCC5"/>
  </w:style>
  <w:style w:type="paragraph" w:customStyle="1" w:styleId="A395173A54E04EF49B7FD4F435092BC1">
    <w:name w:val="A395173A54E04EF49B7FD4F435092BC1"/>
  </w:style>
  <w:style w:type="paragraph" w:customStyle="1" w:styleId="95C2140D65354C988806BE66776B13B4">
    <w:name w:val="95C2140D65354C988806BE66776B13B4"/>
  </w:style>
  <w:style w:type="paragraph" w:customStyle="1" w:styleId="F22BE60837994FC286265F33B2DB0823">
    <w:name w:val="F22BE60837994FC286265F33B2DB0823"/>
  </w:style>
  <w:style w:type="paragraph" w:customStyle="1" w:styleId="ADADB0B3C9C4482DBD9B687834C58A7C">
    <w:name w:val="ADADB0B3C9C4482DBD9B687834C58A7C"/>
  </w:style>
  <w:style w:type="paragraph" w:customStyle="1" w:styleId="4D9EC8401D2B4B888BED970B8D69B77B">
    <w:name w:val="4D9EC8401D2B4B888BED970B8D69B77B"/>
  </w:style>
  <w:style w:type="paragraph" w:customStyle="1" w:styleId="BFA61E8B97F0462E957893CD01D65105">
    <w:name w:val="BFA61E8B97F0462E957893CD01D65105"/>
  </w:style>
  <w:style w:type="paragraph" w:customStyle="1" w:styleId="20E4CBD4DE1A423FA1D06784BE71E472">
    <w:name w:val="20E4CBD4DE1A423FA1D06784BE71E472"/>
  </w:style>
  <w:style w:type="paragraph" w:customStyle="1" w:styleId="B032134843CA4C069B85395BC1B9582B">
    <w:name w:val="B032134843CA4C069B85395BC1B9582B"/>
  </w:style>
  <w:style w:type="paragraph" w:customStyle="1" w:styleId="B16D2409B53F4036815CBD7C6A6D83D3">
    <w:name w:val="B16D2409B53F4036815CBD7C6A6D83D3"/>
  </w:style>
  <w:style w:type="paragraph" w:customStyle="1" w:styleId="196DB64C075A4D7293E847F1BB3C3136">
    <w:name w:val="196DB64C075A4D7293E847F1BB3C3136"/>
  </w:style>
  <w:style w:type="paragraph" w:customStyle="1" w:styleId="988F1D100F3446FA9FA040791217F553">
    <w:name w:val="988F1D100F3446FA9FA040791217F553"/>
  </w:style>
  <w:style w:type="paragraph" w:customStyle="1" w:styleId="FD8B780E22E9490F98D5940E32113817">
    <w:name w:val="FD8B780E22E9490F98D5940E32113817"/>
  </w:style>
  <w:style w:type="paragraph" w:customStyle="1" w:styleId="179B3ACF66294C23B2A81B6B17502660">
    <w:name w:val="179B3ACF66294C23B2A81B6B17502660"/>
  </w:style>
  <w:style w:type="paragraph" w:customStyle="1" w:styleId="F047CE5D63F8466C82E4D47530A71CA2">
    <w:name w:val="F047CE5D63F8466C82E4D47530A71CA2"/>
  </w:style>
  <w:style w:type="paragraph" w:customStyle="1" w:styleId="04AFFCD9FDC742F58025A6AFF8274B1E">
    <w:name w:val="04AFFCD9FDC742F58025A6AFF8274B1E"/>
  </w:style>
  <w:style w:type="paragraph" w:customStyle="1" w:styleId="2940D82A572B4A229621DE09BB382D38">
    <w:name w:val="2940D82A572B4A229621DE09BB382D38"/>
  </w:style>
  <w:style w:type="paragraph" w:customStyle="1" w:styleId="7CCAEEE9452D4E81B1F4D40CEC2808D0">
    <w:name w:val="7CCAEEE9452D4E81B1F4D40CEC2808D0"/>
  </w:style>
  <w:style w:type="paragraph" w:customStyle="1" w:styleId="6F375724B93149C998BAEC1020C735C2">
    <w:name w:val="6F375724B93149C998BAEC1020C735C2"/>
  </w:style>
  <w:style w:type="paragraph" w:customStyle="1" w:styleId="BECC91FCD4DD45B2A0F51C40E58DD5FA">
    <w:name w:val="BECC91FCD4DD45B2A0F51C40E58DD5FA"/>
  </w:style>
  <w:style w:type="paragraph" w:customStyle="1" w:styleId="D21503ED3C194C1DB77D8A74F3D8992E">
    <w:name w:val="D21503ED3C194C1DB77D8A74F3D8992E"/>
  </w:style>
  <w:style w:type="paragraph" w:customStyle="1" w:styleId="2EB934356F8142B98D6511846204BC69">
    <w:name w:val="2EB934356F8142B98D6511846204BC69"/>
  </w:style>
  <w:style w:type="paragraph" w:customStyle="1" w:styleId="EDC92F499ED64F6AA533D5A5B9AFC4CD">
    <w:name w:val="EDC92F499ED64F6AA533D5A5B9AFC4CD"/>
  </w:style>
  <w:style w:type="paragraph" w:customStyle="1" w:styleId="0E1F9768A6BA451BB5403C51DE8BBB35">
    <w:name w:val="0E1F9768A6BA451BB5403C51DE8BBB35"/>
  </w:style>
  <w:style w:type="paragraph" w:customStyle="1" w:styleId="9F31F1970FC642B6BC135B0CAA3B5AE8">
    <w:name w:val="9F31F1970FC642B6BC135B0CAA3B5AE8"/>
  </w:style>
  <w:style w:type="paragraph" w:customStyle="1" w:styleId="F97D7B2B1F074241BB7314B5B8BC44B6">
    <w:name w:val="F97D7B2B1F074241BB7314B5B8BC44B6"/>
  </w:style>
  <w:style w:type="paragraph" w:customStyle="1" w:styleId="5144F564BF654C01863D36130690D954">
    <w:name w:val="5144F564BF654C01863D36130690D954"/>
  </w:style>
  <w:style w:type="paragraph" w:customStyle="1" w:styleId="A389E5B4E1374A3D95078DC848C58CE0">
    <w:name w:val="A389E5B4E1374A3D95078DC848C58CE0"/>
  </w:style>
  <w:style w:type="paragraph" w:customStyle="1" w:styleId="946458B0CCF544C19A753708C1EE0BDD">
    <w:name w:val="946458B0CCF544C19A753708C1EE0BDD"/>
  </w:style>
  <w:style w:type="paragraph" w:customStyle="1" w:styleId="90AA2BFF43C14BCC9C1CFFCFBA5EA93A">
    <w:name w:val="90AA2BFF43C14BCC9C1CFFCFBA5EA93A"/>
  </w:style>
  <w:style w:type="paragraph" w:customStyle="1" w:styleId="E753E872484842BCA5E29F5ECCC3429D">
    <w:name w:val="E753E872484842BCA5E29F5ECCC3429D"/>
  </w:style>
  <w:style w:type="paragraph" w:customStyle="1" w:styleId="C6D02044BEA74FE9BCFA7C77DD53119A">
    <w:name w:val="C6D02044BEA74FE9BCFA7C77DD53119A"/>
  </w:style>
  <w:style w:type="paragraph" w:customStyle="1" w:styleId="F21042ADB6924AD4A950E9FCD9ACC496">
    <w:name w:val="F21042ADB6924AD4A950E9FCD9ACC496"/>
  </w:style>
  <w:style w:type="paragraph" w:customStyle="1" w:styleId="123E1CE66C2848008EA05DDEA44CC617">
    <w:name w:val="123E1CE66C2848008EA05DDEA44CC617"/>
  </w:style>
  <w:style w:type="paragraph" w:customStyle="1" w:styleId="17CD50E5168B4F19B8AAEEE567FA9F15">
    <w:name w:val="17CD50E5168B4F19B8AAEEE567FA9F15"/>
  </w:style>
  <w:style w:type="paragraph" w:customStyle="1" w:styleId="B4EE9EF865194AA0B06036555CF2D425">
    <w:name w:val="B4EE9EF865194AA0B06036555CF2D425"/>
  </w:style>
  <w:style w:type="paragraph" w:customStyle="1" w:styleId="0C9084C9735B44CCBD5C1B304183668F">
    <w:name w:val="0C9084C9735B44CCBD5C1B304183668F"/>
  </w:style>
  <w:style w:type="paragraph" w:customStyle="1" w:styleId="18FAAD8BAEEB4436A651BA991398832B">
    <w:name w:val="18FAAD8BAEEB4436A651BA991398832B"/>
  </w:style>
  <w:style w:type="paragraph" w:customStyle="1" w:styleId="F2EE26ED2805488D913C2EDB7DEFBB89">
    <w:name w:val="F2EE26ED2805488D913C2EDB7DEFBB89"/>
  </w:style>
  <w:style w:type="paragraph" w:customStyle="1" w:styleId="6B1AE90DB01B417DB0EAD32BEB508C04">
    <w:name w:val="6B1AE90DB01B417DB0EAD32BEB508C04"/>
  </w:style>
  <w:style w:type="paragraph" w:customStyle="1" w:styleId="7E3A3568BB604C7FBAC55ACE4B39671A">
    <w:name w:val="7E3A3568BB604C7FBAC55ACE4B39671A"/>
  </w:style>
  <w:style w:type="paragraph" w:customStyle="1" w:styleId="F47D40D92F074F5BA664E0A03F008B74">
    <w:name w:val="F47D40D92F074F5BA664E0A03F008B74"/>
  </w:style>
  <w:style w:type="paragraph" w:customStyle="1" w:styleId="CF79CA36ED664966943C9D7417482EE5">
    <w:name w:val="CF79CA36ED664966943C9D7417482EE5"/>
  </w:style>
  <w:style w:type="paragraph" w:customStyle="1" w:styleId="A77B837F11C847109AFE005B28E7C1E9">
    <w:name w:val="A77B837F11C847109AFE005B28E7C1E9"/>
  </w:style>
  <w:style w:type="paragraph" w:customStyle="1" w:styleId="482DD81E9B544F92B3D0C8C9D32C8125">
    <w:name w:val="482DD81E9B544F92B3D0C8C9D32C8125"/>
  </w:style>
  <w:style w:type="paragraph" w:customStyle="1" w:styleId="C1827E4E95A8491E88A9FD3451027CF3">
    <w:name w:val="C1827E4E95A8491E88A9FD3451027CF3"/>
  </w:style>
  <w:style w:type="paragraph" w:customStyle="1" w:styleId="1E02F43896074D03B42FE705C242B42F">
    <w:name w:val="1E02F43896074D03B42FE705C242B42F"/>
  </w:style>
  <w:style w:type="character" w:styleId="Manh">
    <w:name w:val="Strong"/>
    <w:basedOn w:val="Phngmcinhcuaoanvn"/>
    <w:uiPriority w:val="1"/>
    <w:qFormat/>
    <w:rPr>
      <w:b/>
      <w:bCs/>
    </w:rPr>
  </w:style>
  <w:style w:type="paragraph" w:customStyle="1" w:styleId="88E56815F08846E8A12B0A28E73EE533">
    <w:name w:val="88E56815F08846E8A12B0A28E73EE533"/>
  </w:style>
  <w:style w:type="paragraph" w:customStyle="1" w:styleId="2745438E22B04FAFB71D394BA7969058">
    <w:name w:val="2745438E22B04FAFB71D394BA7969058"/>
  </w:style>
  <w:style w:type="paragraph" w:customStyle="1" w:styleId="19DCB28E72B24CADAF0F7595C595AB3A">
    <w:name w:val="19DCB28E72B24CADAF0F7595C595AB3A"/>
  </w:style>
  <w:style w:type="paragraph" w:customStyle="1" w:styleId="24035AEDAB0D45198009EE112F393AA8">
    <w:name w:val="24035AEDAB0D45198009EE112F393AA8"/>
  </w:style>
  <w:style w:type="paragraph" w:customStyle="1" w:styleId="06E884736E8441AEA3949C5D547F8C3F">
    <w:name w:val="06E884736E8441AEA3949C5D547F8C3F"/>
  </w:style>
  <w:style w:type="paragraph" w:customStyle="1" w:styleId="F5ED93D0E1184F4BA81C13487487F6CF">
    <w:name w:val="F5ED93D0E1184F4BA81C13487487F6CF"/>
  </w:style>
  <w:style w:type="paragraph" w:customStyle="1" w:styleId="7605399E799542218F71D0C336DDC78F">
    <w:name w:val="7605399E799542218F71D0C336DDC78F"/>
  </w:style>
  <w:style w:type="paragraph" w:customStyle="1" w:styleId="F9965D8498FC48C08DE68524C23D4169">
    <w:name w:val="F9965D8498FC48C08DE68524C23D4169"/>
  </w:style>
  <w:style w:type="paragraph" w:customStyle="1" w:styleId="DB5EBF384ED749FCA27EC28F91937C1D">
    <w:name w:val="DB5EBF384ED749FCA27EC28F91937C1D"/>
  </w:style>
  <w:style w:type="paragraph" w:customStyle="1" w:styleId="CA5C9356C6B34F8797FEDC13418F7B40">
    <w:name w:val="CA5C9356C6B34F8797FEDC13418F7B40"/>
  </w:style>
  <w:style w:type="paragraph" w:customStyle="1" w:styleId="03E402D820E844F9A1F59E2B01770602">
    <w:name w:val="03E402D820E844F9A1F59E2B01770602"/>
  </w:style>
  <w:style w:type="paragraph" w:customStyle="1" w:styleId="03D72135D367489D8E81F33A2132778E">
    <w:name w:val="03D72135D367489D8E81F33A2132778E"/>
  </w:style>
  <w:style w:type="paragraph" w:customStyle="1" w:styleId="04F43A48C89C45D08CB6B8541E44ADFD">
    <w:name w:val="04F43A48C89C45D08CB6B8541E44ADFD"/>
  </w:style>
  <w:style w:type="paragraph" w:customStyle="1" w:styleId="58CC2212B4E948F3A7EF9C78376AFE36">
    <w:name w:val="58CC2212B4E948F3A7EF9C78376AFE36"/>
  </w:style>
  <w:style w:type="paragraph" w:customStyle="1" w:styleId="9DCBEBF9587D489D9FEBFE5E30779CC5">
    <w:name w:val="9DCBEBF9587D489D9FEBFE5E30779CC5"/>
  </w:style>
  <w:style w:type="paragraph" w:customStyle="1" w:styleId="A07E0C9824D04433B64788131836B853">
    <w:name w:val="A07E0C9824D04433B64788131836B853"/>
  </w:style>
  <w:style w:type="paragraph" w:customStyle="1" w:styleId="099C79A9A6AA48C78DE193DCC05357E9">
    <w:name w:val="099C79A9A6AA48C78DE193DCC05357E9"/>
  </w:style>
  <w:style w:type="paragraph" w:customStyle="1" w:styleId="E470E15461B048C893E05D2DCBF282FC">
    <w:name w:val="E470E15461B048C893E05D2DCBF282FC"/>
  </w:style>
  <w:style w:type="paragraph" w:customStyle="1" w:styleId="0B5EA709A56744FFAD4B0A5B2464548C">
    <w:name w:val="0B5EA709A56744FFAD4B0A5B2464548C"/>
  </w:style>
  <w:style w:type="paragraph" w:customStyle="1" w:styleId="24E18B857502469BBAE75CA18F4F58BD">
    <w:name w:val="24E18B857502469BBAE75CA18F4F58BD"/>
  </w:style>
  <w:style w:type="paragraph" w:customStyle="1" w:styleId="418B973BD505463886D7F957A49B9F3E">
    <w:name w:val="418B973BD505463886D7F957A49B9F3E"/>
  </w:style>
  <w:style w:type="paragraph" w:customStyle="1" w:styleId="92D9B80BB23549B29F55D9AE62CA774C">
    <w:name w:val="92D9B80BB23549B29F55D9AE62CA774C"/>
  </w:style>
  <w:style w:type="paragraph" w:customStyle="1" w:styleId="2958B5B368DF423393CCEA59633E764C">
    <w:name w:val="2958B5B368DF423393CCEA59633E764C"/>
  </w:style>
  <w:style w:type="paragraph" w:customStyle="1" w:styleId="1EF50DEE4D8B4C77848BF8A8F74F374B">
    <w:name w:val="1EF50DEE4D8B4C77848BF8A8F74F374B"/>
  </w:style>
  <w:style w:type="paragraph" w:customStyle="1" w:styleId="974C78B7C30547FBB9CC64C802258366">
    <w:name w:val="974C78B7C30547FBB9CC64C802258366"/>
  </w:style>
  <w:style w:type="paragraph" w:customStyle="1" w:styleId="05CA8F7366B846C3AA0E8B5CA2E88783">
    <w:name w:val="05CA8F7366B846C3AA0E8B5CA2E88783"/>
  </w:style>
  <w:style w:type="paragraph" w:customStyle="1" w:styleId="CDC36AD4A1974FE49A18F61949D40FC6">
    <w:name w:val="CDC36AD4A1974FE49A18F61949D40FC6"/>
  </w:style>
  <w:style w:type="paragraph" w:customStyle="1" w:styleId="80195740B1394277838572ABCF51BA5B">
    <w:name w:val="80195740B1394277838572ABCF51BA5B"/>
  </w:style>
  <w:style w:type="paragraph" w:customStyle="1" w:styleId="1F7CE492E62C4269B5DE28069E75DB80">
    <w:name w:val="1F7CE492E62C4269B5DE28069E75DB80"/>
  </w:style>
  <w:style w:type="paragraph" w:customStyle="1" w:styleId="387F7FD2EBF3410086197843A0E34F47">
    <w:name w:val="387F7FD2EBF3410086197843A0E34F47"/>
  </w:style>
  <w:style w:type="paragraph" w:customStyle="1" w:styleId="2C44DC3FC0354F83945E3F24212F8753">
    <w:name w:val="2C44DC3FC0354F83945E3F24212F8753"/>
  </w:style>
  <w:style w:type="paragraph" w:customStyle="1" w:styleId="269211754BC04121BD4E8E7CED9BA9AC">
    <w:name w:val="269211754BC04121BD4E8E7CED9BA9AC"/>
  </w:style>
  <w:style w:type="paragraph" w:customStyle="1" w:styleId="E6AEAD6D001C40F3A13C55F2079311D0">
    <w:name w:val="E6AEAD6D001C40F3A13C55F2079311D0"/>
  </w:style>
  <w:style w:type="paragraph" w:customStyle="1" w:styleId="18F3DF4371324A8FA9999AFACFB83D70">
    <w:name w:val="18F3DF4371324A8FA9999AFACFB83D70"/>
  </w:style>
  <w:style w:type="paragraph" w:customStyle="1" w:styleId="620C479B49174ADE85419138DBE40BEF">
    <w:name w:val="620C479B49174ADE85419138DBE40BEF"/>
  </w:style>
  <w:style w:type="paragraph" w:customStyle="1" w:styleId="7DBFDC3B58DB4A099E6155F6139E4D40">
    <w:name w:val="7DBFDC3B58DB4A099E6155F6139E4D40"/>
  </w:style>
  <w:style w:type="paragraph" w:customStyle="1" w:styleId="6B9D5618351248BFA53D558D0CA9FC2F">
    <w:name w:val="6B9D5618351248BFA53D558D0CA9FC2F"/>
  </w:style>
  <w:style w:type="paragraph" w:customStyle="1" w:styleId="F616F623D1604E2AB002105D07721845">
    <w:name w:val="F616F623D1604E2AB002105D07721845"/>
  </w:style>
  <w:style w:type="paragraph" w:customStyle="1" w:styleId="5F8F68C000D04DA9BE1B767CE9D7E0FB">
    <w:name w:val="5F8F68C000D04DA9BE1B767CE9D7E0FB"/>
  </w:style>
  <w:style w:type="paragraph" w:customStyle="1" w:styleId="6F53DBAFF4434424AFB530051F984304">
    <w:name w:val="6F53DBAFF4434424AFB530051F984304"/>
  </w:style>
  <w:style w:type="paragraph" w:customStyle="1" w:styleId="ADA0621FC8044C849EA463D693C570BB">
    <w:name w:val="ADA0621FC8044C849EA463D693C570BB"/>
  </w:style>
  <w:style w:type="paragraph" w:customStyle="1" w:styleId="BFEEEAD82941477C9089A65D4BB07FA9">
    <w:name w:val="BFEEEAD82941477C9089A65D4BB07FA9"/>
  </w:style>
  <w:style w:type="paragraph" w:customStyle="1" w:styleId="35E859E35448488BBA8B289D34C63150">
    <w:name w:val="35E859E35448488BBA8B289D34C63150"/>
  </w:style>
  <w:style w:type="paragraph" w:customStyle="1" w:styleId="69EDAC5B3D0F4EC4BB97A23122D9166F">
    <w:name w:val="69EDAC5B3D0F4EC4BB97A23122D9166F"/>
  </w:style>
  <w:style w:type="paragraph" w:customStyle="1" w:styleId="B27A40FD2E2F4C56AEB433ECBEC33ED7">
    <w:name w:val="B27A40FD2E2F4C56AEB433ECBEC33ED7"/>
  </w:style>
  <w:style w:type="paragraph" w:customStyle="1" w:styleId="37DB4A0DED034E4C8C03D12DFEDE11E4">
    <w:name w:val="37DB4A0DED034E4C8C03D12DFEDE11E4"/>
  </w:style>
  <w:style w:type="paragraph" w:customStyle="1" w:styleId="FF475485A15E4B69ABFBEAC1DDA5352D">
    <w:name w:val="FF475485A15E4B69ABFBEAC1DDA5352D"/>
  </w:style>
  <w:style w:type="paragraph" w:customStyle="1" w:styleId="399553A5B532421984D302A66566D087">
    <w:name w:val="399553A5B532421984D302A66566D087"/>
  </w:style>
  <w:style w:type="paragraph" w:customStyle="1" w:styleId="433FF78C9E3A453B93149272ADE4337E">
    <w:name w:val="433FF78C9E3A453B93149272ADE4337E"/>
  </w:style>
  <w:style w:type="paragraph" w:customStyle="1" w:styleId="93F84B2ECBAA40FB9BB8320F778357CC">
    <w:name w:val="93F84B2ECBAA40FB9BB8320F778357CC"/>
  </w:style>
  <w:style w:type="paragraph" w:customStyle="1" w:styleId="2D375C4D286640BE82D56E517A461508">
    <w:name w:val="2D375C4D286640BE82D56E517A461508"/>
  </w:style>
  <w:style w:type="paragraph" w:customStyle="1" w:styleId="01BD516FD3884FA391E215623B1B75CF">
    <w:name w:val="01BD516FD3884FA391E215623B1B75CF"/>
  </w:style>
  <w:style w:type="paragraph" w:customStyle="1" w:styleId="6EC035120D4F4A2CA6BF62ADF89554CC">
    <w:name w:val="6EC035120D4F4A2CA6BF62ADF89554CC"/>
  </w:style>
  <w:style w:type="paragraph" w:customStyle="1" w:styleId="D844E5B20D924D5C8474048250FAA82E">
    <w:name w:val="D844E5B20D924D5C8474048250FAA82E"/>
  </w:style>
  <w:style w:type="paragraph" w:customStyle="1" w:styleId="FD7F897C9F824AB190680A5B88B85D6C">
    <w:name w:val="FD7F897C9F824AB190680A5B88B85D6C"/>
  </w:style>
  <w:style w:type="paragraph" w:customStyle="1" w:styleId="629B0D27BE464DF7A8053E398A7878EA">
    <w:name w:val="629B0D27BE464DF7A8053E398A7878EA"/>
  </w:style>
  <w:style w:type="paragraph" w:customStyle="1" w:styleId="048D4396A177408BA65E4E2CA23D4D29">
    <w:name w:val="048D4396A177408BA65E4E2CA23D4D29"/>
  </w:style>
  <w:style w:type="paragraph" w:customStyle="1" w:styleId="360EB71055994DD39926418032A9C8A2">
    <w:name w:val="360EB71055994DD39926418032A9C8A2"/>
  </w:style>
  <w:style w:type="paragraph" w:customStyle="1" w:styleId="3943A7F9350E4649ACA2353786D5AE33">
    <w:name w:val="3943A7F9350E4649ACA2353786D5AE33"/>
  </w:style>
  <w:style w:type="paragraph" w:customStyle="1" w:styleId="04009C568F894BC9BF89360BAB646BD7">
    <w:name w:val="04009C568F894BC9BF89360BAB646BD7"/>
  </w:style>
  <w:style w:type="paragraph" w:customStyle="1" w:styleId="6FCE80FC00C74EB9BA26235F52826180">
    <w:name w:val="6FCE80FC00C74EB9BA26235F52826180"/>
  </w:style>
  <w:style w:type="paragraph" w:customStyle="1" w:styleId="0D075B98A4134DD587BD19B39E3E309C">
    <w:name w:val="0D075B98A4134DD587BD19B39E3E309C"/>
  </w:style>
  <w:style w:type="paragraph" w:customStyle="1" w:styleId="69550F161CE54C5F8A1165BB9E51C1FC">
    <w:name w:val="69550F161CE54C5F8A1165BB9E51C1FC"/>
    <w:rsid w:val="005053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Khoa học tự nhiện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D48428-53AD-449B-8A18-6702299D5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tf03992044.dotx</Template>
  <TotalTime>83</TotalTime>
  <Pages>4</Pages>
  <Words>283</Words>
  <Characters>1615</Characters>
  <Application>Microsoft Office Word</Application>
  <DocSecurity>0</DocSecurity>
  <Lines>13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Team rampage</Company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</dc:creator>
  <cp:keywords>TEAM RAMPAGE</cp:keywords>
  <dc:description>Tuấn anh</dc:description>
  <cp:lastModifiedBy>Tuấn Anh</cp:lastModifiedBy>
  <cp:revision>5</cp:revision>
  <dcterms:created xsi:type="dcterms:W3CDTF">2018-10-08T15:49:00Z</dcterms:created>
  <dcterms:modified xsi:type="dcterms:W3CDTF">2018-10-08T17:39:00Z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v-shbahu@microsoft.com</vt:lpwstr>
  </property>
  <property fmtid="{D5CDD505-2E9C-101B-9397-08002B2CF9AE}" pid="11" name="MSIP_Label_f42aa342-8706-4288-bd11-ebb85995028c_SetDate">
    <vt:lpwstr>2018-04-07T12:27:56.5276527Z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