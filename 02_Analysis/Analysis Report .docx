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766B47" w:rsidRDefault="00447F66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766B47">
        <w:rPr>
          <w:rFonts w:ascii="Segoe UI" w:hAnsi="Segoe UI" w:cs="Segoe UI"/>
        </w:rPr>
        <w:t>Analysis</w:t>
      </w:r>
      <w:r w:rsidR="00D17EE0" w:rsidRPr="00766B47">
        <w:rPr>
          <w:rFonts w:ascii="Segoe UI" w:hAnsi="Segoe UI" w:cs="Segoe UI"/>
        </w:rPr>
        <w:t xml:space="preserve"> </w:t>
      </w:r>
      <w:r w:rsidR="00E60442" w:rsidRPr="00766B47">
        <w:rPr>
          <w:rFonts w:ascii="Segoe UI" w:hAnsi="Segoe UI" w:cs="Segoe UI"/>
        </w:rPr>
        <w:t>Report</w:t>
      </w:r>
      <w:r w:rsidR="00D17EE0" w:rsidRPr="00766B47">
        <w:rPr>
          <w:rFonts w:ascii="Segoe UI" w:hAnsi="Segoe UI" w:cs="Segoe UI"/>
        </w:rPr>
        <w:t xml:space="preserve">              </w:t>
      </w:r>
      <w:r w:rsidR="00321C0B">
        <w:drawing>
          <wp:inline distT="0" distB="0" distL="0" distR="0" wp14:anchorId="46C49B92" wp14:editId="7F910453">
            <wp:extent cx="2210435" cy="2210435"/>
            <wp:effectExtent l="0" t="0" r="0" b="0"/>
            <wp:docPr id="1" name="Hình ảnh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B8" w:rsidRPr="00766B47" w:rsidRDefault="004C0F38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766B47">
            <w:rPr>
              <w:rFonts w:ascii="Segoe UI" w:hAnsi="Segoe UI" w:cs="Segoe UI"/>
            </w:rPr>
            <w:t>Presented by:</w:t>
          </w:r>
        </w:sdtContent>
      </w:sdt>
      <w:r w:rsidR="00E279B8" w:rsidRPr="00766B47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Tuấn anh</w:t>
          </w:r>
        </w:sdtContent>
      </w:sdt>
    </w:p>
    <w:p w:rsidR="00E279B8" w:rsidRPr="00766B47" w:rsidRDefault="004C0F38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Team rampage</w:t>
          </w:r>
        </w:sdtContent>
      </w:sdt>
    </w:p>
    <w:p w:rsidR="00E279B8" w:rsidRPr="00766B47" w:rsidRDefault="004C0F38" w:rsidP="00714CE5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766B47">
            <w:rPr>
              <w:rFonts w:ascii="Segoe UI" w:hAnsi="Segoe UI" w:cs="Segoe UI"/>
            </w:rPr>
            <w:t>Khoa học tự nhiện</w:t>
          </w:r>
        </w:sdtContent>
      </w:sdt>
    </w:p>
    <w:p w:rsidR="00907CBB" w:rsidRPr="00766B47" w:rsidRDefault="00907CBB" w:rsidP="00E279B8">
      <w:pPr>
        <w:rPr>
          <w:rFonts w:ascii="Segoe UI" w:hAnsi="Segoe UI" w:cs="Segoe UI"/>
          <w:noProof/>
        </w:rPr>
      </w:pPr>
    </w:p>
    <w:p w:rsidR="00D17EE0" w:rsidRPr="00766B47" w:rsidRDefault="00D17EE0" w:rsidP="00E279B8">
      <w:pPr>
        <w:rPr>
          <w:rFonts w:ascii="Segoe UI" w:hAnsi="Segoe UI" w:cs="Segoe UI"/>
          <w:noProof/>
        </w:rPr>
      </w:pPr>
    </w:p>
    <w:p w:rsidR="00907CBB" w:rsidRPr="00766B47" w:rsidRDefault="004C0F38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B1577F" w:rsidRPr="00766B47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B1577F" w:rsidRPr="0011443A" w:rsidRDefault="00B1577F" w:rsidP="00B1577F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>
        <w:rPr>
          <w:rFonts w:ascii="Segoe UI" w:hAnsi="Segoe UI" w:cs="Segoe UI"/>
          <w:color w:val="548AB7" w:themeColor="accent1" w:themeShade="BF"/>
          <w:sz w:val="36"/>
        </w:rPr>
        <w:t>Stakeholders</w:t>
      </w:r>
    </w:p>
    <w:p w:rsidR="00B1577F" w:rsidRDefault="00B1577F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Khách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proofErr w:type="gram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hàng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:</w:t>
      </w:r>
      <w:proofErr w:type="gram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sử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dụng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ứng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dụng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B1577F" w:rsidRPr="0011443A" w:rsidRDefault="00B1577F" w:rsidP="00B1577F">
      <w:pPr>
        <w:pStyle w:val="oancuaDanhsach"/>
        <w:rPr>
          <w:rFonts w:ascii="Segoe UI" w:hAnsi="Segoe UI" w:cs="Segoe UI"/>
          <w:b/>
          <w:color w:val="355D7E" w:themeColor="accent1" w:themeShade="80"/>
          <w:sz w:val="28"/>
        </w:rPr>
      </w:pPr>
    </w:p>
    <w:p w:rsidR="00B1577F" w:rsidRDefault="00B1577F" w:rsidP="00B1577F">
      <w:pPr>
        <w:pStyle w:val="oancuaDanhsach"/>
        <w:numPr>
          <w:ilvl w:val="0"/>
          <w:numId w:val="13"/>
        </w:numPr>
        <w:rPr>
          <w:rFonts w:ascii="Segoe UI" w:hAnsi="Segoe UI" w:cs="Segoe UI"/>
          <w:b/>
          <w:color w:val="355D7E" w:themeColor="accent1" w:themeShade="80"/>
          <w:sz w:val="28"/>
        </w:rPr>
      </w:pPr>
      <w:proofErr w:type="gram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Admin :</w:t>
      </w:r>
      <w:proofErr w:type="gram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là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người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quản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lý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các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khách</w:t>
      </w:r>
      <w:proofErr w:type="spellEnd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 xml:space="preserve"> </w:t>
      </w:r>
      <w:proofErr w:type="spellStart"/>
      <w:r w:rsidRPr="0011443A">
        <w:rPr>
          <w:rFonts w:ascii="Segoe UI" w:hAnsi="Segoe UI" w:cs="Segoe UI"/>
          <w:b/>
          <w:color w:val="355D7E" w:themeColor="accent1" w:themeShade="80"/>
          <w:sz w:val="28"/>
        </w:rPr>
        <w:t>hàng</w:t>
      </w:r>
      <w:proofErr w:type="spellEnd"/>
      <w:r>
        <w:rPr>
          <w:rFonts w:ascii="Segoe UI" w:hAnsi="Segoe UI" w:cs="Segoe UI"/>
          <w:b/>
          <w:color w:val="355D7E" w:themeColor="accent1" w:themeShade="80"/>
          <w:sz w:val="28"/>
        </w:rPr>
        <w:t>.</w:t>
      </w:r>
    </w:p>
    <w:p w:rsidR="00B1577F" w:rsidRDefault="00B1577F" w:rsidP="00B1577F"/>
    <w:p w:rsidR="00907CBB" w:rsidRPr="00766B47" w:rsidRDefault="00075419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766B47">
        <w:rPr>
          <w:rFonts w:ascii="Segoe UI" w:hAnsi="Segoe UI" w:cs="Segoe UI"/>
          <w:color w:val="548AB7" w:themeColor="accent1" w:themeShade="BF"/>
          <w:sz w:val="36"/>
        </w:rPr>
        <w:t>Phân Tích Yêu Cầu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4281"/>
        <w:gridCol w:w="2951"/>
        <w:gridCol w:w="1249"/>
      </w:tblGrid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R1.1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Ten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+ Password + Email + SDT</w:t>
            </w: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R1.6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đổi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R1.7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Gửi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RPr="00766B47" w:rsidTr="00147F53">
        <w:tc>
          <w:tcPr>
            <w:tcW w:w="80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R1.8</w:t>
            </w:r>
          </w:p>
        </w:tc>
        <w:tc>
          <w:tcPr>
            <w:tcW w:w="4321" w:type="dxa"/>
          </w:tcPr>
          <w:p w:rsidR="00075419" w:rsidRPr="00766B47" w:rsidRDefault="00075419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ế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Mền</w:t>
            </w:r>
            <w:proofErr w:type="spellEnd"/>
          </w:p>
        </w:tc>
        <w:tc>
          <w:tcPr>
            <w:tcW w:w="2969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66B47" w:rsidRDefault="00075419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1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R2.1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321" w:type="dxa"/>
          </w:tcPr>
          <w:p w:rsidR="00703431" w:rsidRPr="00766B47" w:rsidRDefault="00D174B6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R2.4</w:t>
            </w:r>
          </w:p>
        </w:tc>
        <w:tc>
          <w:tcPr>
            <w:tcW w:w="4321" w:type="dxa"/>
          </w:tcPr>
          <w:p w:rsidR="00703431" w:rsidRPr="00766B47" w:rsidRDefault="00092A5F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5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="00E51802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="00E51802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="00E51802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dich </w:t>
            </w:r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gần</w:t>
            </w:r>
            <w:proofErr w:type="spellEnd"/>
            <w:proofErr w:type="gram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R2.5</w:t>
            </w:r>
          </w:p>
        </w:tc>
        <w:tc>
          <w:tcPr>
            <w:tcW w:w="4321" w:type="dxa"/>
          </w:tcPr>
          <w:p w:rsidR="00703431" w:rsidRPr="00766B47" w:rsidRDefault="002E4E92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="00B353C1"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dịch</w:t>
            </w:r>
            <w:proofErr w:type="spellEnd"/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R3.1</w:t>
            </w:r>
          </w:p>
        </w:tc>
        <w:tc>
          <w:tcPr>
            <w:tcW w:w="4321" w:type="dxa"/>
          </w:tcPr>
          <w:p w:rsidR="00703431" w:rsidRPr="00766B47" w:rsidRDefault="001460C0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Cho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R3.2</w:t>
            </w:r>
          </w:p>
        </w:tc>
        <w:tc>
          <w:tcPr>
            <w:tcW w:w="4321" w:type="dxa"/>
          </w:tcPr>
          <w:p w:rsidR="00703431" w:rsidRPr="00766B47" w:rsidRDefault="00EB5CF7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Trừ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rên</w:t>
            </w:r>
            <w:proofErr w:type="spellEnd"/>
            <w:r w:rsidR="00703431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Ý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25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R3.3</w:t>
            </w:r>
          </w:p>
        </w:tc>
        <w:tc>
          <w:tcPr>
            <w:tcW w:w="4321" w:type="dxa"/>
          </w:tcPr>
          <w:p w:rsidR="00703431" w:rsidRPr="00766B47" w:rsidRDefault="00703431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Lưu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phục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vụ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R2.4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R2.5</w:t>
            </w:r>
          </w:p>
        </w:tc>
        <w:tc>
          <w:tcPr>
            <w:tcW w:w="2969" w:type="dxa"/>
          </w:tcPr>
          <w:p w:rsidR="00703431" w:rsidRPr="00766B47" w:rsidRDefault="00703431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RPr="00766B47" w:rsidTr="00147F53">
        <w:tc>
          <w:tcPr>
            <w:tcW w:w="805" w:type="dxa"/>
          </w:tcPr>
          <w:p w:rsidR="00703431" w:rsidRPr="00766B47" w:rsidRDefault="00564898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R4.1</w:t>
            </w:r>
          </w:p>
        </w:tc>
        <w:tc>
          <w:tcPr>
            <w:tcW w:w="4321" w:type="dxa"/>
          </w:tcPr>
          <w:p w:rsidR="00703431" w:rsidRPr="00766B47" w:rsidRDefault="000E62CA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Vẽ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biểu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đồ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969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tử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2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255" w:type="dxa"/>
          </w:tcPr>
          <w:p w:rsidR="00703431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R4.2</w:t>
            </w:r>
          </w:p>
        </w:tc>
        <w:tc>
          <w:tcPr>
            <w:tcW w:w="4321" w:type="dxa"/>
          </w:tcPr>
          <w:p w:rsidR="00147F53" w:rsidRPr="00766B47" w:rsidRDefault="00AF2E2E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</w:t>
            </w:r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D4461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vs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/ chi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R5.1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7E797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</w:t>
            </w:r>
            <w:r w:rsidR="00D50CA1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mu</w:t>
            </w:r>
            <w:r w:rsidR="00C232CE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ố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gợi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ý 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969" w:type="dxa"/>
          </w:tcPr>
          <w:p w:rsidR="00147F53" w:rsidRPr="00766B47" w:rsidRDefault="00AA5CC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</w:t>
            </w:r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proofErr w:type="spellEnd"/>
            <w:r w:rsidR="00B914AD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cầu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R5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R5.2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Bắt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3973A9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ằ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tháng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R5.3</w:t>
            </w:r>
          </w:p>
        </w:tc>
        <w:tc>
          <w:tcPr>
            <w:tcW w:w="4321" w:type="dxa"/>
          </w:tcPr>
          <w:p w:rsidR="00147F53" w:rsidRPr="00766B47" w:rsidRDefault="00147F53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Chia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thành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3 </w:t>
            </w:r>
            <w:proofErr w:type="spellStart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="0007083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Thu/Chi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1.Chi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2.Chi Tieu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Nhân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20%)</w:t>
            </w:r>
          </w:p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3.Mục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tiêu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30%)</w:t>
            </w:r>
          </w:p>
        </w:tc>
        <w:tc>
          <w:tcPr>
            <w:tcW w:w="1255" w:type="dxa"/>
          </w:tcPr>
          <w:p w:rsidR="00147F53" w:rsidRPr="00766B47" w:rsidRDefault="00147F53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RPr="00766B47" w:rsidTr="00147F53">
        <w:tc>
          <w:tcPr>
            <w:tcW w:w="805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R6.1</w:t>
            </w:r>
          </w:p>
        </w:tc>
        <w:tc>
          <w:tcPr>
            <w:tcW w:w="4321" w:type="dxa"/>
          </w:tcPr>
          <w:p w:rsidR="00147F53" w:rsidRPr="00766B47" w:rsidRDefault="00CE5E15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Thêm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vay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/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kern w:val="0"/>
                <w:sz w:val="28"/>
                <w:szCs w:val="28"/>
                <w14:ligatures w14:val="none"/>
              </w:rPr>
              <w:t>nợ</w:t>
            </w:r>
            <w:proofErr w:type="spellEnd"/>
          </w:p>
        </w:tc>
        <w:tc>
          <w:tcPr>
            <w:tcW w:w="2969" w:type="dxa"/>
          </w:tcPr>
          <w:p w:rsidR="00147F53" w:rsidRPr="00766B47" w:rsidRDefault="00147F53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R6.2</w:t>
            </w:r>
          </w:p>
        </w:tc>
        <w:tc>
          <w:tcPr>
            <w:tcW w:w="4321" w:type="dxa"/>
          </w:tcPr>
          <w:p w:rsidR="00562DBD" w:rsidRPr="00766B47" w:rsidRDefault="00505417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/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R6.3</w:t>
            </w:r>
          </w:p>
        </w:tc>
        <w:tc>
          <w:tcPr>
            <w:tcW w:w="4321" w:type="dxa"/>
          </w:tcPr>
          <w:p w:rsidR="00562DBD" w:rsidRPr="00766B47" w:rsidRDefault="00D424DE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Hiển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thị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sử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/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R6.4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à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ì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home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application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R7.1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đị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Phi,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Chu</w:t>
            </w: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="005F1DEC"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</w:t>
            </w:r>
            <w:r w:rsidR="00FD2B40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bằng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nào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màu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dể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thấy</w:t>
            </w:r>
            <w:proofErr w:type="spellEnd"/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R7.3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biết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phi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còn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ạ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bao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&lt; 0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thì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cảnh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R7.4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Trường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ợ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phát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tại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đã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lố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sư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bỏ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ra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khỏi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database</w:t>
            </w: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R8.1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Lấy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cách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ki</w:t>
            </w:r>
            <w:r w:rsidR="00D0107C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ệ</w:t>
            </w: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quảng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cáo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562DBD" w:rsidRPr="00766B47" w:rsidTr="00147F53">
        <w:tc>
          <w:tcPr>
            <w:tcW w:w="805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R8.2</w:t>
            </w:r>
          </w:p>
        </w:tc>
        <w:tc>
          <w:tcPr>
            <w:tcW w:w="4321" w:type="dxa"/>
          </w:tcPr>
          <w:p w:rsidR="00562DBD" w:rsidRPr="00766B47" w:rsidRDefault="00562DBD" w:rsidP="00075419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click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đưa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link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giới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thiệu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về</w:t>
            </w:r>
            <w:proofErr w:type="spellEnd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code </w:t>
            </w:r>
            <w:proofErr w:type="spellStart"/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69" w:type="dxa"/>
          </w:tcPr>
          <w:p w:rsidR="00562DBD" w:rsidRPr="00766B47" w:rsidRDefault="00562DBD" w:rsidP="00147F53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Pr="00766B47" w:rsidRDefault="00562DBD" w:rsidP="00075419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766B47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</w:tbl>
    <w:p w:rsidR="00907CBB" w:rsidRDefault="00907CBB" w:rsidP="00694CA2">
      <w:pPr>
        <w:ind w:left="0"/>
        <w:rPr>
          <w:rFonts w:ascii="Segoe UI" w:hAnsi="Segoe UI" w:cs="Segoe UI"/>
        </w:rPr>
      </w:pPr>
    </w:p>
    <w:p w:rsidR="00C60A49" w:rsidRDefault="00C60A49" w:rsidP="00C60A49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4B1838">
        <w:rPr>
          <w:rFonts w:ascii="Segoe UI" w:hAnsi="Segoe UI" w:cs="Segoe UI"/>
          <w:color w:val="548AB7" w:themeColor="accent1" w:themeShade="BF"/>
          <w:sz w:val="36"/>
        </w:rPr>
        <w:t xml:space="preserve">Phân Tích Yêu Cầu </w:t>
      </w:r>
      <w:r>
        <w:rPr>
          <w:rFonts w:ascii="Segoe UI" w:hAnsi="Segoe UI" w:cs="Segoe UI"/>
          <w:color w:val="548AB7" w:themeColor="accent1" w:themeShade="BF"/>
          <w:sz w:val="36"/>
        </w:rPr>
        <w:t>Hệ Thống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4285"/>
        <w:gridCol w:w="2946"/>
        <w:gridCol w:w="1250"/>
      </w:tblGrid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285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46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jc w:val="center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lastRenderedPageBreak/>
              <w:t>R1.1</w:t>
            </w:r>
          </w:p>
        </w:tc>
        <w:tc>
          <w:tcPr>
            <w:tcW w:w="4285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giao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diện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riêng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dành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admin.</w:t>
            </w:r>
          </w:p>
        </w:tc>
        <w:tc>
          <w:tcPr>
            <w:tcW w:w="2946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533F02" w:rsidRPr="004B1838" w:rsidTr="0064239E">
        <w:tc>
          <w:tcPr>
            <w:tcW w:w="869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285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46" w:type="dxa"/>
          </w:tcPr>
          <w:p w:rsidR="00533F02" w:rsidRPr="004B1838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33F02" w:rsidRPr="004B1838" w:rsidTr="0064239E">
        <w:tc>
          <w:tcPr>
            <w:tcW w:w="869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285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46" w:type="dxa"/>
          </w:tcPr>
          <w:p w:rsidR="00533F02" w:rsidRPr="004B1838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533F02" w:rsidRDefault="00533F02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 w:rsidRPr="004B1838"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</w:t>
            </w: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  <w:tc>
          <w:tcPr>
            <w:tcW w:w="4285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mật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khẩu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sdt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emai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loại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Cấp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quyền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admin.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Pr="004B1838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Feedback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khách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hàng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sử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dụng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.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R2.1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thị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C60A49" w:rsidRPr="004B1838" w:rsidTr="0064239E">
        <w:tc>
          <w:tcPr>
            <w:tcW w:w="869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285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mã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giảm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46" w:type="dxa"/>
          </w:tcPr>
          <w:p w:rsidR="00C60A49" w:rsidRDefault="00C60A49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0" w:type="dxa"/>
          </w:tcPr>
          <w:p w:rsidR="00C60A49" w:rsidRDefault="00005D0F" w:rsidP="00533F02">
            <w:pPr>
              <w:ind w:left="0"/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</w:tbl>
    <w:p w:rsidR="00F54976" w:rsidRPr="004B1838" w:rsidRDefault="00F54976" w:rsidP="00D2687B">
      <w:pPr>
        <w:ind w:left="0"/>
        <w:jc w:val="center"/>
        <w:rPr>
          <w:rFonts w:ascii="Segoe UI" w:hAnsi="Segoe UI" w:cs="Segoe UI"/>
        </w:rPr>
      </w:pPr>
      <w:r w:rsidRPr="00487747">
        <w:rPr>
          <w:rFonts w:ascii="Segoe UI" w:hAnsi="Segoe UI" w:cs="Segoe UI"/>
          <w:b/>
          <w:color w:val="FF0000"/>
          <w:sz w:val="36"/>
        </w:rPr>
        <w:t>-- END --</w:t>
      </w:r>
    </w:p>
    <w:p w:rsidR="00C60A49" w:rsidRPr="00766B47" w:rsidRDefault="00C60A49" w:rsidP="00694CA2">
      <w:pPr>
        <w:ind w:left="0"/>
        <w:rPr>
          <w:rFonts w:ascii="Segoe UI" w:hAnsi="Segoe UI" w:cs="Segoe UI"/>
        </w:rPr>
      </w:pPr>
    </w:p>
    <w:sectPr w:rsidR="00C60A49" w:rsidRPr="00766B47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F38" w:rsidRDefault="004C0F38">
      <w:r>
        <w:separator/>
      </w:r>
    </w:p>
    <w:p w:rsidR="004C0F38" w:rsidRDefault="004C0F38"/>
  </w:endnote>
  <w:endnote w:type="continuationSeparator" w:id="0">
    <w:p w:rsidR="004C0F38" w:rsidRDefault="004C0F38">
      <w:r>
        <w:continuationSeparator/>
      </w:r>
    </w:p>
    <w:p w:rsidR="004C0F38" w:rsidRDefault="004C0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4C0F38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F38" w:rsidRDefault="004C0F38">
      <w:r>
        <w:separator/>
      </w:r>
    </w:p>
    <w:p w:rsidR="004C0F38" w:rsidRDefault="004C0F38"/>
  </w:footnote>
  <w:footnote w:type="continuationSeparator" w:id="0">
    <w:p w:rsidR="004C0F38" w:rsidRDefault="004C0F38">
      <w:r>
        <w:continuationSeparator/>
      </w:r>
    </w:p>
    <w:p w:rsidR="004C0F38" w:rsidRDefault="004C0F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62077"/>
    <w:multiLevelType w:val="hybridMultilevel"/>
    <w:tmpl w:val="5A12BEF4"/>
    <w:lvl w:ilvl="0" w:tplc="2EF26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05D0F"/>
    <w:rsid w:val="00067E02"/>
    <w:rsid w:val="00070837"/>
    <w:rsid w:val="00075419"/>
    <w:rsid w:val="00092A5F"/>
    <w:rsid w:val="000E62CA"/>
    <w:rsid w:val="00107CB6"/>
    <w:rsid w:val="0013333F"/>
    <w:rsid w:val="001460C0"/>
    <w:rsid w:val="00147F53"/>
    <w:rsid w:val="00177598"/>
    <w:rsid w:val="00193898"/>
    <w:rsid w:val="001F18AF"/>
    <w:rsid w:val="002B21AE"/>
    <w:rsid w:val="002E4E92"/>
    <w:rsid w:val="00312DD5"/>
    <w:rsid w:val="00321C0B"/>
    <w:rsid w:val="0033593E"/>
    <w:rsid w:val="003973A9"/>
    <w:rsid w:val="003E148F"/>
    <w:rsid w:val="003F73ED"/>
    <w:rsid w:val="00447F66"/>
    <w:rsid w:val="004534A5"/>
    <w:rsid w:val="0045583F"/>
    <w:rsid w:val="004566FA"/>
    <w:rsid w:val="00495232"/>
    <w:rsid w:val="004A4EC4"/>
    <w:rsid w:val="004C0F38"/>
    <w:rsid w:val="00505417"/>
    <w:rsid w:val="005331CA"/>
    <w:rsid w:val="00533F02"/>
    <w:rsid w:val="00547E08"/>
    <w:rsid w:val="005504AE"/>
    <w:rsid w:val="00562DBD"/>
    <w:rsid w:val="00564898"/>
    <w:rsid w:val="005F1DEC"/>
    <w:rsid w:val="00607B47"/>
    <w:rsid w:val="00616C4E"/>
    <w:rsid w:val="00660B21"/>
    <w:rsid w:val="00694CA2"/>
    <w:rsid w:val="00703431"/>
    <w:rsid w:val="00714CE5"/>
    <w:rsid w:val="00736E05"/>
    <w:rsid w:val="00766B47"/>
    <w:rsid w:val="007E2FAD"/>
    <w:rsid w:val="007E7971"/>
    <w:rsid w:val="00822A8D"/>
    <w:rsid w:val="00831731"/>
    <w:rsid w:val="00852FE0"/>
    <w:rsid w:val="00874542"/>
    <w:rsid w:val="00892B22"/>
    <w:rsid w:val="00907CBB"/>
    <w:rsid w:val="00913AE4"/>
    <w:rsid w:val="00976A9B"/>
    <w:rsid w:val="0098777F"/>
    <w:rsid w:val="0099384F"/>
    <w:rsid w:val="009A32A1"/>
    <w:rsid w:val="009D0D0F"/>
    <w:rsid w:val="00A72CC5"/>
    <w:rsid w:val="00AA5CC3"/>
    <w:rsid w:val="00AF2E2E"/>
    <w:rsid w:val="00B1577F"/>
    <w:rsid w:val="00B353C1"/>
    <w:rsid w:val="00B55F12"/>
    <w:rsid w:val="00B87079"/>
    <w:rsid w:val="00B914AD"/>
    <w:rsid w:val="00BD5302"/>
    <w:rsid w:val="00C158CA"/>
    <w:rsid w:val="00C232CE"/>
    <w:rsid w:val="00C41938"/>
    <w:rsid w:val="00C60A49"/>
    <w:rsid w:val="00C64B77"/>
    <w:rsid w:val="00CB5473"/>
    <w:rsid w:val="00CE5E15"/>
    <w:rsid w:val="00D0107C"/>
    <w:rsid w:val="00D174B6"/>
    <w:rsid w:val="00D17EE0"/>
    <w:rsid w:val="00D2687B"/>
    <w:rsid w:val="00D424DE"/>
    <w:rsid w:val="00D4461D"/>
    <w:rsid w:val="00D50CA1"/>
    <w:rsid w:val="00D5333D"/>
    <w:rsid w:val="00DA0B66"/>
    <w:rsid w:val="00E07A6B"/>
    <w:rsid w:val="00E279B8"/>
    <w:rsid w:val="00E51802"/>
    <w:rsid w:val="00E60442"/>
    <w:rsid w:val="00E756E6"/>
    <w:rsid w:val="00E932AC"/>
    <w:rsid w:val="00E975B6"/>
    <w:rsid w:val="00EA05B8"/>
    <w:rsid w:val="00EA6382"/>
    <w:rsid w:val="00EB203B"/>
    <w:rsid w:val="00EB5CF7"/>
    <w:rsid w:val="00F54976"/>
    <w:rsid w:val="00FD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08E58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7E0BE8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7E0BE8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7E0BE8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7E0BE8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7E0BE8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7E0BE8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90682"/>
    <w:rsid w:val="002159EC"/>
    <w:rsid w:val="005053BB"/>
    <w:rsid w:val="0060198D"/>
    <w:rsid w:val="006A16D2"/>
    <w:rsid w:val="006F4C33"/>
    <w:rsid w:val="007C5820"/>
    <w:rsid w:val="007E0BE8"/>
    <w:rsid w:val="009F3AB9"/>
    <w:rsid w:val="00A42067"/>
    <w:rsid w:val="00D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8FF7D-C25D-4888-A5CF-1DF36D2D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95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47</cp:revision>
  <dcterms:created xsi:type="dcterms:W3CDTF">2018-10-08T15:49:00Z</dcterms:created>
  <dcterms:modified xsi:type="dcterms:W3CDTF">2018-10-10T16:29:00Z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